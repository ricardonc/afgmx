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88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4B2EAC" w:rsidRDefault="00DB2D48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DB2D48" w:rsidRPr="004B2EAC" w:rsidRDefault="00DB2D48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EA26E9" w:rsidP="000C6555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EF49" wp14:editId="60059C0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8A5EF0" w:rsidRDefault="00DB2D48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DB2D48" w:rsidRPr="008A5EF0" w:rsidRDefault="00DB2D48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B4124A" w:rsidRDefault="00B4124A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AC7FCF" w:rsidRPr="00B4124A" w:rsidRDefault="00AC7FCF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4E7EDA" w:rsidRDefault="00036B91" w:rsidP="00B2040E">
      <w:pPr>
        <w:tabs>
          <w:tab w:val="left" w:pos="8786"/>
        </w:tabs>
        <w:jc w:val="right"/>
        <w:rPr>
          <w:rFonts w:ascii="Arial" w:hAnsi="Arial" w:cs="Arial"/>
          <w:b/>
          <w:sz w:val="40"/>
          <w:szCs w:val="22"/>
          <w:lang w:val="es-MX"/>
        </w:rPr>
      </w:pPr>
      <w:r w:rsidRPr="004E7EDA">
        <w:rPr>
          <w:rFonts w:ascii="Arial" w:hAnsi="Arial" w:cs="Arial"/>
          <w:b/>
          <w:sz w:val="40"/>
          <w:szCs w:val="22"/>
          <w:lang w:val="es-MX"/>
        </w:rPr>
        <w:t>CASOS DE PRUEBA</w:t>
      </w:r>
      <w:r w:rsidR="00B239CA" w:rsidRPr="004E7EDA">
        <w:rPr>
          <w:rFonts w:ascii="Arial" w:hAnsi="Arial" w:cs="Arial"/>
          <w:b/>
          <w:sz w:val="40"/>
          <w:szCs w:val="22"/>
          <w:lang w:val="es-MX"/>
        </w:rPr>
        <w:t>: A</w:t>
      </w:r>
      <w:bookmarkStart w:id="0" w:name="_GoBack"/>
      <w:bookmarkEnd w:id="0"/>
      <w:r w:rsidR="00B239CA" w:rsidRPr="004E7EDA">
        <w:rPr>
          <w:rFonts w:ascii="Arial" w:hAnsi="Arial" w:cs="Arial"/>
          <w:b/>
          <w:sz w:val="40"/>
          <w:szCs w:val="22"/>
          <w:lang w:val="es-MX"/>
        </w:rPr>
        <w:t>DMINISTRAR</w:t>
      </w:r>
      <w:r w:rsidRPr="004E7EDA">
        <w:rPr>
          <w:rFonts w:ascii="Arial" w:hAnsi="Arial" w:cs="Arial"/>
          <w:b/>
          <w:sz w:val="40"/>
          <w:szCs w:val="22"/>
          <w:lang w:val="es-MX"/>
        </w:rPr>
        <w:t xml:space="preserve"> USUARIO</w:t>
      </w:r>
    </w:p>
    <w:p w:rsidR="00B4124A" w:rsidRPr="004E7EDA" w:rsidRDefault="00B4124A" w:rsidP="00B2040E">
      <w:pPr>
        <w:jc w:val="both"/>
        <w:rPr>
          <w:rFonts w:ascii="Arial" w:hAnsi="Arial" w:cs="Arial"/>
          <w:sz w:val="40"/>
          <w:szCs w:val="22"/>
          <w:lang w:val="es-MX"/>
        </w:rPr>
        <w:sectPr w:rsidR="00B4124A" w:rsidRPr="004E7EDA" w:rsidSect="00E54AA2">
          <w:headerReference w:type="even" r:id="rId13"/>
          <w:footerReference w:type="default" r:id="rId14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cols w:space="720"/>
          <w:docGrid w:linePitch="272"/>
        </w:sectPr>
      </w:pPr>
    </w:p>
    <w:tbl>
      <w:tblPr>
        <w:tblW w:w="974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2"/>
        <w:gridCol w:w="4947"/>
      </w:tblGrid>
      <w:tr w:rsidR="00B2040E" w:rsidRPr="00B2040E" w:rsidTr="00240713">
        <w:trPr>
          <w:trHeight w:val="299"/>
        </w:trPr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B91" w:rsidRPr="00B2040E" w:rsidRDefault="00036B91" w:rsidP="00B2040E">
            <w:pPr>
              <w:spacing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proofErr w:type="spellStart"/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lastRenderedPageBreak/>
              <w:t>Elaboró</w:t>
            </w:r>
            <w:proofErr w:type="spellEnd"/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>: RP- JCVG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B91" w:rsidRPr="00B2040E" w:rsidRDefault="00036B91" w:rsidP="00B2040E">
            <w:pPr>
              <w:spacing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proofErr w:type="spellStart"/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>Fecha</w:t>
            </w:r>
            <w:proofErr w:type="spellEnd"/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>Elaboración</w:t>
            </w:r>
            <w:proofErr w:type="spellEnd"/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 xml:space="preserve">: </w:t>
            </w:r>
            <w:r w:rsidRPr="00B2040E">
              <w:rPr>
                <w:rFonts w:ascii="Arial" w:eastAsia="Batang" w:hAnsi="Arial" w:cs="Arial"/>
                <w:sz w:val="22"/>
                <w:szCs w:val="22"/>
              </w:rPr>
              <w:t>[</w:t>
            </w:r>
            <w:r w:rsidRPr="00B2040E">
              <w:rPr>
                <w:rFonts w:ascii="Arial" w:hAnsi="Arial" w:cs="Arial"/>
                <w:sz w:val="22"/>
                <w:szCs w:val="22"/>
              </w:rPr>
              <w:t>28/MARZO /2015]</w:t>
            </w:r>
          </w:p>
        </w:tc>
      </w:tr>
      <w:tr w:rsidR="00B2040E" w:rsidRPr="007F79B9" w:rsidTr="00240713">
        <w:trPr>
          <w:trHeight w:val="522"/>
        </w:trPr>
        <w:tc>
          <w:tcPr>
            <w:tcW w:w="9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B91" w:rsidRPr="00B2040E" w:rsidRDefault="00036B91" w:rsidP="00B2040E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B2040E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 xml:space="preserve">Tipos de Prueba que Cubre el Caso de Prueba: </w:t>
            </w:r>
            <w:r w:rsidRPr="00B2040E">
              <w:rPr>
                <w:rFonts w:ascii="Arial" w:eastAsia="Batang" w:hAnsi="Arial" w:cs="Arial"/>
                <w:sz w:val="22"/>
                <w:szCs w:val="22"/>
                <w:lang w:val="es-MX"/>
              </w:rPr>
              <w:t>Prueba de Sistema</w:t>
            </w:r>
          </w:p>
        </w:tc>
      </w:tr>
      <w:tr w:rsidR="00B2040E" w:rsidRPr="00B2040E" w:rsidTr="00240713">
        <w:trPr>
          <w:trHeight w:val="522"/>
        </w:trPr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B91" w:rsidRPr="00B2040E" w:rsidRDefault="00036B91" w:rsidP="00B2040E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B2040E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 xml:space="preserve">ID del Caso de Prueba: </w:t>
            </w:r>
            <w:r w:rsidRPr="00B2040E">
              <w:rPr>
                <w:rFonts w:ascii="Arial" w:eastAsia="Batang" w:hAnsi="Arial" w:cs="Arial"/>
                <w:sz w:val="22"/>
                <w:szCs w:val="22"/>
                <w:lang w:val="es-MX"/>
              </w:rPr>
              <w:t xml:space="preserve"> 3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B91" w:rsidRPr="00B2040E" w:rsidRDefault="00036B91" w:rsidP="00B2040E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 xml:space="preserve">ID de </w:t>
            </w:r>
            <w:proofErr w:type="spellStart"/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>Requerimiento</w:t>
            </w:r>
            <w:proofErr w:type="spellEnd"/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>: CU-003</w:t>
            </w:r>
          </w:p>
        </w:tc>
      </w:tr>
      <w:tr w:rsidR="00B2040E" w:rsidRPr="007F79B9" w:rsidTr="00240713">
        <w:trPr>
          <w:trHeight w:val="839"/>
        </w:trPr>
        <w:tc>
          <w:tcPr>
            <w:tcW w:w="9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B91" w:rsidRPr="00B2040E" w:rsidRDefault="00036B91" w:rsidP="00B2040E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B2040E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 xml:space="preserve">Opción: </w:t>
            </w:r>
            <w:r w:rsidRPr="00B2040E">
              <w:rPr>
                <w:rFonts w:ascii="Arial" w:eastAsia="Batang" w:hAnsi="Arial" w:cs="Arial"/>
                <w:sz w:val="22"/>
                <w:szCs w:val="22"/>
                <w:lang w:val="es-MX"/>
              </w:rPr>
              <w:t>Módulo donde el administrador tendrá disponibilidad de la información de los usuarios y podrá disolver permisos de consulta de otros usuarios</w:t>
            </w:r>
          </w:p>
        </w:tc>
      </w:tr>
    </w:tbl>
    <w:p w:rsidR="00240713" w:rsidRPr="00B2040E" w:rsidRDefault="00240713" w:rsidP="00B2040E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</w:p>
    <w:p w:rsidR="00036B91" w:rsidRPr="00B2040E" w:rsidRDefault="00036B91" w:rsidP="00B2040E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  <w:r w:rsidRPr="00B2040E">
        <w:rPr>
          <w:rFonts w:ascii="Arial" w:eastAsia="Batang" w:hAnsi="Arial" w:cs="Arial"/>
          <w:b/>
          <w:sz w:val="22"/>
          <w:szCs w:val="22"/>
          <w:lang w:val="es-MX"/>
        </w:rPr>
        <w:t>PRECONDICIONES:</w:t>
      </w:r>
    </w:p>
    <w:p w:rsidR="00240713" w:rsidRPr="00B2040E" w:rsidRDefault="00240713" w:rsidP="00B2040E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</w:p>
    <w:p w:rsidR="00036B91" w:rsidRDefault="00036B91" w:rsidP="00B2040E">
      <w:pPr>
        <w:jc w:val="both"/>
        <w:rPr>
          <w:rFonts w:ascii="Arial" w:eastAsia="Batang" w:hAnsi="Arial" w:cs="Arial"/>
          <w:sz w:val="22"/>
          <w:szCs w:val="22"/>
          <w:lang w:val="es-MX"/>
        </w:rPr>
      </w:pPr>
      <w:r w:rsidRPr="00B2040E">
        <w:rPr>
          <w:rFonts w:ascii="Arial" w:eastAsia="Batang" w:hAnsi="Arial" w:cs="Arial"/>
          <w:sz w:val="22"/>
          <w:szCs w:val="22"/>
          <w:lang w:val="es-MX"/>
        </w:rPr>
        <w:t xml:space="preserve">El sistema se encuentra dentro de la opción de configuración ya </w:t>
      </w:r>
      <w:proofErr w:type="spellStart"/>
      <w:r w:rsidRPr="00B2040E">
        <w:rPr>
          <w:rFonts w:ascii="Arial" w:eastAsia="Batang" w:hAnsi="Arial" w:cs="Arial"/>
          <w:sz w:val="22"/>
          <w:szCs w:val="22"/>
          <w:lang w:val="es-MX"/>
        </w:rPr>
        <w:t>logueado</w:t>
      </w:r>
      <w:proofErr w:type="spellEnd"/>
      <w:r w:rsidRPr="00B2040E">
        <w:rPr>
          <w:rFonts w:ascii="Arial" w:eastAsia="Batang" w:hAnsi="Arial" w:cs="Arial"/>
          <w:sz w:val="22"/>
          <w:szCs w:val="22"/>
          <w:lang w:val="es-MX"/>
        </w:rPr>
        <w:t xml:space="preserve"> como administrador en estado inactivo consumiendo una mínima cantidad de memoria debido a la inactividad de la aplicación.</w:t>
      </w:r>
    </w:p>
    <w:p w:rsidR="007F79B9" w:rsidRPr="00B2040E" w:rsidRDefault="007F79B9" w:rsidP="00B2040E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240713" w:rsidRPr="00B2040E" w:rsidRDefault="00240713" w:rsidP="00B2040E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036B91" w:rsidRPr="00B2040E" w:rsidRDefault="00036B91" w:rsidP="00B2040E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  <w:r w:rsidRPr="00B2040E">
        <w:rPr>
          <w:rFonts w:ascii="Arial" w:eastAsia="Batang" w:hAnsi="Arial" w:cs="Arial"/>
          <w:b/>
          <w:sz w:val="22"/>
          <w:szCs w:val="22"/>
          <w:lang w:val="es-MX"/>
        </w:rPr>
        <w:t>CONDICIONES:</w:t>
      </w:r>
    </w:p>
    <w:p w:rsidR="00240713" w:rsidRPr="00B2040E" w:rsidRDefault="00240713" w:rsidP="00B2040E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</w:p>
    <w:p w:rsidR="00036B91" w:rsidRPr="00B2040E" w:rsidRDefault="00036B91" w:rsidP="00B2040E">
      <w:pPr>
        <w:jc w:val="both"/>
        <w:rPr>
          <w:rFonts w:ascii="Arial" w:eastAsia="Batang" w:hAnsi="Arial" w:cs="Arial"/>
          <w:sz w:val="22"/>
          <w:szCs w:val="22"/>
          <w:lang w:val="es-MX"/>
        </w:rPr>
      </w:pPr>
      <w:r w:rsidRPr="00B2040E">
        <w:rPr>
          <w:rFonts w:ascii="Arial" w:eastAsia="Batang" w:hAnsi="Arial" w:cs="Arial"/>
          <w:sz w:val="22"/>
          <w:szCs w:val="22"/>
          <w:lang w:val="es-MX"/>
        </w:rPr>
        <w:t>El proceso está en la parte del módulo administrar usuarios que inicia donde el administrador es capaz de anular el permiso de consulta de un usuario y al quitarlo ya no se le permite ingresar de nuevamente hasta crear de nuevo un usuario o que el usuario le sea devuelto el permiso.</w:t>
      </w:r>
    </w:p>
    <w:p w:rsidR="00240713" w:rsidRDefault="00240713" w:rsidP="00B2040E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4E7EDA" w:rsidRPr="00B2040E" w:rsidRDefault="004E7EDA" w:rsidP="00B2040E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036B91" w:rsidRPr="00B2040E" w:rsidRDefault="00036B91" w:rsidP="00B2040E">
      <w:pPr>
        <w:jc w:val="both"/>
        <w:rPr>
          <w:rFonts w:ascii="Arial" w:eastAsia="Batang" w:hAnsi="Arial" w:cs="Arial"/>
          <w:b/>
          <w:sz w:val="22"/>
          <w:szCs w:val="22"/>
        </w:rPr>
      </w:pPr>
      <w:r w:rsidRPr="00B2040E">
        <w:rPr>
          <w:rFonts w:ascii="Arial" w:eastAsia="Batang" w:hAnsi="Arial" w:cs="Arial"/>
          <w:b/>
          <w:sz w:val="22"/>
          <w:szCs w:val="22"/>
        </w:rPr>
        <w:t>POSTCONDICIONES:</w:t>
      </w:r>
    </w:p>
    <w:p w:rsidR="00240713" w:rsidRPr="00B2040E" w:rsidRDefault="00240713" w:rsidP="00B2040E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240713" w:rsidRPr="00B2040E" w:rsidRDefault="00240713" w:rsidP="00B2040E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036B91" w:rsidRPr="00B2040E" w:rsidRDefault="00036B91" w:rsidP="00B2040E">
      <w:pPr>
        <w:jc w:val="both"/>
        <w:rPr>
          <w:rFonts w:ascii="Arial" w:eastAsia="Batang" w:hAnsi="Arial" w:cs="Arial"/>
          <w:sz w:val="22"/>
          <w:szCs w:val="22"/>
        </w:rPr>
      </w:pPr>
    </w:p>
    <w:p w:rsidR="00036B91" w:rsidRPr="00B2040E" w:rsidRDefault="00036B91" w:rsidP="00B2040E">
      <w:pPr>
        <w:jc w:val="both"/>
        <w:rPr>
          <w:rFonts w:ascii="Arial" w:eastAsia="Batang" w:hAnsi="Arial" w:cs="Arial"/>
          <w:b/>
          <w:sz w:val="22"/>
          <w:szCs w:val="2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446"/>
        <w:gridCol w:w="2694"/>
        <w:gridCol w:w="1276"/>
        <w:gridCol w:w="1105"/>
        <w:gridCol w:w="1074"/>
        <w:gridCol w:w="1300"/>
      </w:tblGrid>
      <w:tr w:rsidR="00B2040E" w:rsidRPr="007F79B9" w:rsidTr="00036B91">
        <w:trPr>
          <w:trHeight w:val="238"/>
        </w:trPr>
        <w:tc>
          <w:tcPr>
            <w:tcW w:w="98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B91" w:rsidRPr="00B2040E" w:rsidRDefault="00036B91" w:rsidP="00B2040E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B2040E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>CALIFICACION  RESULTADO(por cada vez que se lleve a cabo la prueba se debe generar un registro)</w:t>
            </w:r>
          </w:p>
        </w:tc>
      </w:tr>
      <w:tr w:rsidR="00B2040E" w:rsidRPr="00B2040E" w:rsidTr="00036B91">
        <w:trPr>
          <w:trHeight w:val="48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036B91" w:rsidRPr="00B2040E" w:rsidRDefault="00036B91" w:rsidP="00B2040E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>Tester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036B91" w:rsidRPr="00B2040E" w:rsidRDefault="00036B91" w:rsidP="00B2040E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>Resultado</w:t>
            </w:r>
            <w:proofErr w:type="spellEnd"/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 xml:space="preserve"> de la </w:t>
            </w:r>
            <w:proofErr w:type="spellStart"/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036B91" w:rsidRPr="00B2040E" w:rsidRDefault="00036B91" w:rsidP="00B2040E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>Recomendaciones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036B91" w:rsidRPr="00B2040E" w:rsidRDefault="00036B91" w:rsidP="00B2040E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>Fecha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036B91" w:rsidRPr="00B2040E" w:rsidRDefault="00036B91" w:rsidP="00B2040E">
            <w:pPr>
              <w:jc w:val="both"/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>Hora</w:t>
            </w:r>
            <w:proofErr w:type="spellEnd"/>
          </w:p>
          <w:p w:rsidR="00036B91" w:rsidRPr="00B2040E" w:rsidRDefault="00036B91" w:rsidP="00B2040E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036B91" w:rsidRPr="00B2040E" w:rsidRDefault="00036B91" w:rsidP="00B2040E">
            <w:pPr>
              <w:jc w:val="both"/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>Hora</w:t>
            </w:r>
            <w:proofErr w:type="spellEnd"/>
          </w:p>
          <w:p w:rsidR="00036B91" w:rsidRPr="00B2040E" w:rsidRDefault="00036B91" w:rsidP="00B2040E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>Final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036B91" w:rsidRPr="00B2040E" w:rsidRDefault="00036B91" w:rsidP="00B2040E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>Tiempo</w:t>
            </w:r>
            <w:proofErr w:type="spellEnd"/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 xml:space="preserve"> Real </w:t>
            </w:r>
          </w:p>
        </w:tc>
      </w:tr>
      <w:tr w:rsidR="00036B91" w:rsidRPr="00B2040E" w:rsidTr="00036B91">
        <w:trPr>
          <w:trHeight w:val="97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B91" w:rsidRPr="00B2040E" w:rsidRDefault="00036B91" w:rsidP="00B2040E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B2040E">
              <w:rPr>
                <w:rFonts w:ascii="Arial" w:eastAsia="Batang" w:hAnsi="Arial" w:cs="Arial"/>
                <w:sz w:val="22"/>
                <w:szCs w:val="22"/>
              </w:rPr>
              <w:t>JCVG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B91" w:rsidRPr="00B2040E" w:rsidRDefault="00036B91" w:rsidP="00B2040E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B2040E">
              <w:rPr>
                <w:rFonts w:ascii="Arial" w:eastAsia="Batang" w:hAnsi="Arial" w:cs="Arial"/>
                <w:b/>
                <w:sz w:val="22"/>
                <w:szCs w:val="22"/>
              </w:rPr>
              <w:t xml:space="preserve">OK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B91" w:rsidRPr="00B2040E" w:rsidRDefault="00036B91" w:rsidP="00B2040E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proofErr w:type="spellStart"/>
            <w:r w:rsidRPr="00B2040E">
              <w:rPr>
                <w:rFonts w:ascii="Arial" w:eastAsia="Batang" w:hAnsi="Arial" w:cs="Arial"/>
                <w:sz w:val="22"/>
                <w:szCs w:val="22"/>
              </w:rPr>
              <w:t>Ninguna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B91" w:rsidRPr="00B2040E" w:rsidRDefault="00036B91" w:rsidP="00B2040E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B2040E">
              <w:rPr>
                <w:rFonts w:ascii="Arial" w:eastAsia="Batang" w:hAnsi="Arial" w:cs="Arial"/>
                <w:sz w:val="22"/>
                <w:szCs w:val="22"/>
              </w:rPr>
              <w:t>31/MARZO/2015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B91" w:rsidRPr="00B2040E" w:rsidRDefault="00036B91" w:rsidP="00B2040E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B2040E">
              <w:rPr>
                <w:rFonts w:ascii="Arial" w:eastAsia="Batang" w:hAnsi="Arial" w:cs="Arial"/>
                <w:sz w:val="22"/>
                <w:szCs w:val="22"/>
              </w:rPr>
              <w:t>10:35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B91" w:rsidRPr="00B2040E" w:rsidRDefault="00036B91" w:rsidP="00B2040E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B2040E">
              <w:rPr>
                <w:rFonts w:ascii="Arial" w:eastAsia="Batang" w:hAnsi="Arial" w:cs="Arial"/>
                <w:sz w:val="22"/>
                <w:szCs w:val="22"/>
              </w:rPr>
              <w:t>11:00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B91" w:rsidRPr="00B2040E" w:rsidRDefault="00036B91" w:rsidP="00B2040E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B2040E">
              <w:rPr>
                <w:rFonts w:ascii="Arial" w:eastAsia="Batang" w:hAnsi="Arial" w:cs="Arial"/>
                <w:sz w:val="22"/>
                <w:szCs w:val="22"/>
              </w:rPr>
              <w:t>25 MIN Y 12 SEG.</w:t>
            </w:r>
          </w:p>
        </w:tc>
      </w:tr>
    </w:tbl>
    <w:p w:rsidR="00036B91" w:rsidRPr="00B2040E" w:rsidRDefault="00036B91" w:rsidP="00B2040E">
      <w:pPr>
        <w:jc w:val="both"/>
        <w:rPr>
          <w:rFonts w:ascii="Arial" w:eastAsia="Batang" w:hAnsi="Arial" w:cs="Arial"/>
          <w:b/>
          <w:sz w:val="22"/>
          <w:szCs w:val="22"/>
          <w:lang w:val="es-ES" w:eastAsia="en-US"/>
        </w:rPr>
      </w:pPr>
    </w:p>
    <w:p w:rsidR="00036B91" w:rsidRPr="00B2040E" w:rsidRDefault="00036B91" w:rsidP="00B2040E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240713" w:rsidRPr="00B2040E" w:rsidRDefault="00240713" w:rsidP="00B2040E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036B91" w:rsidRPr="00B2040E" w:rsidRDefault="00036B91" w:rsidP="00B2040E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036B91" w:rsidRPr="00B2040E" w:rsidRDefault="00036B91" w:rsidP="00B2040E">
      <w:pPr>
        <w:jc w:val="both"/>
        <w:rPr>
          <w:rFonts w:ascii="Arial" w:eastAsia="Batang" w:hAnsi="Arial" w:cs="Arial"/>
          <w:b/>
          <w:sz w:val="22"/>
          <w:szCs w:val="22"/>
        </w:rPr>
      </w:pPr>
      <w:proofErr w:type="spellStart"/>
      <w:r w:rsidRPr="00B2040E">
        <w:rPr>
          <w:rFonts w:ascii="Arial" w:eastAsia="Batang" w:hAnsi="Arial" w:cs="Arial"/>
          <w:b/>
          <w:sz w:val="22"/>
          <w:szCs w:val="22"/>
        </w:rPr>
        <w:t>Notas</w:t>
      </w:r>
      <w:proofErr w:type="spellEnd"/>
      <w:r w:rsidRPr="00B2040E">
        <w:rPr>
          <w:rFonts w:ascii="Arial" w:eastAsia="Batang" w:hAnsi="Arial" w:cs="Arial"/>
          <w:b/>
          <w:sz w:val="22"/>
          <w:szCs w:val="22"/>
        </w:rPr>
        <w:t>:</w:t>
      </w:r>
    </w:p>
    <w:p w:rsidR="00AC7FCF" w:rsidRPr="00B2040E" w:rsidRDefault="00AC7FCF" w:rsidP="00B2040E">
      <w:pPr>
        <w:pStyle w:val="Epgrafe"/>
        <w:jc w:val="both"/>
        <w:rPr>
          <w:rFonts w:ascii="Arial" w:hAnsi="Arial" w:cs="Arial"/>
          <w:color w:val="auto"/>
          <w:sz w:val="22"/>
          <w:szCs w:val="22"/>
          <w:lang w:val="es-MX"/>
        </w:rPr>
      </w:pPr>
    </w:p>
    <w:sectPr w:rsidR="00AC7FCF" w:rsidRPr="00B2040E" w:rsidSect="00B4124A">
      <w:footerReference w:type="default" r:id="rId15"/>
      <w:endnotePr>
        <w:numFmt w:val="decimal"/>
      </w:endnotePr>
      <w:pgSz w:w="11907" w:h="16839" w:code="9"/>
      <w:pgMar w:top="1418" w:right="992" w:bottom="1418" w:left="1418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88A" w:rsidRDefault="0013188A">
      <w:r>
        <w:separator/>
      </w:r>
    </w:p>
  </w:endnote>
  <w:endnote w:type="continuationSeparator" w:id="0">
    <w:p w:rsidR="0013188A" w:rsidRDefault="0013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3F7EB9" w:rsidRDefault="00DB2D48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DB2D48" w:rsidRPr="003F7EB9" w:rsidRDefault="00DB2D48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EA26E9" w:rsidRDefault="00DB2D48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7F79B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DB2D48" w:rsidRPr="00EA26E9" w:rsidRDefault="00DB2D48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7F79B9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24A" w:rsidRDefault="00B4124A">
    <w:pPr>
      <w:pStyle w:val="Piedepgina"/>
      <w:jc w:val="right"/>
    </w:pPr>
  </w:p>
  <w:p w:rsidR="00B4124A" w:rsidRDefault="00B412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6595273"/>
      <w:docPartObj>
        <w:docPartGallery w:val="Page Numbers (Bottom of Page)"/>
        <w:docPartUnique/>
      </w:docPartObj>
    </w:sdtPr>
    <w:sdtEndPr/>
    <w:sdtContent>
      <w:p w:rsidR="00B4124A" w:rsidRDefault="00B412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79B9" w:rsidRPr="007F79B9">
          <w:rPr>
            <w:noProof/>
            <w:lang w:val="es-ES"/>
          </w:rPr>
          <w:t>1</w:t>
        </w:r>
        <w:r>
          <w:fldChar w:fldCharType="end"/>
        </w:r>
      </w:p>
    </w:sdtContent>
  </w:sdt>
  <w:p w:rsidR="00B4124A" w:rsidRDefault="00B412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88A" w:rsidRDefault="0013188A">
      <w:r>
        <w:separator/>
      </w:r>
    </w:p>
  </w:footnote>
  <w:footnote w:type="continuationSeparator" w:id="0">
    <w:p w:rsidR="0013188A" w:rsidRDefault="00131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D5B8C7" wp14:editId="121E87CE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2A1C67" w:rsidRDefault="00DB2D48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DB2D48" w:rsidRPr="002A1C67" w:rsidRDefault="00DB2D48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384CB7B0" wp14:editId="722FAA3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29A1BA34" wp14:editId="3C71159D">
          <wp:simplePos x="0" y="0"/>
          <wp:positionH relativeFrom="column">
            <wp:posOffset>-964565</wp:posOffset>
          </wp:positionH>
          <wp:positionV relativeFrom="paragraph">
            <wp:posOffset>-457200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956EEC4" wp14:editId="7712C106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DA98AFD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C5"/>
    <w:rsid w:val="00015F1C"/>
    <w:rsid w:val="00026553"/>
    <w:rsid w:val="00034188"/>
    <w:rsid w:val="00034994"/>
    <w:rsid w:val="00036B91"/>
    <w:rsid w:val="00044357"/>
    <w:rsid w:val="00051410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188A"/>
    <w:rsid w:val="00135DEF"/>
    <w:rsid w:val="001402AF"/>
    <w:rsid w:val="00142E74"/>
    <w:rsid w:val="00172620"/>
    <w:rsid w:val="00174727"/>
    <w:rsid w:val="0019321B"/>
    <w:rsid w:val="001A28F7"/>
    <w:rsid w:val="001B64A6"/>
    <w:rsid w:val="001F74E9"/>
    <w:rsid w:val="00201BEE"/>
    <w:rsid w:val="002062FE"/>
    <w:rsid w:val="00223754"/>
    <w:rsid w:val="00227F1E"/>
    <w:rsid w:val="00236FB8"/>
    <w:rsid w:val="00240713"/>
    <w:rsid w:val="0024756E"/>
    <w:rsid w:val="00250C29"/>
    <w:rsid w:val="0025140B"/>
    <w:rsid w:val="00251D17"/>
    <w:rsid w:val="00251E44"/>
    <w:rsid w:val="0026187A"/>
    <w:rsid w:val="00263501"/>
    <w:rsid w:val="00272FCB"/>
    <w:rsid w:val="00286861"/>
    <w:rsid w:val="002A1C67"/>
    <w:rsid w:val="002C1134"/>
    <w:rsid w:val="002D2DA9"/>
    <w:rsid w:val="002D36D6"/>
    <w:rsid w:val="00305218"/>
    <w:rsid w:val="00314BC6"/>
    <w:rsid w:val="00327AE4"/>
    <w:rsid w:val="00347057"/>
    <w:rsid w:val="00347CA3"/>
    <w:rsid w:val="00362556"/>
    <w:rsid w:val="00372B65"/>
    <w:rsid w:val="00383EAC"/>
    <w:rsid w:val="00395BB1"/>
    <w:rsid w:val="00397221"/>
    <w:rsid w:val="003A4B0D"/>
    <w:rsid w:val="003B5E05"/>
    <w:rsid w:val="003B72D0"/>
    <w:rsid w:val="003D05A2"/>
    <w:rsid w:val="003D75E2"/>
    <w:rsid w:val="003E4498"/>
    <w:rsid w:val="003E53F1"/>
    <w:rsid w:val="003F52C7"/>
    <w:rsid w:val="003F7EB9"/>
    <w:rsid w:val="004048C5"/>
    <w:rsid w:val="00410F5A"/>
    <w:rsid w:val="00412A79"/>
    <w:rsid w:val="00413BB5"/>
    <w:rsid w:val="00421427"/>
    <w:rsid w:val="004255C5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E7EDA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6563F"/>
    <w:rsid w:val="0057354F"/>
    <w:rsid w:val="00594E81"/>
    <w:rsid w:val="00594EFF"/>
    <w:rsid w:val="005B5527"/>
    <w:rsid w:val="005B5990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620A"/>
    <w:rsid w:val="007F6EDF"/>
    <w:rsid w:val="007F79B9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A0B0C"/>
    <w:rsid w:val="008A5EF0"/>
    <w:rsid w:val="008C3741"/>
    <w:rsid w:val="008C41FC"/>
    <w:rsid w:val="008D1645"/>
    <w:rsid w:val="008D2C7C"/>
    <w:rsid w:val="009235E6"/>
    <w:rsid w:val="009642C9"/>
    <w:rsid w:val="009731DB"/>
    <w:rsid w:val="00974C20"/>
    <w:rsid w:val="0098662A"/>
    <w:rsid w:val="00993B62"/>
    <w:rsid w:val="009B7EAC"/>
    <w:rsid w:val="009D2988"/>
    <w:rsid w:val="009E09BF"/>
    <w:rsid w:val="00A36D74"/>
    <w:rsid w:val="00A4637F"/>
    <w:rsid w:val="00A47983"/>
    <w:rsid w:val="00A50B17"/>
    <w:rsid w:val="00A66B9F"/>
    <w:rsid w:val="00A714CB"/>
    <w:rsid w:val="00A844DE"/>
    <w:rsid w:val="00A9378C"/>
    <w:rsid w:val="00AC651D"/>
    <w:rsid w:val="00AC7FCF"/>
    <w:rsid w:val="00AD17C4"/>
    <w:rsid w:val="00AD776F"/>
    <w:rsid w:val="00AF5095"/>
    <w:rsid w:val="00B020DF"/>
    <w:rsid w:val="00B027B4"/>
    <w:rsid w:val="00B2040E"/>
    <w:rsid w:val="00B213B3"/>
    <w:rsid w:val="00B239CA"/>
    <w:rsid w:val="00B34D81"/>
    <w:rsid w:val="00B4124A"/>
    <w:rsid w:val="00B4558A"/>
    <w:rsid w:val="00B500AD"/>
    <w:rsid w:val="00B623C8"/>
    <w:rsid w:val="00B73F7D"/>
    <w:rsid w:val="00B8108D"/>
    <w:rsid w:val="00B92F71"/>
    <w:rsid w:val="00B93550"/>
    <w:rsid w:val="00B93B8A"/>
    <w:rsid w:val="00BA0567"/>
    <w:rsid w:val="00BA3C2C"/>
    <w:rsid w:val="00BB6EAA"/>
    <w:rsid w:val="00BB78D7"/>
    <w:rsid w:val="00BD4612"/>
    <w:rsid w:val="00C51081"/>
    <w:rsid w:val="00C53FC5"/>
    <w:rsid w:val="00C84908"/>
    <w:rsid w:val="00CA7C59"/>
    <w:rsid w:val="00CB1C60"/>
    <w:rsid w:val="00CF72A1"/>
    <w:rsid w:val="00D13488"/>
    <w:rsid w:val="00D175FA"/>
    <w:rsid w:val="00D41924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CB2"/>
    <w:rsid w:val="00F040EC"/>
    <w:rsid w:val="00F22E39"/>
    <w:rsid w:val="00F2743C"/>
    <w:rsid w:val="00F54710"/>
    <w:rsid w:val="00F82872"/>
    <w:rsid w:val="00F90DFF"/>
    <w:rsid w:val="00F95A59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0456F2"/>
    <w:rsid w:val="001E4DF3"/>
    <w:rsid w:val="004A13FD"/>
    <w:rsid w:val="005369DF"/>
    <w:rsid w:val="009C693B"/>
    <w:rsid w:val="00A57CC8"/>
    <w:rsid w:val="00BF44F7"/>
    <w:rsid w:val="00C73006"/>
    <w:rsid w:val="00CC60CE"/>
    <w:rsid w:val="00D8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8485D-439F-445F-84EC-99955CEF8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Creativo.dotx</Template>
  <TotalTime>4</TotalTime>
  <Pages>3</Pages>
  <Words>195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Neo</cp:lastModifiedBy>
  <cp:revision>8</cp:revision>
  <cp:lastPrinted>2012-08-01T13:25:00Z</cp:lastPrinted>
  <dcterms:created xsi:type="dcterms:W3CDTF">2015-08-09T23:07:00Z</dcterms:created>
  <dcterms:modified xsi:type="dcterms:W3CDTF">2015-08-09T23:35:00Z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