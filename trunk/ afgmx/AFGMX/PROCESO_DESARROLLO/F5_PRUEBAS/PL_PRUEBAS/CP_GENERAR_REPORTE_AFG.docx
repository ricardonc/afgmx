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188" w:rsidRPr="003F7EB9" w:rsidRDefault="008A5EF0" w:rsidP="00C53FC5">
      <w:pPr>
        <w:pStyle w:val="Ttulo"/>
        <w:rPr>
          <w:rFonts w:asciiTheme="majorHAnsi" w:hAnsiTheme="majorHAnsi" w:cstheme="majorHAnsi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89664" behindDoc="1" locked="0" layoutInCell="1" allowOverlap="1">
            <wp:simplePos x="0" y="0"/>
            <wp:positionH relativeFrom="column">
              <wp:posOffset>-902970</wp:posOffset>
            </wp:positionH>
            <wp:positionV relativeFrom="paragraph">
              <wp:posOffset>-948055</wp:posOffset>
            </wp:positionV>
            <wp:extent cx="7682230" cy="10728325"/>
            <wp:effectExtent l="0" t="0" r="0" b="0"/>
            <wp:wrapNone/>
            <wp:docPr id="24" name="Imagen 4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rta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230" cy="1072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B8108D" w:rsidRPr="003F7EB9" w:rsidRDefault="00B8108D" w:rsidP="00C53FC5">
      <w:pPr>
        <w:pStyle w:val="Ttulo"/>
        <w:rPr>
          <w:rFonts w:asciiTheme="majorHAnsi" w:hAnsiTheme="majorHAnsi" w:cstheme="majorHAnsi"/>
        </w:rPr>
      </w:pPr>
    </w:p>
    <w:p w:rsidR="00B8108D" w:rsidRPr="003F7EB9" w:rsidRDefault="00B8108D">
      <w:pPr>
        <w:pStyle w:val="InfoBlue"/>
        <w:rPr>
          <w:rFonts w:asciiTheme="majorHAnsi" w:hAnsiTheme="majorHAnsi" w:cstheme="majorHAnsi"/>
          <w:lang w:val="en-US"/>
        </w:rPr>
      </w:pPr>
    </w:p>
    <w:p w:rsidR="00B8108D" w:rsidRPr="003F7EB9" w:rsidRDefault="00B8108D">
      <w:pPr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410F5A" w:rsidRPr="003F7EB9" w:rsidRDefault="004B2EAC" w:rsidP="00410F5A">
      <w:pPr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28ED35D9" wp14:editId="2F37933C">
                <wp:simplePos x="0" y="0"/>
                <wp:positionH relativeFrom="column">
                  <wp:posOffset>-916305</wp:posOffset>
                </wp:positionH>
                <wp:positionV relativeFrom="paragraph">
                  <wp:posOffset>293370</wp:posOffset>
                </wp:positionV>
                <wp:extent cx="7581900" cy="20193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2019300"/>
                        </a:xfrm>
                        <a:prstGeom prst="rect">
                          <a:avLst/>
                        </a:prstGeom>
                        <a:solidFill>
                          <a:srgbClr val="267E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6022757" id="Rectangle 27" o:spid="_x0000_s1026" style="position:absolute;margin-left:-72.15pt;margin-top:23.1pt;width:597pt;height:159pt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" fillcolor="#267e5a" stroked="f" strokeweight="2pt"/>
            </w:pict>
          </mc:Fallback>
        </mc:AlternateContent>
      </w:r>
    </w:p>
    <w:p w:rsidR="00410F5A" w:rsidRPr="003F7EB9" w:rsidRDefault="00DB2D48" w:rsidP="00C53FC5">
      <w:pPr>
        <w:pStyle w:val="Ttulo"/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33F4A82" wp14:editId="2E1A14AD">
                <wp:simplePos x="0" y="0"/>
                <wp:positionH relativeFrom="column">
                  <wp:posOffset>3433445</wp:posOffset>
                </wp:positionH>
                <wp:positionV relativeFrom="paragraph">
                  <wp:posOffset>305435</wp:posOffset>
                </wp:positionV>
                <wp:extent cx="3000375" cy="1804670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8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D48" w:rsidRPr="004B2EAC" w:rsidRDefault="00DB2D48" w:rsidP="003F7EB9">
                            <w:pPr>
                              <w:jc w:val="right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70.35pt;margin-top:24.05pt;width:236.25pt;height:142.1pt;z-index:2516326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" filled="f" stroked="f" strokeweight=".5pt">
                <v:textbox style="mso-fit-shape-to-text:t">
                  <w:txbxContent>
                    <w:p w:rsidR="00DB2D48" w:rsidRPr="004B2EAC" w:rsidRDefault="00DB2D48" w:rsidP="003F7EB9">
                      <w:pPr>
                        <w:jc w:val="right"/>
                        <w:rPr>
                          <w:color w:val="FFFFFF" w:themeColor="background1"/>
                          <w:sz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51081" w:rsidRPr="003F7EB9" w:rsidRDefault="008A5EF0" w:rsidP="00C53FC5">
      <w:pPr>
        <w:pStyle w:val="Ttulo"/>
        <w:rPr>
          <w:rFonts w:asciiTheme="majorHAnsi" w:hAnsiTheme="majorHAnsi" w:cstheme="majorHAnsi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91712" behindDoc="1" locked="0" layoutInCell="1" allowOverlap="1">
            <wp:simplePos x="0" y="0"/>
            <wp:positionH relativeFrom="column">
              <wp:posOffset>5332095</wp:posOffset>
            </wp:positionH>
            <wp:positionV relativeFrom="paragraph">
              <wp:posOffset>108585</wp:posOffset>
            </wp:positionV>
            <wp:extent cx="1232535" cy="1224280"/>
            <wp:effectExtent l="0" t="0" r="0" b="0"/>
            <wp:wrapThrough wrapText="bothSides">
              <wp:wrapPolygon edited="0">
                <wp:start x="9682" y="1008"/>
                <wp:lineTo x="2003" y="7058"/>
                <wp:lineTo x="4340" y="12436"/>
                <wp:lineTo x="7679" y="17813"/>
                <wp:lineTo x="9014" y="21174"/>
                <wp:lineTo x="10349" y="21174"/>
                <wp:lineTo x="12019" y="17813"/>
                <wp:lineTo x="15691" y="13444"/>
                <wp:lineTo x="16025" y="12436"/>
                <wp:lineTo x="18362" y="7730"/>
                <wp:lineTo x="18696" y="4705"/>
                <wp:lineTo x="16359" y="2353"/>
                <wp:lineTo x="12686" y="1008"/>
                <wp:lineTo x="9682" y="1008"/>
              </wp:wrapPolygon>
            </wp:wrapThrough>
            <wp:docPr id="22" name="Imagen 5" descr="C:\Users\Leonardo\AppData\Local\Microsoft\Windows\INetCache\Content.Word\LOGO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nardo\AppData\Local\Microsoft\Windows\INetCache\Content.Word\LOGO3_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0F5A" w:rsidRPr="008A5EF0" w:rsidRDefault="00EA26E9" w:rsidP="000C6555">
      <w:pPr>
        <w:pStyle w:val="Ttulo"/>
        <w:jc w:val="left"/>
        <w:rPr>
          <w:rFonts w:ascii="Open Sans" w:hAnsi="Open Sans" w:cs="Open Sans"/>
          <w:color w:val="0F3324"/>
          <w:lang w:val="es-MX"/>
        </w:rPr>
      </w:pPr>
      <w:r w:rsidRPr="008A5EF0">
        <w:rPr>
          <w:rFonts w:ascii="Open Sans" w:hAnsi="Open Sans" w:cs="Open Sans"/>
          <w:noProof/>
          <w:snapToGrid/>
          <w:color w:val="0F3324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C1EF49" wp14:editId="60059C02">
                <wp:simplePos x="0" y="0"/>
                <wp:positionH relativeFrom="column">
                  <wp:posOffset>-851535</wp:posOffset>
                </wp:positionH>
                <wp:positionV relativeFrom="paragraph">
                  <wp:posOffset>1098550</wp:posOffset>
                </wp:positionV>
                <wp:extent cx="354330" cy="3590290"/>
                <wp:effectExtent l="0" t="0" r="0" b="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359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D48" w:rsidRPr="008A5EF0" w:rsidRDefault="00DB2D48" w:rsidP="006B3D1C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</w:pPr>
                            <w:r w:rsidRPr="008A5EF0"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  <w:t>Ingeniería en Tecnologías de la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6" o:spid="_x0000_s1027" type="#_x0000_t202" style="position:absolute;margin-left:-67.05pt;margin-top:86.5pt;width:27.9pt;height:28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" filled="f" stroked="f" strokeweight=".5pt">
                <v:textbox style="layout-flow:vertical;mso-layout-flow-alt:bottom-to-top">
                  <w:txbxContent>
                    <w:p w:rsidR="00DB2D48" w:rsidRPr="008A5EF0" w:rsidRDefault="00DB2D48" w:rsidP="006B3D1C">
                      <w:pPr>
                        <w:jc w:val="both"/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</w:pPr>
                      <w:r w:rsidRPr="008A5EF0"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  <w:t>Ingeniería en Tecnologías de la información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="Open Sans" w:hAnsi="Open Sans" w:cs="Open Sans"/>
            <w:color w:val="0F3324"/>
            <w:sz w:val="96"/>
          </w:rPr>
          <w:alias w:val="Title"/>
          <w:tag w:val=""/>
          <w:id w:val="-1137264631"/>
          <w:placeholder>
            <w:docPart w:val="1288C71261D048F5B41F18AD8EAC19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 w:rsidR="004B2EAC" w:rsidRPr="008A5EF0">
            <w:rPr>
              <w:rFonts w:ascii="Open Sans" w:hAnsi="Open Sans" w:cs="Open Sans"/>
              <w:color w:val="0F3324"/>
              <w:sz w:val="96"/>
              <w:lang w:val="es-MX"/>
            </w:rPr>
            <w:t>AgroFinderGround</w:t>
          </w:r>
          <w:proofErr w:type="spellEnd"/>
        </w:sdtContent>
      </w:sdt>
    </w:p>
    <w:p w:rsidR="003F7EB9" w:rsidRPr="004255C5" w:rsidRDefault="004B2EAC" w:rsidP="006D46FE">
      <w:pPr>
        <w:rPr>
          <w:rFonts w:asciiTheme="majorHAnsi" w:hAnsiTheme="majorHAnsi" w:cstheme="majorHAnsi"/>
          <w:sz w:val="24"/>
          <w:lang w:val="es-MX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F90594" wp14:editId="4657C9D8">
                <wp:simplePos x="0" y="0"/>
                <wp:positionH relativeFrom="column">
                  <wp:posOffset>1905</wp:posOffset>
                </wp:positionH>
                <wp:positionV relativeFrom="paragraph">
                  <wp:posOffset>18415</wp:posOffset>
                </wp:positionV>
                <wp:extent cx="3181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DD6FCF9" id="Straight Connector 2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.45pt" to="250.6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" strokecolor="white [3212]" strokeweight="1pt"/>
            </w:pict>
          </mc:Fallback>
        </mc:AlternateContent>
      </w:r>
    </w:p>
    <w:sdt>
      <w:sdtPr>
        <w:rPr>
          <w:rFonts w:ascii="Open Sans Light" w:hAnsi="Open Sans Light" w:cs="Open Sans Light"/>
          <w:b/>
          <w:i/>
          <w:sz w:val="28"/>
        </w:rPr>
        <w:alias w:val="Subject"/>
        <w:tag w:val=""/>
        <w:id w:val="182630356"/>
        <w:placeholder>
          <w:docPart w:val="7617D6F80C4C4EE0917F7735841D5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4B2EAC" w:rsidRPr="008A5EF0" w:rsidRDefault="004B2EAC">
          <w:pPr>
            <w:rPr>
              <w:rFonts w:ascii="Open Sans Light" w:hAnsi="Open Sans Light" w:cs="Open Sans Light"/>
              <w:b/>
              <w:i/>
              <w:sz w:val="28"/>
              <w:lang w:val="es-MX"/>
            </w:rPr>
            <w:sectPr w:rsidR="004B2EAC" w:rsidRPr="008A5EF0" w:rsidSect="00594E81">
              <w:headerReference w:type="default" r:id="rId11"/>
              <w:footerReference w:type="default" r:id="rId12"/>
              <w:endnotePr>
                <w:numFmt w:val="decimal"/>
              </w:endnotePr>
              <w:pgSz w:w="11907" w:h="16839" w:code="9"/>
              <w:pgMar w:top="1417" w:right="1440" w:bottom="1417" w:left="1440" w:header="720" w:footer="720" w:gutter="0"/>
              <w:cols w:space="720"/>
              <w:vAlign w:val="center"/>
              <w:docGrid w:linePitch="272"/>
            </w:sectPr>
          </w:pPr>
          <w:r w:rsidRPr="008A5EF0">
            <w:rPr>
              <w:rFonts w:ascii="Open Sans Light" w:hAnsi="Open Sans Light" w:cs="Open Sans Light"/>
              <w:b/>
              <w:i/>
              <w:sz w:val="28"/>
              <w:lang w:val="es-AR"/>
            </w:rPr>
            <w:t>Sistema de Consulta de Suelos de Cultivo.</w:t>
          </w:r>
        </w:p>
      </w:sdtContent>
    </w:sdt>
    <w:p w:rsidR="00B4124A" w:rsidRDefault="00B4124A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AC7FCF" w:rsidRPr="00B4124A" w:rsidRDefault="00AC7FCF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8F144D" w:rsidRDefault="001D1C27" w:rsidP="008F144D">
      <w:pPr>
        <w:tabs>
          <w:tab w:val="left" w:pos="8786"/>
        </w:tabs>
        <w:jc w:val="right"/>
        <w:rPr>
          <w:rFonts w:ascii="Arial" w:hAnsi="Arial" w:cs="Arial"/>
          <w:b/>
          <w:sz w:val="40"/>
          <w:szCs w:val="22"/>
          <w:lang w:val="es-MX"/>
        </w:rPr>
      </w:pPr>
      <w:r w:rsidRPr="000134B6">
        <w:rPr>
          <w:rFonts w:ascii="Arial" w:hAnsi="Arial" w:cs="Arial"/>
          <w:b/>
          <w:sz w:val="40"/>
          <w:szCs w:val="22"/>
          <w:lang w:val="es-MX"/>
        </w:rPr>
        <w:t xml:space="preserve">CASOS DE PRUEBA: </w:t>
      </w:r>
      <w:r w:rsidR="008F144D">
        <w:rPr>
          <w:rFonts w:ascii="Arial" w:hAnsi="Arial" w:cs="Arial"/>
          <w:b/>
          <w:sz w:val="40"/>
          <w:szCs w:val="22"/>
          <w:lang w:val="es-MX"/>
        </w:rPr>
        <w:t>GENERAR REPORTE</w:t>
      </w:r>
    </w:p>
    <w:p w:rsidR="008F144D" w:rsidRDefault="008F144D" w:rsidP="008F144D">
      <w:pPr>
        <w:rPr>
          <w:lang w:val="es-MX"/>
        </w:rPr>
      </w:pPr>
      <w:r>
        <w:rPr>
          <w:lang w:val="es-MX"/>
        </w:rPr>
        <w:br w:type="page"/>
      </w:r>
    </w:p>
    <w:p w:rsidR="00FF57D7" w:rsidRPr="00FF57D7" w:rsidRDefault="00FF57D7" w:rsidP="008F144D">
      <w:pPr>
        <w:tabs>
          <w:tab w:val="left" w:pos="8786"/>
        </w:tabs>
        <w:jc w:val="right"/>
        <w:rPr>
          <w:rFonts w:ascii="Arial" w:hAnsi="Arial" w:cs="Arial"/>
          <w:sz w:val="22"/>
          <w:szCs w:val="22"/>
          <w:lang w:val="en"/>
        </w:rPr>
      </w:pPr>
    </w:p>
    <w:tbl>
      <w:tblPr>
        <w:tblW w:w="9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4850"/>
      </w:tblGrid>
      <w:tr w:rsidR="008F144D" w:rsidRPr="008F144D" w:rsidTr="00F204D5">
        <w:trPr>
          <w:trHeight w:val="354"/>
        </w:trPr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44D" w:rsidRPr="008F144D" w:rsidRDefault="008F144D">
            <w:pPr>
              <w:spacing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val="es-ES" w:eastAsia="en-US"/>
              </w:rPr>
            </w:pPr>
            <w:proofErr w:type="spellStart"/>
            <w:r w:rsidRPr="008F144D">
              <w:rPr>
                <w:rFonts w:ascii="Arial" w:eastAsia="Batang" w:hAnsi="Arial" w:cs="Arial"/>
                <w:b/>
                <w:sz w:val="22"/>
                <w:szCs w:val="22"/>
              </w:rPr>
              <w:t>Elaboró</w:t>
            </w:r>
            <w:proofErr w:type="spellEnd"/>
            <w:r w:rsidRPr="008F144D">
              <w:rPr>
                <w:rFonts w:ascii="Arial" w:eastAsia="Batang" w:hAnsi="Arial" w:cs="Arial"/>
                <w:b/>
                <w:sz w:val="22"/>
                <w:szCs w:val="22"/>
              </w:rPr>
              <w:t>: RP- RNC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44D" w:rsidRPr="008F144D" w:rsidRDefault="008F144D">
            <w:pPr>
              <w:spacing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val="es-ES" w:eastAsia="en-US"/>
              </w:rPr>
            </w:pPr>
            <w:proofErr w:type="spellStart"/>
            <w:r w:rsidRPr="008F144D">
              <w:rPr>
                <w:rFonts w:ascii="Arial" w:eastAsia="Batang" w:hAnsi="Arial" w:cs="Arial"/>
                <w:b/>
                <w:sz w:val="22"/>
                <w:szCs w:val="22"/>
              </w:rPr>
              <w:t>Fecha</w:t>
            </w:r>
            <w:proofErr w:type="spellEnd"/>
            <w:r w:rsidRPr="008F144D">
              <w:rPr>
                <w:rFonts w:ascii="Arial" w:eastAsia="Batang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8F144D">
              <w:rPr>
                <w:rFonts w:ascii="Arial" w:eastAsia="Batang" w:hAnsi="Arial" w:cs="Arial"/>
                <w:b/>
                <w:sz w:val="22"/>
                <w:szCs w:val="22"/>
              </w:rPr>
              <w:t>Elaboración</w:t>
            </w:r>
            <w:proofErr w:type="spellEnd"/>
            <w:r w:rsidRPr="008F144D">
              <w:rPr>
                <w:rFonts w:ascii="Arial" w:eastAsia="Batang" w:hAnsi="Arial" w:cs="Arial"/>
                <w:b/>
                <w:sz w:val="22"/>
                <w:szCs w:val="22"/>
              </w:rPr>
              <w:t xml:space="preserve">: </w:t>
            </w:r>
            <w:r w:rsidRPr="008F144D">
              <w:rPr>
                <w:rFonts w:ascii="Arial" w:eastAsia="Batang" w:hAnsi="Arial" w:cs="Arial"/>
                <w:sz w:val="22"/>
                <w:szCs w:val="22"/>
              </w:rPr>
              <w:t>[</w:t>
            </w:r>
            <w:r w:rsidRPr="008F144D">
              <w:rPr>
                <w:rFonts w:ascii="Arial" w:hAnsi="Arial" w:cs="Arial"/>
                <w:sz w:val="22"/>
                <w:szCs w:val="22"/>
              </w:rPr>
              <w:t>09/AGOSTO /2015]</w:t>
            </w:r>
          </w:p>
        </w:tc>
      </w:tr>
      <w:tr w:rsidR="008F144D" w:rsidRPr="00255C33" w:rsidTr="00F204D5">
        <w:trPr>
          <w:trHeight w:val="583"/>
        </w:trPr>
        <w:tc>
          <w:tcPr>
            <w:tcW w:w="9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44D" w:rsidRPr="008F144D" w:rsidRDefault="008F144D">
            <w:pPr>
              <w:spacing w:after="200" w:line="276" w:lineRule="auto"/>
              <w:rPr>
                <w:rFonts w:ascii="Arial" w:eastAsia="Batang" w:hAnsi="Arial" w:cs="Arial"/>
                <w:b/>
                <w:sz w:val="22"/>
                <w:szCs w:val="22"/>
                <w:lang w:val="es-ES" w:eastAsia="en-US"/>
              </w:rPr>
            </w:pPr>
            <w:r w:rsidRPr="008F144D">
              <w:rPr>
                <w:rFonts w:ascii="Arial" w:eastAsia="Batang" w:hAnsi="Arial" w:cs="Arial"/>
                <w:b/>
                <w:sz w:val="22"/>
                <w:szCs w:val="22"/>
                <w:lang w:val="es-MX"/>
              </w:rPr>
              <w:t>Tipos de Prueba que Cubre el Caso de Prueba:</w:t>
            </w:r>
            <w:r w:rsidRPr="008F144D">
              <w:rPr>
                <w:rFonts w:ascii="Arial" w:eastAsia="Batang" w:hAnsi="Arial" w:cs="Arial"/>
                <w:sz w:val="22"/>
                <w:szCs w:val="22"/>
                <w:lang w:val="es-MX"/>
              </w:rPr>
              <w:t xml:space="preserve"> Prueba de Sistema </w:t>
            </w:r>
          </w:p>
        </w:tc>
      </w:tr>
      <w:tr w:rsidR="008F144D" w:rsidRPr="008F144D" w:rsidTr="00F204D5">
        <w:trPr>
          <w:trHeight w:val="561"/>
        </w:trPr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44D" w:rsidRPr="008F144D" w:rsidRDefault="008F144D">
            <w:pPr>
              <w:spacing w:after="200" w:line="276" w:lineRule="auto"/>
              <w:rPr>
                <w:rFonts w:ascii="Arial" w:eastAsia="Batang" w:hAnsi="Arial" w:cs="Arial"/>
                <w:sz w:val="22"/>
                <w:szCs w:val="22"/>
                <w:lang w:val="es-ES" w:eastAsia="en-US"/>
              </w:rPr>
            </w:pPr>
            <w:r w:rsidRPr="008F144D">
              <w:rPr>
                <w:rFonts w:ascii="Arial" w:eastAsia="Batang" w:hAnsi="Arial" w:cs="Arial"/>
                <w:b/>
                <w:sz w:val="22"/>
                <w:szCs w:val="22"/>
                <w:lang w:val="es-MX"/>
              </w:rPr>
              <w:t xml:space="preserve">ID del Caso de Prueba: </w:t>
            </w:r>
            <w:r w:rsidRPr="008F144D">
              <w:rPr>
                <w:rFonts w:ascii="Arial" w:eastAsia="Batang" w:hAnsi="Arial" w:cs="Arial"/>
                <w:sz w:val="22"/>
                <w:szCs w:val="22"/>
                <w:lang w:val="es-MX"/>
              </w:rPr>
              <w:t xml:space="preserve"> 1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44D" w:rsidRPr="008F144D" w:rsidRDefault="008F144D">
            <w:pPr>
              <w:spacing w:after="200" w:line="276" w:lineRule="auto"/>
              <w:rPr>
                <w:rFonts w:ascii="Arial" w:eastAsia="Batang" w:hAnsi="Arial" w:cs="Arial"/>
                <w:sz w:val="22"/>
                <w:szCs w:val="22"/>
                <w:lang w:val="es-ES" w:eastAsia="en-US"/>
              </w:rPr>
            </w:pPr>
            <w:r w:rsidRPr="008F144D">
              <w:rPr>
                <w:rFonts w:ascii="Arial" w:eastAsia="Batang" w:hAnsi="Arial" w:cs="Arial"/>
                <w:b/>
                <w:sz w:val="22"/>
                <w:szCs w:val="22"/>
              </w:rPr>
              <w:t xml:space="preserve">ID de </w:t>
            </w:r>
            <w:proofErr w:type="spellStart"/>
            <w:r w:rsidRPr="008F144D">
              <w:rPr>
                <w:rFonts w:ascii="Arial" w:eastAsia="Batang" w:hAnsi="Arial" w:cs="Arial"/>
                <w:b/>
                <w:sz w:val="22"/>
                <w:szCs w:val="22"/>
              </w:rPr>
              <w:t>Requerimiento</w:t>
            </w:r>
            <w:proofErr w:type="spellEnd"/>
            <w:r w:rsidRPr="008F144D">
              <w:rPr>
                <w:rFonts w:ascii="Arial" w:eastAsia="Batang" w:hAnsi="Arial" w:cs="Arial"/>
                <w:b/>
                <w:sz w:val="22"/>
                <w:szCs w:val="22"/>
              </w:rPr>
              <w:t xml:space="preserve">: </w:t>
            </w:r>
            <w:r w:rsidRPr="008F144D">
              <w:rPr>
                <w:rFonts w:ascii="Arial" w:eastAsia="Batang" w:hAnsi="Arial" w:cs="Arial"/>
                <w:sz w:val="22"/>
                <w:szCs w:val="22"/>
              </w:rPr>
              <w:t>CU-004</w:t>
            </w:r>
          </w:p>
        </w:tc>
      </w:tr>
      <w:tr w:rsidR="008F144D" w:rsidRPr="00255C33" w:rsidTr="00F204D5">
        <w:trPr>
          <w:trHeight w:val="956"/>
        </w:trPr>
        <w:tc>
          <w:tcPr>
            <w:tcW w:w="9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44D" w:rsidRPr="008F144D" w:rsidRDefault="008F144D" w:rsidP="00255C33">
            <w:pPr>
              <w:spacing w:after="200"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val="es-ES" w:eastAsia="en-US"/>
              </w:rPr>
            </w:pPr>
            <w:r w:rsidRPr="008F144D">
              <w:rPr>
                <w:rFonts w:ascii="Arial" w:eastAsia="Batang" w:hAnsi="Arial" w:cs="Arial"/>
                <w:b/>
                <w:sz w:val="22"/>
                <w:szCs w:val="22"/>
                <w:lang w:val="es-MX"/>
              </w:rPr>
              <w:t xml:space="preserve">Opción: </w:t>
            </w:r>
            <w:r w:rsidRPr="008F144D">
              <w:rPr>
                <w:rFonts w:ascii="Arial" w:eastAsia="Batang" w:hAnsi="Arial" w:cs="Arial"/>
                <w:sz w:val="22"/>
                <w:szCs w:val="22"/>
                <w:lang w:val="es-MX"/>
              </w:rPr>
              <w:t>Modulo donde el usuario consulta históricos y genera el reporte con los datos mostrado</w:t>
            </w:r>
            <w:r w:rsidR="00255C33">
              <w:rPr>
                <w:rFonts w:ascii="Arial" w:eastAsia="Batang" w:hAnsi="Arial" w:cs="Arial"/>
                <w:sz w:val="22"/>
                <w:szCs w:val="22"/>
                <w:lang w:val="es-MX"/>
              </w:rPr>
              <w:t xml:space="preserve">s al </w:t>
            </w:r>
            <w:r w:rsidRPr="008F144D">
              <w:rPr>
                <w:rFonts w:ascii="Arial" w:eastAsia="Batang" w:hAnsi="Arial" w:cs="Arial"/>
                <w:sz w:val="22"/>
                <w:szCs w:val="22"/>
                <w:lang w:val="es-MX"/>
              </w:rPr>
              <w:t xml:space="preserve"> ver la tabla.</w:t>
            </w:r>
          </w:p>
        </w:tc>
      </w:tr>
    </w:tbl>
    <w:p w:rsidR="00FF57D7" w:rsidRDefault="00FF57D7" w:rsidP="00FF57D7">
      <w:pPr>
        <w:tabs>
          <w:tab w:val="left" w:pos="8786"/>
        </w:tabs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8F144D" w:rsidRDefault="008F144D" w:rsidP="00FF57D7">
      <w:pPr>
        <w:tabs>
          <w:tab w:val="left" w:pos="8786"/>
        </w:tabs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8F144D" w:rsidRDefault="008F144D" w:rsidP="008F144D">
      <w:pPr>
        <w:jc w:val="both"/>
        <w:rPr>
          <w:rFonts w:ascii="Arial" w:eastAsia="Batang" w:hAnsi="Arial" w:cs="Arial"/>
          <w:b/>
          <w:sz w:val="22"/>
          <w:szCs w:val="22"/>
          <w:lang w:val="es-MX"/>
        </w:rPr>
      </w:pPr>
      <w:r w:rsidRPr="008F144D">
        <w:rPr>
          <w:rFonts w:ascii="Arial" w:eastAsia="Batang" w:hAnsi="Arial" w:cs="Arial"/>
          <w:b/>
          <w:sz w:val="22"/>
          <w:szCs w:val="22"/>
          <w:lang w:val="es-MX"/>
        </w:rPr>
        <w:t>PRECONDICIONES:</w:t>
      </w:r>
    </w:p>
    <w:p w:rsidR="008F144D" w:rsidRPr="008F144D" w:rsidRDefault="008F144D" w:rsidP="008F144D">
      <w:pPr>
        <w:jc w:val="both"/>
        <w:rPr>
          <w:rFonts w:ascii="Arial" w:eastAsia="Batang" w:hAnsi="Arial" w:cs="Arial"/>
          <w:b/>
          <w:sz w:val="22"/>
          <w:szCs w:val="22"/>
          <w:lang w:val="es-MX"/>
        </w:rPr>
      </w:pPr>
    </w:p>
    <w:p w:rsidR="008F144D" w:rsidRDefault="008F144D" w:rsidP="008F144D">
      <w:pPr>
        <w:jc w:val="both"/>
        <w:rPr>
          <w:rFonts w:ascii="Arial" w:eastAsia="Batang" w:hAnsi="Arial" w:cs="Arial"/>
          <w:sz w:val="22"/>
          <w:szCs w:val="22"/>
          <w:lang w:val="es-MX"/>
        </w:rPr>
      </w:pPr>
      <w:r w:rsidRPr="008F144D">
        <w:rPr>
          <w:rFonts w:ascii="Arial" w:eastAsia="Batang" w:hAnsi="Arial" w:cs="Arial"/>
          <w:sz w:val="22"/>
          <w:szCs w:val="22"/>
          <w:lang w:val="es-MX"/>
        </w:rPr>
        <w:t>El sistema actualmente se encuentra en la parte de históricos, clima o elevaciones.</w:t>
      </w:r>
    </w:p>
    <w:p w:rsidR="008F144D" w:rsidRDefault="008F144D" w:rsidP="008F144D">
      <w:pPr>
        <w:jc w:val="both"/>
        <w:rPr>
          <w:rFonts w:ascii="Arial" w:eastAsia="Batang" w:hAnsi="Arial" w:cs="Arial"/>
          <w:sz w:val="22"/>
          <w:szCs w:val="22"/>
          <w:lang w:val="es-MX"/>
        </w:rPr>
      </w:pPr>
    </w:p>
    <w:p w:rsidR="008F144D" w:rsidRPr="008F144D" w:rsidRDefault="008F144D" w:rsidP="008F144D">
      <w:pPr>
        <w:jc w:val="both"/>
        <w:rPr>
          <w:rFonts w:ascii="Arial" w:eastAsia="Batang" w:hAnsi="Arial" w:cs="Arial"/>
          <w:sz w:val="22"/>
          <w:szCs w:val="22"/>
          <w:lang w:val="es-MX"/>
        </w:rPr>
      </w:pPr>
    </w:p>
    <w:p w:rsidR="008F144D" w:rsidRDefault="008F144D" w:rsidP="008F144D">
      <w:pPr>
        <w:jc w:val="both"/>
        <w:rPr>
          <w:rFonts w:ascii="Arial" w:eastAsia="Batang" w:hAnsi="Arial" w:cs="Arial"/>
          <w:b/>
          <w:sz w:val="22"/>
          <w:szCs w:val="22"/>
          <w:lang w:val="es-MX"/>
        </w:rPr>
      </w:pPr>
      <w:r w:rsidRPr="008F144D">
        <w:rPr>
          <w:rFonts w:ascii="Arial" w:eastAsia="Batang" w:hAnsi="Arial" w:cs="Arial"/>
          <w:b/>
          <w:sz w:val="22"/>
          <w:szCs w:val="22"/>
          <w:lang w:val="es-MX"/>
        </w:rPr>
        <w:t>CONDICIONES:</w:t>
      </w:r>
    </w:p>
    <w:p w:rsidR="008F144D" w:rsidRPr="008F144D" w:rsidRDefault="008F144D" w:rsidP="008F144D">
      <w:pPr>
        <w:jc w:val="both"/>
        <w:rPr>
          <w:rFonts w:ascii="Arial" w:eastAsia="Batang" w:hAnsi="Arial" w:cs="Arial"/>
          <w:b/>
          <w:sz w:val="22"/>
          <w:szCs w:val="22"/>
          <w:lang w:val="es-MX"/>
        </w:rPr>
      </w:pPr>
    </w:p>
    <w:p w:rsidR="008F144D" w:rsidRDefault="008F144D" w:rsidP="008F144D">
      <w:pPr>
        <w:jc w:val="both"/>
        <w:rPr>
          <w:rFonts w:ascii="Arial" w:eastAsia="Batang" w:hAnsi="Arial" w:cs="Arial"/>
          <w:sz w:val="22"/>
          <w:szCs w:val="22"/>
          <w:lang w:val="es-MX"/>
        </w:rPr>
      </w:pPr>
      <w:r w:rsidRPr="008F144D">
        <w:rPr>
          <w:rFonts w:ascii="Arial" w:eastAsia="Batang" w:hAnsi="Arial" w:cs="Arial"/>
          <w:sz w:val="22"/>
          <w:szCs w:val="22"/>
          <w:lang w:val="es-MX"/>
        </w:rPr>
        <w:t>El proceso está en la parte el usuario puede generar los reportes con la información de los</w:t>
      </w:r>
      <w:r>
        <w:rPr>
          <w:rFonts w:ascii="Arial" w:eastAsia="Batang" w:hAnsi="Arial" w:cs="Arial"/>
          <w:sz w:val="22"/>
          <w:szCs w:val="22"/>
          <w:lang w:val="es-MX"/>
        </w:rPr>
        <w:t xml:space="preserve"> </w:t>
      </w:r>
      <w:proofErr w:type="spellStart"/>
      <w:r w:rsidR="00407864">
        <w:rPr>
          <w:rFonts w:ascii="Arial" w:eastAsia="Batang" w:hAnsi="Arial" w:cs="Arial"/>
          <w:sz w:val="22"/>
          <w:szCs w:val="22"/>
          <w:lang w:val="es-MX"/>
        </w:rPr>
        <w:t>historicos</w:t>
      </w:r>
      <w:proofErr w:type="spellEnd"/>
      <w:r w:rsidR="00407864">
        <w:rPr>
          <w:rFonts w:ascii="Arial" w:eastAsia="Batang" w:hAnsi="Arial" w:cs="Arial"/>
          <w:sz w:val="22"/>
          <w:szCs w:val="22"/>
          <w:lang w:val="es-MX"/>
        </w:rPr>
        <w:t xml:space="preserve">  s</w:t>
      </w:r>
      <w:r w:rsidRPr="008F144D">
        <w:rPr>
          <w:rFonts w:ascii="Arial" w:eastAsia="Batang" w:hAnsi="Arial" w:cs="Arial"/>
          <w:sz w:val="22"/>
          <w:szCs w:val="22"/>
          <w:lang w:val="es-MX"/>
        </w:rPr>
        <w:t>ele</w:t>
      </w:r>
      <w:r w:rsidR="00407864">
        <w:rPr>
          <w:rFonts w:ascii="Arial" w:eastAsia="Batang" w:hAnsi="Arial" w:cs="Arial"/>
          <w:sz w:val="22"/>
          <w:szCs w:val="22"/>
          <w:lang w:val="es-MX"/>
        </w:rPr>
        <w:t>c</w:t>
      </w:r>
      <w:r w:rsidRPr="008F144D">
        <w:rPr>
          <w:rFonts w:ascii="Arial" w:eastAsia="Batang" w:hAnsi="Arial" w:cs="Arial"/>
          <w:sz w:val="22"/>
          <w:szCs w:val="22"/>
          <w:lang w:val="es-MX"/>
        </w:rPr>
        <w:t>ciona</w:t>
      </w:r>
      <w:r w:rsidR="00407864">
        <w:rPr>
          <w:rFonts w:ascii="Arial" w:eastAsia="Batang" w:hAnsi="Arial" w:cs="Arial"/>
          <w:sz w:val="22"/>
          <w:szCs w:val="22"/>
          <w:lang w:val="es-MX"/>
        </w:rPr>
        <w:t>n</w:t>
      </w:r>
      <w:r w:rsidRPr="008F144D">
        <w:rPr>
          <w:rFonts w:ascii="Arial" w:eastAsia="Batang" w:hAnsi="Arial" w:cs="Arial"/>
          <w:sz w:val="22"/>
          <w:szCs w:val="22"/>
          <w:lang w:val="es-MX"/>
        </w:rPr>
        <w:t xml:space="preserve">do la opción y deberá elegir la fecha y la ciudad </w:t>
      </w:r>
      <w:r w:rsidR="00407864">
        <w:rPr>
          <w:rFonts w:ascii="Arial" w:eastAsia="Batang" w:hAnsi="Arial" w:cs="Arial"/>
          <w:sz w:val="22"/>
          <w:szCs w:val="22"/>
          <w:lang w:val="es-MX"/>
        </w:rPr>
        <w:t>para que se visualice el rep</w:t>
      </w:r>
      <w:r w:rsidRPr="008F144D">
        <w:rPr>
          <w:rFonts w:ascii="Arial" w:eastAsia="Batang" w:hAnsi="Arial" w:cs="Arial"/>
          <w:sz w:val="22"/>
          <w:szCs w:val="22"/>
          <w:lang w:val="es-MX"/>
        </w:rPr>
        <w:t>o</w:t>
      </w:r>
      <w:r w:rsidR="00407864">
        <w:rPr>
          <w:rFonts w:ascii="Arial" w:eastAsia="Batang" w:hAnsi="Arial" w:cs="Arial"/>
          <w:sz w:val="22"/>
          <w:szCs w:val="22"/>
          <w:lang w:val="es-MX"/>
        </w:rPr>
        <w:t>r</w:t>
      </w:r>
      <w:bookmarkStart w:id="0" w:name="_GoBack"/>
      <w:bookmarkEnd w:id="0"/>
      <w:r w:rsidRPr="008F144D">
        <w:rPr>
          <w:rFonts w:ascii="Arial" w:eastAsia="Batang" w:hAnsi="Arial" w:cs="Arial"/>
          <w:sz w:val="22"/>
          <w:szCs w:val="22"/>
          <w:lang w:val="es-MX"/>
        </w:rPr>
        <w:t>te.</w:t>
      </w:r>
    </w:p>
    <w:p w:rsidR="008F144D" w:rsidRDefault="008F144D" w:rsidP="008F144D">
      <w:pPr>
        <w:jc w:val="both"/>
        <w:rPr>
          <w:rFonts w:ascii="Arial" w:eastAsia="Batang" w:hAnsi="Arial" w:cs="Arial"/>
          <w:sz w:val="22"/>
          <w:szCs w:val="22"/>
          <w:lang w:val="es-MX"/>
        </w:rPr>
      </w:pPr>
    </w:p>
    <w:p w:rsidR="008F144D" w:rsidRPr="008F144D" w:rsidRDefault="008F144D" w:rsidP="008F144D">
      <w:pPr>
        <w:jc w:val="both"/>
        <w:rPr>
          <w:rFonts w:ascii="Arial" w:eastAsia="Batang" w:hAnsi="Arial" w:cs="Arial"/>
          <w:sz w:val="22"/>
          <w:szCs w:val="22"/>
          <w:lang w:val="es-MX"/>
        </w:rPr>
      </w:pPr>
    </w:p>
    <w:p w:rsidR="008F144D" w:rsidRDefault="008F144D" w:rsidP="008F144D">
      <w:pPr>
        <w:jc w:val="both"/>
        <w:rPr>
          <w:rFonts w:ascii="Arial" w:eastAsia="Batang" w:hAnsi="Arial" w:cs="Arial"/>
          <w:b/>
          <w:sz w:val="22"/>
          <w:szCs w:val="22"/>
        </w:rPr>
      </w:pPr>
      <w:r w:rsidRPr="008F144D">
        <w:rPr>
          <w:rFonts w:ascii="Arial" w:eastAsia="Batang" w:hAnsi="Arial" w:cs="Arial"/>
          <w:b/>
          <w:sz w:val="22"/>
          <w:szCs w:val="22"/>
        </w:rPr>
        <w:t>POSTCONDICIONES:</w:t>
      </w:r>
    </w:p>
    <w:p w:rsidR="008F144D" w:rsidRDefault="008F144D" w:rsidP="008F144D">
      <w:pPr>
        <w:jc w:val="both"/>
        <w:rPr>
          <w:rFonts w:ascii="Arial" w:eastAsia="Batang" w:hAnsi="Arial" w:cs="Arial"/>
          <w:b/>
          <w:sz w:val="22"/>
          <w:szCs w:val="22"/>
        </w:rPr>
      </w:pPr>
    </w:p>
    <w:p w:rsidR="008F144D" w:rsidRPr="008F144D" w:rsidRDefault="008F144D" w:rsidP="008F144D">
      <w:pPr>
        <w:jc w:val="both"/>
        <w:rPr>
          <w:rFonts w:ascii="Arial" w:eastAsia="Batang" w:hAnsi="Arial" w:cs="Arial"/>
          <w:b/>
          <w:sz w:val="22"/>
          <w:szCs w:val="22"/>
        </w:rPr>
      </w:pPr>
    </w:p>
    <w:p w:rsidR="008F144D" w:rsidRPr="008F144D" w:rsidRDefault="008F144D" w:rsidP="008F144D">
      <w:pPr>
        <w:jc w:val="both"/>
        <w:rPr>
          <w:rFonts w:ascii="Arial" w:eastAsia="Batang" w:hAnsi="Arial" w:cs="Arial"/>
          <w:b/>
          <w:sz w:val="22"/>
          <w:szCs w:val="22"/>
        </w:rPr>
      </w:pP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1877"/>
        <w:gridCol w:w="2707"/>
        <w:gridCol w:w="803"/>
        <w:gridCol w:w="1134"/>
        <w:gridCol w:w="1074"/>
        <w:gridCol w:w="1300"/>
      </w:tblGrid>
      <w:tr w:rsidR="008F144D" w:rsidRPr="008F144D" w:rsidTr="008F144D">
        <w:trPr>
          <w:trHeight w:val="238"/>
        </w:trPr>
        <w:tc>
          <w:tcPr>
            <w:tcW w:w="985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44D" w:rsidRPr="008F144D" w:rsidRDefault="008F144D" w:rsidP="008F144D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val="es-ES" w:eastAsia="en-US"/>
              </w:rPr>
            </w:pPr>
            <w:r w:rsidRPr="008F144D">
              <w:rPr>
                <w:rFonts w:ascii="Arial" w:eastAsia="Batang" w:hAnsi="Arial" w:cs="Arial"/>
                <w:b/>
                <w:sz w:val="22"/>
                <w:szCs w:val="22"/>
              </w:rPr>
              <w:t>CALIFICACION  RESULTADO</w:t>
            </w:r>
          </w:p>
        </w:tc>
      </w:tr>
      <w:tr w:rsidR="008F144D" w:rsidRPr="008F144D" w:rsidTr="008F144D">
        <w:trPr>
          <w:trHeight w:val="48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79ECC" w:themeFill="accent1" w:themeFillTint="99"/>
            <w:hideMark/>
          </w:tcPr>
          <w:p w:rsidR="008F144D" w:rsidRPr="008F144D" w:rsidRDefault="008F144D" w:rsidP="008F144D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val="es-ES" w:eastAsia="en-US"/>
              </w:rPr>
            </w:pPr>
            <w:r w:rsidRPr="008F144D">
              <w:rPr>
                <w:rFonts w:ascii="Arial" w:eastAsia="Batang" w:hAnsi="Arial" w:cs="Arial"/>
                <w:b/>
                <w:sz w:val="22"/>
                <w:szCs w:val="22"/>
              </w:rPr>
              <w:t>Tester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79ECC" w:themeFill="accent1" w:themeFillTint="99"/>
            <w:hideMark/>
          </w:tcPr>
          <w:p w:rsidR="008F144D" w:rsidRPr="008F144D" w:rsidRDefault="008F144D" w:rsidP="008F144D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val="es-ES" w:eastAsia="en-US"/>
              </w:rPr>
            </w:pPr>
            <w:proofErr w:type="spellStart"/>
            <w:r w:rsidRPr="008F144D">
              <w:rPr>
                <w:rFonts w:ascii="Arial" w:eastAsia="Batang" w:hAnsi="Arial" w:cs="Arial"/>
                <w:b/>
                <w:sz w:val="22"/>
                <w:szCs w:val="22"/>
              </w:rPr>
              <w:t>Resultado</w:t>
            </w:r>
            <w:proofErr w:type="spellEnd"/>
            <w:r w:rsidRPr="008F144D">
              <w:rPr>
                <w:rFonts w:ascii="Arial" w:eastAsia="Batang" w:hAnsi="Arial" w:cs="Arial"/>
                <w:b/>
                <w:sz w:val="22"/>
                <w:szCs w:val="22"/>
              </w:rPr>
              <w:t xml:space="preserve"> de la </w:t>
            </w:r>
            <w:proofErr w:type="spellStart"/>
            <w:r w:rsidRPr="008F144D">
              <w:rPr>
                <w:rFonts w:ascii="Arial" w:eastAsia="Batang" w:hAnsi="Arial" w:cs="Arial"/>
                <w:b/>
                <w:sz w:val="22"/>
                <w:szCs w:val="22"/>
              </w:rPr>
              <w:t>prueba</w:t>
            </w:r>
            <w:proofErr w:type="spellEnd"/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79ECC" w:themeFill="accent1" w:themeFillTint="99"/>
            <w:hideMark/>
          </w:tcPr>
          <w:p w:rsidR="008F144D" w:rsidRPr="008F144D" w:rsidRDefault="008F144D" w:rsidP="008F144D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val="es-ES" w:eastAsia="en-US"/>
              </w:rPr>
            </w:pPr>
            <w:proofErr w:type="spellStart"/>
            <w:r w:rsidRPr="008F144D">
              <w:rPr>
                <w:rFonts w:ascii="Arial" w:eastAsia="Batang" w:hAnsi="Arial" w:cs="Arial"/>
                <w:b/>
                <w:sz w:val="22"/>
                <w:szCs w:val="22"/>
              </w:rPr>
              <w:t>Recomendaciones</w:t>
            </w:r>
            <w:proofErr w:type="spellEnd"/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79ECC" w:themeFill="accent1" w:themeFillTint="99"/>
            <w:hideMark/>
          </w:tcPr>
          <w:p w:rsidR="008F144D" w:rsidRPr="008F144D" w:rsidRDefault="008F144D" w:rsidP="008F144D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val="es-ES" w:eastAsia="en-US"/>
              </w:rPr>
            </w:pPr>
            <w:proofErr w:type="spellStart"/>
            <w:r w:rsidRPr="008F144D">
              <w:rPr>
                <w:rFonts w:ascii="Arial" w:eastAsia="Batang" w:hAnsi="Arial" w:cs="Arial"/>
                <w:b/>
                <w:sz w:val="22"/>
                <w:szCs w:val="22"/>
              </w:rPr>
              <w:t>Fecha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79ECC" w:themeFill="accent1" w:themeFillTint="99"/>
            <w:hideMark/>
          </w:tcPr>
          <w:p w:rsidR="008F144D" w:rsidRPr="008F144D" w:rsidRDefault="008F144D" w:rsidP="008F144D">
            <w:pPr>
              <w:jc w:val="both"/>
              <w:rPr>
                <w:rFonts w:ascii="Arial" w:eastAsia="Batang" w:hAnsi="Arial" w:cs="Arial"/>
                <w:b/>
                <w:sz w:val="22"/>
                <w:szCs w:val="22"/>
                <w:lang w:val="es-ES"/>
              </w:rPr>
            </w:pPr>
            <w:proofErr w:type="spellStart"/>
            <w:r w:rsidRPr="008F144D">
              <w:rPr>
                <w:rFonts w:ascii="Arial" w:eastAsia="Batang" w:hAnsi="Arial" w:cs="Arial"/>
                <w:b/>
                <w:sz w:val="22"/>
                <w:szCs w:val="22"/>
              </w:rPr>
              <w:t>Hora</w:t>
            </w:r>
            <w:proofErr w:type="spellEnd"/>
          </w:p>
          <w:p w:rsidR="008F144D" w:rsidRPr="008F144D" w:rsidRDefault="008F144D" w:rsidP="008F144D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val="es-ES" w:eastAsia="en-US"/>
              </w:rPr>
            </w:pPr>
            <w:proofErr w:type="spellStart"/>
            <w:r w:rsidRPr="008F144D">
              <w:rPr>
                <w:rFonts w:ascii="Arial" w:eastAsia="Batang" w:hAnsi="Arial" w:cs="Arial"/>
                <w:b/>
                <w:sz w:val="22"/>
                <w:szCs w:val="22"/>
              </w:rPr>
              <w:t>Inicio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79ECC" w:themeFill="accent1" w:themeFillTint="99"/>
            <w:hideMark/>
          </w:tcPr>
          <w:p w:rsidR="008F144D" w:rsidRPr="008F144D" w:rsidRDefault="008F144D" w:rsidP="008F144D">
            <w:pPr>
              <w:jc w:val="both"/>
              <w:rPr>
                <w:rFonts w:ascii="Arial" w:eastAsia="Batang" w:hAnsi="Arial" w:cs="Arial"/>
                <w:b/>
                <w:sz w:val="22"/>
                <w:szCs w:val="22"/>
                <w:lang w:val="es-ES"/>
              </w:rPr>
            </w:pPr>
            <w:proofErr w:type="spellStart"/>
            <w:r w:rsidRPr="008F144D">
              <w:rPr>
                <w:rFonts w:ascii="Arial" w:eastAsia="Batang" w:hAnsi="Arial" w:cs="Arial"/>
                <w:b/>
                <w:sz w:val="22"/>
                <w:szCs w:val="22"/>
              </w:rPr>
              <w:t>Hora</w:t>
            </w:r>
            <w:proofErr w:type="spellEnd"/>
          </w:p>
          <w:p w:rsidR="008F144D" w:rsidRPr="008F144D" w:rsidRDefault="008F144D" w:rsidP="008F144D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val="es-ES" w:eastAsia="en-US"/>
              </w:rPr>
            </w:pPr>
            <w:r w:rsidRPr="008F144D">
              <w:rPr>
                <w:rFonts w:ascii="Arial" w:eastAsia="Batang" w:hAnsi="Arial" w:cs="Arial"/>
                <w:b/>
                <w:sz w:val="22"/>
                <w:szCs w:val="22"/>
              </w:rPr>
              <w:t>Final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79ECC" w:themeFill="accent1" w:themeFillTint="99"/>
            <w:hideMark/>
          </w:tcPr>
          <w:p w:rsidR="008F144D" w:rsidRPr="008F144D" w:rsidRDefault="008F144D" w:rsidP="008F144D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val="es-ES" w:eastAsia="en-US"/>
              </w:rPr>
            </w:pPr>
            <w:proofErr w:type="spellStart"/>
            <w:r w:rsidRPr="008F144D">
              <w:rPr>
                <w:rFonts w:ascii="Arial" w:eastAsia="Batang" w:hAnsi="Arial" w:cs="Arial"/>
                <w:b/>
                <w:sz w:val="22"/>
                <w:szCs w:val="22"/>
              </w:rPr>
              <w:t>Tiempo</w:t>
            </w:r>
            <w:proofErr w:type="spellEnd"/>
            <w:r w:rsidRPr="008F144D">
              <w:rPr>
                <w:rFonts w:ascii="Arial" w:eastAsia="Batang" w:hAnsi="Arial" w:cs="Arial"/>
                <w:b/>
                <w:sz w:val="22"/>
                <w:szCs w:val="22"/>
              </w:rPr>
              <w:t xml:space="preserve"> Real </w:t>
            </w:r>
          </w:p>
        </w:tc>
      </w:tr>
      <w:tr w:rsidR="008F144D" w:rsidRPr="008F144D" w:rsidTr="008F144D">
        <w:trPr>
          <w:trHeight w:val="978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44D" w:rsidRPr="008F144D" w:rsidRDefault="008F144D" w:rsidP="008F144D">
            <w:pPr>
              <w:spacing w:after="200"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val="es-ES" w:eastAsia="en-US"/>
              </w:rPr>
            </w:pPr>
            <w:r w:rsidRPr="008F144D">
              <w:rPr>
                <w:rFonts w:ascii="Arial" w:eastAsia="Batang" w:hAnsi="Arial" w:cs="Arial"/>
                <w:sz w:val="22"/>
                <w:szCs w:val="22"/>
              </w:rPr>
              <w:t>RNC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44D" w:rsidRPr="008F144D" w:rsidRDefault="008F144D" w:rsidP="008F144D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val="es-ES" w:eastAsia="en-US"/>
              </w:rPr>
            </w:pPr>
            <w:r w:rsidRPr="008F144D">
              <w:rPr>
                <w:rFonts w:ascii="Arial" w:eastAsia="Batang" w:hAnsi="Arial" w:cs="Arial"/>
                <w:b/>
                <w:sz w:val="22"/>
                <w:szCs w:val="22"/>
              </w:rPr>
              <w:t xml:space="preserve">OK 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44D" w:rsidRPr="008F144D" w:rsidRDefault="008F144D" w:rsidP="008F144D">
            <w:pPr>
              <w:spacing w:after="200"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val="es-ES" w:eastAsia="en-US"/>
              </w:rPr>
            </w:pPr>
            <w:r w:rsidRPr="008F144D">
              <w:rPr>
                <w:rFonts w:ascii="Arial" w:eastAsia="Batang" w:hAnsi="Arial" w:cs="Arial"/>
                <w:sz w:val="22"/>
                <w:szCs w:val="22"/>
              </w:rPr>
              <w:t>NINGUNA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44D" w:rsidRPr="008F144D" w:rsidRDefault="008F144D" w:rsidP="008F144D">
            <w:pPr>
              <w:spacing w:after="200"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val="es-ES" w:eastAsia="en-US"/>
              </w:rPr>
            </w:pPr>
            <w:r w:rsidRPr="008F144D">
              <w:rPr>
                <w:rFonts w:ascii="Arial" w:eastAsia="Batang" w:hAnsi="Arial" w:cs="Arial"/>
                <w:sz w:val="22"/>
                <w:szCs w:val="22"/>
              </w:rPr>
              <w:t>7/AGOSTO/2015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44D" w:rsidRPr="008F144D" w:rsidRDefault="008F144D" w:rsidP="008F144D">
            <w:pPr>
              <w:spacing w:after="200"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val="es-ES" w:eastAsia="en-US"/>
              </w:rPr>
            </w:pPr>
            <w:r w:rsidRPr="008F144D">
              <w:rPr>
                <w:rFonts w:ascii="Arial" w:eastAsia="Batang" w:hAnsi="Arial" w:cs="Arial"/>
                <w:sz w:val="22"/>
                <w:szCs w:val="22"/>
              </w:rPr>
              <w:t>17:00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44D" w:rsidRPr="008F144D" w:rsidRDefault="008F144D" w:rsidP="008F144D">
            <w:pPr>
              <w:spacing w:after="200"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val="es-ES" w:eastAsia="en-US"/>
              </w:rPr>
            </w:pPr>
            <w:r w:rsidRPr="008F144D">
              <w:rPr>
                <w:rFonts w:ascii="Arial" w:eastAsia="Batang" w:hAnsi="Arial" w:cs="Arial"/>
                <w:sz w:val="22"/>
                <w:szCs w:val="22"/>
              </w:rPr>
              <w:t>18:05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44D" w:rsidRPr="008F144D" w:rsidRDefault="008F144D" w:rsidP="008F144D">
            <w:pPr>
              <w:spacing w:after="200"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val="es-ES" w:eastAsia="en-US"/>
              </w:rPr>
            </w:pPr>
            <w:r w:rsidRPr="008F144D">
              <w:rPr>
                <w:rFonts w:ascii="Arial" w:eastAsia="Batang" w:hAnsi="Arial" w:cs="Arial"/>
                <w:sz w:val="22"/>
                <w:szCs w:val="22"/>
              </w:rPr>
              <w:t>65 MIN</w:t>
            </w:r>
          </w:p>
        </w:tc>
      </w:tr>
    </w:tbl>
    <w:p w:rsidR="008F144D" w:rsidRPr="008F144D" w:rsidRDefault="008F144D" w:rsidP="008F144D">
      <w:pPr>
        <w:jc w:val="both"/>
        <w:rPr>
          <w:rFonts w:ascii="Arial" w:eastAsia="Batang" w:hAnsi="Arial" w:cs="Arial"/>
          <w:b/>
          <w:sz w:val="22"/>
          <w:szCs w:val="22"/>
          <w:lang w:val="es-ES" w:eastAsia="en-US"/>
        </w:rPr>
      </w:pPr>
    </w:p>
    <w:p w:rsidR="008F144D" w:rsidRDefault="008F144D" w:rsidP="008F144D">
      <w:pPr>
        <w:jc w:val="both"/>
        <w:rPr>
          <w:rFonts w:ascii="Arial" w:eastAsia="Batang" w:hAnsi="Arial" w:cs="Arial"/>
          <w:b/>
          <w:sz w:val="22"/>
          <w:szCs w:val="22"/>
        </w:rPr>
      </w:pPr>
    </w:p>
    <w:p w:rsidR="008F144D" w:rsidRPr="008F144D" w:rsidRDefault="008F144D" w:rsidP="008F144D">
      <w:pPr>
        <w:jc w:val="both"/>
        <w:rPr>
          <w:rFonts w:ascii="Arial" w:eastAsia="Batang" w:hAnsi="Arial" w:cs="Arial"/>
          <w:b/>
          <w:sz w:val="22"/>
          <w:szCs w:val="22"/>
        </w:rPr>
      </w:pPr>
    </w:p>
    <w:p w:rsidR="008F144D" w:rsidRPr="008F144D" w:rsidRDefault="008F144D" w:rsidP="008F144D">
      <w:pPr>
        <w:jc w:val="both"/>
        <w:rPr>
          <w:rFonts w:ascii="Arial" w:eastAsia="Batang" w:hAnsi="Arial" w:cs="Arial"/>
          <w:b/>
          <w:sz w:val="22"/>
          <w:szCs w:val="22"/>
        </w:rPr>
      </w:pPr>
    </w:p>
    <w:p w:rsidR="008F144D" w:rsidRPr="008F144D" w:rsidRDefault="008F144D" w:rsidP="008F144D">
      <w:pPr>
        <w:jc w:val="both"/>
        <w:rPr>
          <w:rFonts w:ascii="Arial" w:eastAsia="Batang" w:hAnsi="Arial" w:cs="Arial"/>
          <w:b/>
          <w:sz w:val="22"/>
          <w:szCs w:val="22"/>
        </w:rPr>
      </w:pPr>
      <w:proofErr w:type="spellStart"/>
      <w:r w:rsidRPr="008F144D">
        <w:rPr>
          <w:rFonts w:ascii="Arial" w:eastAsia="Batang" w:hAnsi="Arial" w:cs="Arial"/>
          <w:b/>
          <w:sz w:val="22"/>
          <w:szCs w:val="22"/>
        </w:rPr>
        <w:t>Notas</w:t>
      </w:r>
      <w:proofErr w:type="spellEnd"/>
      <w:r w:rsidRPr="008F144D">
        <w:rPr>
          <w:rFonts w:ascii="Arial" w:eastAsia="Batang" w:hAnsi="Arial" w:cs="Arial"/>
          <w:b/>
          <w:sz w:val="22"/>
          <w:szCs w:val="22"/>
        </w:rPr>
        <w:t>:</w:t>
      </w:r>
    </w:p>
    <w:p w:rsidR="008F144D" w:rsidRPr="008F144D" w:rsidRDefault="008F144D" w:rsidP="008F144D">
      <w:pPr>
        <w:jc w:val="both"/>
        <w:rPr>
          <w:rFonts w:ascii="Arial" w:eastAsia="Batang" w:hAnsi="Arial" w:cs="Arial"/>
          <w:b/>
          <w:sz w:val="22"/>
          <w:szCs w:val="22"/>
        </w:rPr>
      </w:pPr>
    </w:p>
    <w:p w:rsidR="008F144D" w:rsidRPr="008F144D" w:rsidRDefault="008F144D" w:rsidP="008F144D">
      <w:pPr>
        <w:jc w:val="both"/>
        <w:rPr>
          <w:rFonts w:ascii="Arial" w:eastAsia="Calibri" w:hAnsi="Arial" w:cs="Arial"/>
          <w:sz w:val="22"/>
          <w:szCs w:val="22"/>
        </w:rPr>
      </w:pPr>
    </w:p>
    <w:p w:rsidR="008F144D" w:rsidRPr="008F144D" w:rsidRDefault="008F144D" w:rsidP="008F144D">
      <w:pPr>
        <w:tabs>
          <w:tab w:val="left" w:pos="8786"/>
        </w:tabs>
        <w:jc w:val="both"/>
        <w:rPr>
          <w:rFonts w:ascii="Arial" w:hAnsi="Arial" w:cs="Arial"/>
          <w:b/>
          <w:sz w:val="22"/>
          <w:szCs w:val="22"/>
          <w:lang w:val="es-MX"/>
        </w:rPr>
      </w:pPr>
    </w:p>
    <w:sectPr w:rsidR="008F144D" w:rsidRPr="008F144D" w:rsidSect="000134B6">
      <w:footerReference w:type="default" r:id="rId13"/>
      <w:endnotePr>
        <w:numFmt w:val="decimal"/>
      </w:endnotePr>
      <w:pgSz w:w="11907" w:h="16839" w:code="9"/>
      <w:pgMar w:top="1418" w:right="992" w:bottom="1418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D3F" w:rsidRDefault="00EC3D3F">
      <w:r>
        <w:separator/>
      </w:r>
    </w:p>
  </w:endnote>
  <w:endnote w:type="continuationSeparator" w:id="0">
    <w:p w:rsidR="00EC3D3F" w:rsidRDefault="00EC3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Corbel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D48" w:rsidRDefault="00DB2D48">
    <w:pPr>
      <w:pStyle w:val="Piedepgina"/>
    </w:pP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720192" behindDoc="0" locked="0" layoutInCell="1" allowOverlap="1" wp14:anchorId="2583EBA2" wp14:editId="50F3616B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2D48" w:rsidRPr="003F7EB9" w:rsidRDefault="00DB2D48" w:rsidP="004B2EAC">
                          <w:pPr>
                            <w:jc w:val="center"/>
                            <w:rPr>
                              <w:i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9" type="#_x0000_t202" style="position:absolute;margin-left:317pt;margin-top:-1.7pt;width:169.5pt;height:39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/PCfgIAAGs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" filled="f" stroked="f" strokeweight=".5pt">
              <v:textbox>
                <w:txbxContent>
                  <w:p w:rsidR="00DB2D48" w:rsidRPr="003F7EB9" w:rsidRDefault="00DB2D48" w:rsidP="004B2EAC">
                    <w:pPr>
                      <w:jc w:val="center"/>
                      <w:rPr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99712" behindDoc="0" locked="0" layoutInCell="1" allowOverlap="1" wp14:anchorId="23ED2F39" wp14:editId="5D396004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2D48" w:rsidRPr="00EA26E9" w:rsidRDefault="00DB2D48" w:rsidP="00EA26E9">
                          <w:pPr>
                            <w:ind w:right="-62"/>
                            <w:jc w:val="right"/>
                            <w:rPr>
                              <w:i/>
                              <w:color w:val="FFFFFF" w:themeColor="background1"/>
                              <w:sz w:val="22"/>
                            </w:rPr>
                          </w:pP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begin"/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instrText xml:space="preserve"> PAGE   \* MERGEFORMAT </w:instrText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separate"/>
                          </w:r>
                          <w:r w:rsidR="00255C33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t>1</w:t>
                          </w:r>
                          <w:r w:rsidRPr="00EA26E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45" o:spid="_x0000_s1030" type="#_x0000_t202" style="position:absolute;margin-left:483.4pt;margin-top:-1.55pt;width:33.45pt;height:23.6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" filled="f" stroked="f" strokeweight=".5pt">
              <v:textbox>
                <w:txbxContent>
                  <w:p w:rsidR="00DB2D48" w:rsidRPr="00EA26E9" w:rsidRDefault="00DB2D48" w:rsidP="00EA26E9">
                    <w:pPr>
                      <w:ind w:right="-62"/>
                      <w:jc w:val="right"/>
                      <w:rPr>
                        <w:i/>
                        <w:color w:val="FFFFFF" w:themeColor="background1"/>
                        <w:sz w:val="22"/>
                      </w:rPr>
                    </w:pP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begin"/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instrText xml:space="preserve"> PAGE   \* MERGEFORMAT </w:instrText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separate"/>
                    </w:r>
                    <w:r w:rsidR="00255C33">
                      <w:rPr>
                        <w:i/>
                        <w:noProof/>
                        <w:color w:val="FFFFFF" w:themeColor="background1"/>
                        <w:sz w:val="22"/>
                      </w:rPr>
                      <w:t>1</w:t>
                    </w:r>
                    <w:r w:rsidRPr="00EA26E9">
                      <w:rPr>
                        <w:i/>
                        <w:noProof/>
                        <w:color w:val="FFFFFF" w:themeColor="background1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6595273"/>
      <w:docPartObj>
        <w:docPartGallery w:val="Page Numbers (Bottom of Page)"/>
        <w:docPartUnique/>
      </w:docPartObj>
    </w:sdtPr>
    <w:sdtEndPr/>
    <w:sdtContent>
      <w:p w:rsidR="00B4124A" w:rsidRDefault="00B4124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7864" w:rsidRPr="00407864">
          <w:rPr>
            <w:noProof/>
            <w:lang w:val="es-ES"/>
          </w:rPr>
          <w:t>3</w:t>
        </w:r>
        <w:r>
          <w:fldChar w:fldCharType="end"/>
        </w:r>
      </w:p>
    </w:sdtContent>
  </w:sdt>
  <w:p w:rsidR="00B4124A" w:rsidRDefault="00B4124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D3F" w:rsidRDefault="00EC3D3F">
      <w:r>
        <w:separator/>
      </w:r>
    </w:p>
  </w:footnote>
  <w:footnote w:type="continuationSeparator" w:id="0">
    <w:p w:rsidR="00EC3D3F" w:rsidRDefault="00EC3D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D48" w:rsidRDefault="00DB2D48">
    <w:pPr>
      <w:pStyle w:val="Encabezado"/>
    </w:pP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0D5B8C7" wp14:editId="121E87CE">
              <wp:simplePos x="0" y="0"/>
              <wp:positionH relativeFrom="column">
                <wp:posOffset>3194462</wp:posOffset>
              </wp:positionH>
              <wp:positionV relativeFrom="paragraph">
                <wp:posOffset>-184068</wp:posOffset>
              </wp:positionV>
              <wp:extent cx="617517" cy="391795"/>
              <wp:effectExtent l="0" t="0" r="0" b="0"/>
              <wp:wrapNone/>
              <wp:docPr id="947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7517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2D48" w:rsidRPr="002A1C67" w:rsidRDefault="00DB2D48" w:rsidP="00DB2D48">
                          <w:pPr>
                            <w:jc w:val="center"/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</w:pPr>
                          <w:r w:rsidRPr="002A1C67"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  <w:t>2015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47" o:spid="_x0000_s1028" type="#_x0000_t202" style="position:absolute;margin-left:251.55pt;margin-top:-14.5pt;width:48.6pt;height:30.8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" filled="f" stroked="f" strokeweight=".5pt">
              <v:textbox>
                <w:txbxContent>
                  <w:p w:rsidR="00DB2D48" w:rsidRPr="002A1C67" w:rsidRDefault="00DB2D48" w:rsidP="00DB2D48">
                    <w:pPr>
                      <w:jc w:val="center"/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</w:pPr>
                    <w:r w:rsidRPr="002A1C67"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  <w:t>2015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napToGrid/>
        <w:lang w:val="es-MX" w:eastAsia="es-MX"/>
      </w:rPr>
      <w:drawing>
        <wp:anchor distT="0" distB="0" distL="114300" distR="114300" simplePos="0" relativeHeight="251614720" behindDoc="1" locked="0" layoutInCell="1" allowOverlap="1" wp14:anchorId="384CB7B0" wp14:editId="722FAA35">
          <wp:simplePos x="0" y="0"/>
          <wp:positionH relativeFrom="column">
            <wp:posOffset>-496717</wp:posOffset>
          </wp:positionH>
          <wp:positionV relativeFrom="paragraph">
            <wp:posOffset>-457200</wp:posOffset>
          </wp:positionV>
          <wp:extent cx="2541905" cy="799465"/>
          <wp:effectExtent l="0" t="0" r="0" b="635"/>
          <wp:wrapNone/>
          <wp:docPr id="2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1" t="4369" r="-4723" b="74703"/>
                  <a:stretch/>
                </pic:blipFill>
                <pic:spPr bwMode="auto">
                  <a:xfrm>
                    <a:off x="0" y="0"/>
                    <a:ext cx="2541905" cy="7994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napToGrid/>
        <w:lang w:val="es-MX" w:eastAsia="es-MX"/>
      </w:rPr>
      <w:drawing>
        <wp:anchor distT="0" distB="0" distL="114300" distR="114300" simplePos="0" relativeHeight="251635200" behindDoc="1" locked="0" layoutInCell="1" allowOverlap="1" wp14:anchorId="29A1BA34" wp14:editId="3C71159D">
          <wp:simplePos x="0" y="0"/>
          <wp:positionH relativeFrom="column">
            <wp:posOffset>-964565</wp:posOffset>
          </wp:positionH>
          <wp:positionV relativeFrom="paragraph">
            <wp:posOffset>-457200</wp:posOffset>
          </wp:positionV>
          <wp:extent cx="2853690" cy="815340"/>
          <wp:effectExtent l="0" t="0" r="0" b="3810"/>
          <wp:wrapNone/>
          <wp:docPr id="2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83" t="80997"/>
                  <a:stretch/>
                </pic:blipFill>
                <pic:spPr bwMode="auto">
                  <a:xfrm flipH="1" flipV="1">
                    <a:off x="0" y="0"/>
                    <a:ext cx="2853690" cy="815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5956EEC4" wp14:editId="7712C106">
              <wp:simplePos x="0" y="0"/>
              <wp:positionH relativeFrom="column">
                <wp:posOffset>6388735</wp:posOffset>
              </wp:positionH>
              <wp:positionV relativeFrom="paragraph">
                <wp:posOffset>-497205</wp:posOffset>
              </wp:positionV>
              <wp:extent cx="285080" cy="10764000"/>
              <wp:effectExtent l="57150" t="57150" r="363220" b="342265"/>
              <wp:wrapNone/>
              <wp:docPr id="941" name="Rectangle 9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5080" cy="10764000"/>
                      </a:xfrm>
                      <a:prstGeom prst="rect">
                        <a:avLst/>
                      </a:prstGeom>
                      <a:solidFill>
                        <a:srgbClr val="267E5A"/>
                      </a:solidFill>
                      <a:ln>
                        <a:noFill/>
                      </a:ln>
                      <a:effectLst>
                        <a:outerShdw blurRad="190500" dist="228600" dir="2700000" algn="ctr">
                          <a:srgbClr val="000000">
                            <a:alpha val="30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glow" dir="t">
                          <a:rot lat="0" lon="0" rev="4800000"/>
                        </a:lightRig>
                      </a:scene3d>
                      <a:sp3d prstMaterial="matte">
                        <a:bevelT w="127000" h="635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1DA98AFD" id="Rectangle 941" o:spid="_x0000_s1026" style="position:absolute;margin-left:503.05pt;margin-top:-39.15pt;width:22.45pt;height:847.5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" fillcolor="#267e5a" stroked="f" strokeweight="2pt">
              <v:shadow on="t" color="black" opacity="19660f" offset="4.49014mm,4.49014mm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41395"/>
    <w:multiLevelType w:val="multilevel"/>
    <w:tmpl w:val="2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08F30D28"/>
    <w:multiLevelType w:val="hybridMultilevel"/>
    <w:tmpl w:val="A0BA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D0E34"/>
    <w:multiLevelType w:val="hybridMultilevel"/>
    <w:tmpl w:val="1ABE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002E5"/>
    <w:multiLevelType w:val="hybridMultilevel"/>
    <w:tmpl w:val="3696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019DE"/>
    <w:multiLevelType w:val="hybridMultilevel"/>
    <w:tmpl w:val="18F005AC"/>
    <w:lvl w:ilvl="0" w:tplc="334E81DE">
      <w:start w:val="1"/>
      <w:numFmt w:val="decimal"/>
      <w:pStyle w:val="StepsTenari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0F03F4"/>
    <w:multiLevelType w:val="hybridMultilevel"/>
    <w:tmpl w:val="B8D2DEEA"/>
    <w:lvl w:ilvl="0" w:tplc="4B7E98FA">
      <w:start w:val="1"/>
      <w:numFmt w:val="upperLetter"/>
      <w:pStyle w:val="case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02520E"/>
    <w:multiLevelType w:val="hybridMultilevel"/>
    <w:tmpl w:val="F94C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881FAC"/>
    <w:multiLevelType w:val="hybridMultilevel"/>
    <w:tmpl w:val="854A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FB20FB"/>
    <w:multiLevelType w:val="hybridMultilevel"/>
    <w:tmpl w:val="011C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5866EF"/>
    <w:multiLevelType w:val="hybridMultilevel"/>
    <w:tmpl w:val="555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FE73D3"/>
    <w:multiLevelType w:val="hybridMultilevel"/>
    <w:tmpl w:val="3F889AF4"/>
    <w:lvl w:ilvl="0" w:tplc="ED0689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601911"/>
    <w:multiLevelType w:val="hybridMultilevel"/>
    <w:tmpl w:val="7D42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9"/>
  </w:num>
  <w:num w:numId="5">
    <w:abstractNumId w:val="11"/>
  </w:num>
  <w:num w:numId="6">
    <w:abstractNumId w:val="7"/>
  </w:num>
  <w:num w:numId="7">
    <w:abstractNumId w:val="1"/>
  </w:num>
  <w:num w:numId="8">
    <w:abstractNumId w:val="2"/>
  </w:num>
  <w:num w:numId="9">
    <w:abstractNumId w:val="8"/>
  </w:num>
  <w:num w:numId="10">
    <w:abstractNumId w:val="3"/>
  </w:num>
  <w:num w:numId="11">
    <w:abstractNumId w:val="6"/>
  </w:num>
  <w:num w:numId="12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hideSpellingErrors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MX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5C5"/>
    <w:rsid w:val="000134B6"/>
    <w:rsid w:val="00015F1C"/>
    <w:rsid w:val="00026553"/>
    <w:rsid w:val="00034188"/>
    <w:rsid w:val="00034994"/>
    <w:rsid w:val="00044357"/>
    <w:rsid w:val="00093002"/>
    <w:rsid w:val="000937F1"/>
    <w:rsid w:val="000B2FA7"/>
    <w:rsid w:val="000C6555"/>
    <w:rsid w:val="000D6419"/>
    <w:rsid w:val="000E458B"/>
    <w:rsid w:val="000F1222"/>
    <w:rsid w:val="000F6CD9"/>
    <w:rsid w:val="001015F9"/>
    <w:rsid w:val="001019C1"/>
    <w:rsid w:val="0010522F"/>
    <w:rsid w:val="00121B78"/>
    <w:rsid w:val="00135DEF"/>
    <w:rsid w:val="001402AF"/>
    <w:rsid w:val="00142E74"/>
    <w:rsid w:val="00172620"/>
    <w:rsid w:val="00174727"/>
    <w:rsid w:val="0019321B"/>
    <w:rsid w:val="001A28F7"/>
    <w:rsid w:val="001B64A6"/>
    <w:rsid w:val="001D1C27"/>
    <w:rsid w:val="001F74E9"/>
    <w:rsid w:val="00201BEE"/>
    <w:rsid w:val="002062FE"/>
    <w:rsid w:val="00223754"/>
    <w:rsid w:val="00227F1E"/>
    <w:rsid w:val="00236FB8"/>
    <w:rsid w:val="0024756E"/>
    <w:rsid w:val="00250C29"/>
    <w:rsid w:val="0025140B"/>
    <w:rsid w:val="00251D17"/>
    <w:rsid w:val="00251E44"/>
    <w:rsid w:val="00255C33"/>
    <w:rsid w:val="0026187A"/>
    <w:rsid w:val="00263501"/>
    <w:rsid w:val="00272FCB"/>
    <w:rsid w:val="00286861"/>
    <w:rsid w:val="002A1C67"/>
    <w:rsid w:val="002C1134"/>
    <w:rsid w:val="002D2DA9"/>
    <w:rsid w:val="002D36D6"/>
    <w:rsid w:val="00305218"/>
    <w:rsid w:val="00314BC6"/>
    <w:rsid w:val="00327AE4"/>
    <w:rsid w:val="00347057"/>
    <w:rsid w:val="00347CA3"/>
    <w:rsid w:val="00362556"/>
    <w:rsid w:val="00372B65"/>
    <w:rsid w:val="00383EAC"/>
    <w:rsid w:val="00397221"/>
    <w:rsid w:val="003A4B0D"/>
    <w:rsid w:val="003B5E05"/>
    <w:rsid w:val="003B72D0"/>
    <w:rsid w:val="003D05A2"/>
    <w:rsid w:val="003D75E2"/>
    <w:rsid w:val="003E4498"/>
    <w:rsid w:val="003E53F1"/>
    <w:rsid w:val="003F52C7"/>
    <w:rsid w:val="003F7EB9"/>
    <w:rsid w:val="004048C5"/>
    <w:rsid w:val="00407864"/>
    <w:rsid w:val="00410F5A"/>
    <w:rsid w:val="00412A79"/>
    <w:rsid w:val="00413BB5"/>
    <w:rsid w:val="00421427"/>
    <w:rsid w:val="004255C5"/>
    <w:rsid w:val="0044141E"/>
    <w:rsid w:val="00457F32"/>
    <w:rsid w:val="00465BF5"/>
    <w:rsid w:val="00474BC3"/>
    <w:rsid w:val="004A2339"/>
    <w:rsid w:val="004A60F3"/>
    <w:rsid w:val="004B2EAC"/>
    <w:rsid w:val="004B3790"/>
    <w:rsid w:val="004B4A59"/>
    <w:rsid w:val="004D3D44"/>
    <w:rsid w:val="004E07BD"/>
    <w:rsid w:val="004F16B8"/>
    <w:rsid w:val="004F2E64"/>
    <w:rsid w:val="005107D5"/>
    <w:rsid w:val="005171EA"/>
    <w:rsid w:val="00524D42"/>
    <w:rsid w:val="005369CF"/>
    <w:rsid w:val="005424F4"/>
    <w:rsid w:val="005452FA"/>
    <w:rsid w:val="00547283"/>
    <w:rsid w:val="00556158"/>
    <w:rsid w:val="0056563F"/>
    <w:rsid w:val="0057354F"/>
    <w:rsid w:val="00594E81"/>
    <w:rsid w:val="00594EFF"/>
    <w:rsid w:val="005B5990"/>
    <w:rsid w:val="006000D3"/>
    <w:rsid w:val="006162D5"/>
    <w:rsid w:val="0063498C"/>
    <w:rsid w:val="006350B7"/>
    <w:rsid w:val="00653AB7"/>
    <w:rsid w:val="00653AF6"/>
    <w:rsid w:val="00654BCB"/>
    <w:rsid w:val="0066029B"/>
    <w:rsid w:val="00660C00"/>
    <w:rsid w:val="00675105"/>
    <w:rsid w:val="00680E98"/>
    <w:rsid w:val="00686EBE"/>
    <w:rsid w:val="006A6F72"/>
    <w:rsid w:val="006B3D1C"/>
    <w:rsid w:val="006C55EF"/>
    <w:rsid w:val="006C7418"/>
    <w:rsid w:val="006D1B67"/>
    <w:rsid w:val="006D46FE"/>
    <w:rsid w:val="006D7DEB"/>
    <w:rsid w:val="007033F9"/>
    <w:rsid w:val="00703457"/>
    <w:rsid w:val="00715521"/>
    <w:rsid w:val="00721B08"/>
    <w:rsid w:val="00725396"/>
    <w:rsid w:val="00737543"/>
    <w:rsid w:val="007A793A"/>
    <w:rsid w:val="007B01B3"/>
    <w:rsid w:val="007C7B9D"/>
    <w:rsid w:val="007D620A"/>
    <w:rsid w:val="007F6EDF"/>
    <w:rsid w:val="00813B25"/>
    <w:rsid w:val="00820070"/>
    <w:rsid w:val="00821DFE"/>
    <w:rsid w:val="00825589"/>
    <w:rsid w:val="00842284"/>
    <w:rsid w:val="0084374A"/>
    <w:rsid w:val="00852947"/>
    <w:rsid w:val="008529E0"/>
    <w:rsid w:val="00852EDA"/>
    <w:rsid w:val="00863B19"/>
    <w:rsid w:val="008A0B0C"/>
    <w:rsid w:val="008A5EF0"/>
    <w:rsid w:val="008C3741"/>
    <w:rsid w:val="008C41FC"/>
    <w:rsid w:val="008D1645"/>
    <w:rsid w:val="008D2C7C"/>
    <w:rsid w:val="008F144D"/>
    <w:rsid w:val="009235E6"/>
    <w:rsid w:val="009642C9"/>
    <w:rsid w:val="00974C20"/>
    <w:rsid w:val="0098662A"/>
    <w:rsid w:val="00993B62"/>
    <w:rsid w:val="009B7EAC"/>
    <w:rsid w:val="009D2988"/>
    <w:rsid w:val="009E09BF"/>
    <w:rsid w:val="00A36D74"/>
    <w:rsid w:val="00A4637F"/>
    <w:rsid w:val="00A47983"/>
    <w:rsid w:val="00A50B17"/>
    <w:rsid w:val="00A66B9F"/>
    <w:rsid w:val="00A714CB"/>
    <w:rsid w:val="00A844DE"/>
    <w:rsid w:val="00A9378C"/>
    <w:rsid w:val="00AC651D"/>
    <w:rsid w:val="00AC7FCF"/>
    <w:rsid w:val="00AD17C4"/>
    <w:rsid w:val="00AD776F"/>
    <w:rsid w:val="00AF5095"/>
    <w:rsid w:val="00B020DF"/>
    <w:rsid w:val="00B027B4"/>
    <w:rsid w:val="00B067C6"/>
    <w:rsid w:val="00B213B3"/>
    <w:rsid w:val="00B221B1"/>
    <w:rsid w:val="00B34D81"/>
    <w:rsid w:val="00B4124A"/>
    <w:rsid w:val="00B4558A"/>
    <w:rsid w:val="00B500AD"/>
    <w:rsid w:val="00B623C8"/>
    <w:rsid w:val="00B73F7D"/>
    <w:rsid w:val="00B8108D"/>
    <w:rsid w:val="00B92F71"/>
    <w:rsid w:val="00B93550"/>
    <w:rsid w:val="00B93B8A"/>
    <w:rsid w:val="00BA0567"/>
    <w:rsid w:val="00BA3C2C"/>
    <w:rsid w:val="00BB6EAA"/>
    <w:rsid w:val="00BB78D7"/>
    <w:rsid w:val="00BD4612"/>
    <w:rsid w:val="00C51081"/>
    <w:rsid w:val="00C53FC5"/>
    <w:rsid w:val="00C751B2"/>
    <w:rsid w:val="00C84908"/>
    <w:rsid w:val="00CA7C59"/>
    <w:rsid w:val="00CB1C60"/>
    <w:rsid w:val="00CF72A1"/>
    <w:rsid w:val="00D13488"/>
    <w:rsid w:val="00D175FA"/>
    <w:rsid w:val="00D41924"/>
    <w:rsid w:val="00D90A74"/>
    <w:rsid w:val="00DA3D80"/>
    <w:rsid w:val="00DA4D46"/>
    <w:rsid w:val="00DB2D48"/>
    <w:rsid w:val="00DB5245"/>
    <w:rsid w:val="00DC7863"/>
    <w:rsid w:val="00DE097B"/>
    <w:rsid w:val="00E03F9F"/>
    <w:rsid w:val="00E041F0"/>
    <w:rsid w:val="00E043B6"/>
    <w:rsid w:val="00E062ED"/>
    <w:rsid w:val="00E06C2F"/>
    <w:rsid w:val="00E12F67"/>
    <w:rsid w:val="00E26B29"/>
    <w:rsid w:val="00E27AB6"/>
    <w:rsid w:val="00E3063C"/>
    <w:rsid w:val="00E3455E"/>
    <w:rsid w:val="00E36EDE"/>
    <w:rsid w:val="00E412AC"/>
    <w:rsid w:val="00E5318C"/>
    <w:rsid w:val="00E54AA2"/>
    <w:rsid w:val="00E609A3"/>
    <w:rsid w:val="00E639F1"/>
    <w:rsid w:val="00E645C5"/>
    <w:rsid w:val="00E745D8"/>
    <w:rsid w:val="00E74D47"/>
    <w:rsid w:val="00EA26E9"/>
    <w:rsid w:val="00EB7050"/>
    <w:rsid w:val="00EC3D3F"/>
    <w:rsid w:val="00ED03A4"/>
    <w:rsid w:val="00F00CB2"/>
    <w:rsid w:val="00F204D5"/>
    <w:rsid w:val="00F22E39"/>
    <w:rsid w:val="00F2743C"/>
    <w:rsid w:val="00F54710"/>
    <w:rsid w:val="00F82872"/>
    <w:rsid w:val="00F90DFF"/>
    <w:rsid w:val="00F95A59"/>
    <w:rsid w:val="00FC591A"/>
    <w:rsid w:val="00FD6156"/>
    <w:rsid w:val="00FF411A"/>
    <w:rsid w:val="00FF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Ind w:w="0" w:type="dxa"/>
      <w:tblBorders>
        <w:top w:val="single" w:sz="8" w:space="0" w:color="366092" w:themeColor="accent1"/>
        <w:bottom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2A1C67"/>
    <w:rPr>
      <w:rFonts w:ascii="Century Gothic" w:hAnsi="Century Gothic"/>
      <w:snapToGrid w:val="0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4124A"/>
    <w:rPr>
      <w:rFonts w:ascii="Century Gothic" w:hAnsi="Century Gothic"/>
      <w:snapToGrid w:val="0"/>
      <w:lang w:eastAsia="es-ES"/>
    </w:rPr>
  </w:style>
  <w:style w:type="paragraph" w:styleId="Epgrafe">
    <w:name w:val="caption"/>
    <w:basedOn w:val="Normal"/>
    <w:next w:val="Normal"/>
    <w:unhideWhenUsed/>
    <w:qFormat/>
    <w:rsid w:val="00B92F71"/>
    <w:pPr>
      <w:spacing w:after="200" w:line="240" w:lineRule="auto"/>
    </w:pPr>
    <w:rPr>
      <w:b/>
      <w:bCs/>
      <w:color w:val="366092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92F71"/>
    <w:pPr>
      <w:jc w:val="both"/>
    </w:pPr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Ind w:w="0" w:type="dxa"/>
      <w:tblBorders>
        <w:top w:val="single" w:sz="8" w:space="0" w:color="366092" w:themeColor="accent1"/>
        <w:bottom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2A1C67"/>
    <w:rPr>
      <w:rFonts w:ascii="Century Gothic" w:hAnsi="Century Gothic"/>
      <w:snapToGrid w:val="0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4124A"/>
    <w:rPr>
      <w:rFonts w:ascii="Century Gothic" w:hAnsi="Century Gothic"/>
      <w:snapToGrid w:val="0"/>
      <w:lang w:eastAsia="es-ES"/>
    </w:rPr>
  </w:style>
  <w:style w:type="paragraph" w:styleId="Epgrafe">
    <w:name w:val="caption"/>
    <w:basedOn w:val="Normal"/>
    <w:next w:val="Normal"/>
    <w:unhideWhenUsed/>
    <w:qFormat/>
    <w:rsid w:val="00B92F71"/>
    <w:pPr>
      <w:spacing w:after="200" w:line="240" w:lineRule="auto"/>
    </w:pPr>
    <w:rPr>
      <w:b/>
      <w:bCs/>
      <w:color w:val="366092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92F71"/>
    <w:pPr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ardo\Documents\Plantillas%20Word\Plantilla_Word_29_-_2003__2007_y_2010_-_Valor_Creativo\2007%20y%202010\Plantilla%2029%20-%202007%20y%202010%20-%20Valor%20Crea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288C71261D048F5B41F18AD8EAC1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DF9CF-389C-4F5A-B4A5-2F467F59CE6D}"/>
      </w:docPartPr>
      <w:docPartBody>
        <w:p w:rsidR="00A57CC8" w:rsidRDefault="00A57CC8">
          <w:pPr>
            <w:pStyle w:val="1288C71261D048F5B41F18AD8EAC19E8"/>
          </w:pPr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7617D6F80C4C4EE0917F7735841D5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EB4A1-3863-4716-9FF6-C4B3EE92B4CE}"/>
      </w:docPartPr>
      <w:docPartBody>
        <w:p w:rsidR="00A57CC8" w:rsidRDefault="00A57CC8">
          <w:pPr>
            <w:pStyle w:val="7617D6F80C4C4EE0917F7735841D57CB"/>
          </w:pPr>
          <w:r w:rsidRPr="00C06D13">
            <w:rPr>
              <w:rStyle w:val="Textodelmarcadordeposicin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Corbel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CC8"/>
    <w:rsid w:val="00084DC4"/>
    <w:rsid w:val="001E4DF3"/>
    <w:rsid w:val="002C220F"/>
    <w:rsid w:val="00482305"/>
    <w:rsid w:val="005D4419"/>
    <w:rsid w:val="008B5CD6"/>
    <w:rsid w:val="009C693B"/>
    <w:rsid w:val="00A57CC8"/>
    <w:rsid w:val="00C73006"/>
    <w:rsid w:val="00CC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7CC8"/>
    <w:rPr>
      <w:color w:val="808080"/>
    </w:rPr>
  </w:style>
  <w:style w:type="paragraph" w:customStyle="1" w:styleId="1288C71261D048F5B41F18AD8EAC19E8">
    <w:name w:val="1288C71261D048F5B41F18AD8EAC19E8"/>
  </w:style>
  <w:style w:type="paragraph" w:customStyle="1" w:styleId="7617D6F80C4C4EE0917F7735841D57CB">
    <w:name w:val="7617D6F80C4C4EE0917F7735841D57CB"/>
  </w:style>
  <w:style w:type="paragraph" w:customStyle="1" w:styleId="A3CDA69CFA8E4F9BB0F15B2F7F2C7AB8">
    <w:name w:val="A3CDA69CFA8E4F9BB0F15B2F7F2C7AB8"/>
  </w:style>
  <w:style w:type="paragraph" w:customStyle="1" w:styleId="A59AC04797F5474D9BB045EDEC5ED6AE">
    <w:name w:val="A59AC04797F5474D9BB045EDEC5ED6AE"/>
  </w:style>
  <w:style w:type="paragraph" w:customStyle="1" w:styleId="C2E69D0AE0B241398784FC1FF2DF2589">
    <w:name w:val="C2E69D0AE0B241398784FC1FF2DF2589"/>
  </w:style>
  <w:style w:type="paragraph" w:customStyle="1" w:styleId="E69C5FACA0744FDD9B3363FFF1F116A9">
    <w:name w:val="E69C5FACA0744FDD9B3363FFF1F116A9"/>
    <w:rsid w:val="00A57CC8"/>
  </w:style>
  <w:style w:type="paragraph" w:customStyle="1" w:styleId="92FA1E732A2B447682965552FA6CA2C4">
    <w:name w:val="92FA1E732A2B447682965552FA6CA2C4"/>
    <w:rsid w:val="00A57CC8"/>
  </w:style>
  <w:style w:type="paragraph" w:customStyle="1" w:styleId="4AADCD8A177F45FAA8B5FE25078F58E1">
    <w:name w:val="4AADCD8A177F45FAA8B5FE25078F58E1"/>
    <w:rsid w:val="00A57CC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7CC8"/>
    <w:rPr>
      <w:color w:val="808080"/>
    </w:rPr>
  </w:style>
  <w:style w:type="paragraph" w:customStyle="1" w:styleId="1288C71261D048F5B41F18AD8EAC19E8">
    <w:name w:val="1288C71261D048F5B41F18AD8EAC19E8"/>
  </w:style>
  <w:style w:type="paragraph" w:customStyle="1" w:styleId="7617D6F80C4C4EE0917F7735841D57CB">
    <w:name w:val="7617D6F80C4C4EE0917F7735841D57CB"/>
  </w:style>
  <w:style w:type="paragraph" w:customStyle="1" w:styleId="A3CDA69CFA8E4F9BB0F15B2F7F2C7AB8">
    <w:name w:val="A3CDA69CFA8E4F9BB0F15B2F7F2C7AB8"/>
  </w:style>
  <w:style w:type="paragraph" w:customStyle="1" w:styleId="A59AC04797F5474D9BB045EDEC5ED6AE">
    <w:name w:val="A59AC04797F5474D9BB045EDEC5ED6AE"/>
  </w:style>
  <w:style w:type="paragraph" w:customStyle="1" w:styleId="C2E69D0AE0B241398784FC1FF2DF2589">
    <w:name w:val="C2E69D0AE0B241398784FC1FF2DF2589"/>
  </w:style>
  <w:style w:type="paragraph" w:customStyle="1" w:styleId="E69C5FACA0744FDD9B3363FFF1F116A9">
    <w:name w:val="E69C5FACA0744FDD9B3363FFF1F116A9"/>
    <w:rsid w:val="00A57CC8"/>
  </w:style>
  <w:style w:type="paragraph" w:customStyle="1" w:styleId="92FA1E732A2B447682965552FA6CA2C4">
    <w:name w:val="92FA1E732A2B447682965552FA6CA2C4"/>
    <w:rsid w:val="00A57CC8"/>
  </w:style>
  <w:style w:type="paragraph" w:customStyle="1" w:styleId="4AADCD8A177F45FAA8B5FE25078F58E1">
    <w:name w:val="4AADCD8A177F45FAA8B5FE25078F58E1"/>
    <w:rsid w:val="00A57C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alor Creativo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66092"/>
      </a:accent1>
      <a:accent2>
        <a:srgbClr val="C0504D"/>
      </a:accent2>
      <a:accent3>
        <a:srgbClr val="76923C"/>
      </a:accent3>
      <a:accent4>
        <a:srgbClr val="8064A2"/>
      </a:accent4>
      <a:accent5>
        <a:srgbClr val="4BACC6"/>
      </a:accent5>
      <a:accent6>
        <a:srgbClr val="FFFF00"/>
      </a:accent6>
      <a:hlink>
        <a:srgbClr val="0000FF"/>
      </a:hlink>
      <a:folHlink>
        <a:srgbClr val="800080"/>
      </a:folHlink>
    </a:clrScheme>
    <a:fontScheme name="Valor Creativ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4370A6-06ED-4BA8-A965-E3C41F059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29 - 2007 y 2010 - Valor Creativo.dotx</Template>
  <TotalTime>2</TotalTime>
  <Pages>3</Pages>
  <Words>146</Words>
  <Characters>808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AgroFinderGround</vt:lpstr>
      <vt:lpstr>CCR</vt:lpstr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AgroFinderGround</dc:title>
  <dc:subject>Sistema de Consulta de Suelos de Cultivo.</dc:subject>
  <dc:creator>z</dc:creator>
  <cp:lastModifiedBy>Neo</cp:lastModifiedBy>
  <cp:revision>5</cp:revision>
  <cp:lastPrinted>2012-08-01T13:25:00Z</cp:lastPrinted>
  <dcterms:created xsi:type="dcterms:W3CDTF">2015-08-09T23:59:00Z</dcterms:created>
  <dcterms:modified xsi:type="dcterms:W3CDTF">2015-08-10T00:08:00Z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ciplina">
    <vt:lpwstr>Requerimientos</vt:lpwstr>
  </property>
  <property fmtid="{D5CDD505-2E9C-101B-9397-08002B2CF9AE}" pid="3" name="Tipo">
    <vt:lpwstr>Especificacion</vt:lpwstr>
  </property>
  <property fmtid="{D5CDD505-2E9C-101B-9397-08002B2CF9AE}" pid="4" name="Version">
    <vt:lpwstr>&lt;1.1&gt;</vt:lpwstr>
  </property>
</Properties>
</file>