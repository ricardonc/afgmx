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88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89664" behindDoc="1" locked="0" layoutInCell="1" allowOverlap="1">
            <wp:simplePos x="0" y="0"/>
            <wp:positionH relativeFrom="column">
              <wp:posOffset>-902970</wp:posOffset>
            </wp:positionH>
            <wp:positionV relativeFrom="paragraph">
              <wp:posOffset>-948055</wp:posOffset>
            </wp:positionV>
            <wp:extent cx="7682230" cy="10728325"/>
            <wp:effectExtent l="0" t="0" r="0" b="0"/>
            <wp:wrapNone/>
            <wp:docPr id="24" name="Imagen 4" descr="port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ortad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2230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034188" w:rsidRPr="003F7EB9" w:rsidRDefault="00034188" w:rsidP="00C53FC5">
      <w:pPr>
        <w:pStyle w:val="Ttulo"/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305218" w:rsidRPr="003F7EB9" w:rsidRDefault="00305218" w:rsidP="00305218">
      <w:pPr>
        <w:rPr>
          <w:rFonts w:asciiTheme="majorHAnsi" w:hAnsiTheme="majorHAnsi" w:cstheme="majorHAnsi"/>
        </w:rPr>
      </w:pPr>
    </w:p>
    <w:p w:rsidR="00B8108D" w:rsidRPr="003F7EB9" w:rsidRDefault="00B8108D" w:rsidP="00C53FC5">
      <w:pPr>
        <w:pStyle w:val="Ttulo"/>
        <w:rPr>
          <w:rFonts w:asciiTheme="majorHAnsi" w:hAnsiTheme="majorHAnsi" w:cstheme="majorHAnsi"/>
        </w:rPr>
      </w:pPr>
    </w:p>
    <w:p w:rsidR="00B8108D" w:rsidRPr="003F7EB9" w:rsidRDefault="00B8108D">
      <w:pPr>
        <w:pStyle w:val="InfoBlue"/>
        <w:rPr>
          <w:rFonts w:asciiTheme="majorHAnsi" w:hAnsiTheme="majorHAnsi" w:cstheme="majorHAnsi"/>
          <w:lang w:val="en-US"/>
        </w:rPr>
      </w:pPr>
    </w:p>
    <w:p w:rsidR="00B8108D" w:rsidRPr="003F7EB9" w:rsidRDefault="00B8108D">
      <w:pPr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B8108D" w:rsidRPr="003F7EB9" w:rsidRDefault="00B8108D">
      <w:pPr>
        <w:pStyle w:val="Textoindependiente"/>
        <w:rPr>
          <w:rFonts w:asciiTheme="majorHAnsi" w:hAnsiTheme="majorHAnsi" w:cstheme="majorHAnsi"/>
        </w:rPr>
      </w:pPr>
    </w:p>
    <w:p w:rsidR="00410F5A" w:rsidRPr="003F7EB9" w:rsidRDefault="004B2EAC" w:rsidP="00410F5A">
      <w:pPr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44928" behindDoc="1" locked="0" layoutInCell="1" allowOverlap="1" wp14:anchorId="28ED35D9" wp14:editId="2F37933C">
                <wp:simplePos x="0" y="0"/>
                <wp:positionH relativeFrom="column">
                  <wp:posOffset>-916305</wp:posOffset>
                </wp:positionH>
                <wp:positionV relativeFrom="paragraph">
                  <wp:posOffset>293370</wp:posOffset>
                </wp:positionV>
                <wp:extent cx="7581900" cy="20193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1900" cy="2019300"/>
                        </a:xfrm>
                        <a:prstGeom prst="rect">
                          <a:avLst/>
                        </a:prstGeom>
                        <a:solidFill>
                          <a:srgbClr val="267E5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16022757" id="Rectangle 27" o:spid="_x0000_s1026" style="position:absolute;margin-left:-72.15pt;margin-top:23.1pt;width:597pt;height:159pt;z-index:-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" fillcolor="#267e5a" stroked="f" strokeweight="2pt"/>
            </w:pict>
          </mc:Fallback>
        </mc:AlternateContent>
      </w:r>
    </w:p>
    <w:p w:rsidR="00410F5A" w:rsidRPr="003F7EB9" w:rsidRDefault="00DB2D48" w:rsidP="00C53FC5">
      <w:pPr>
        <w:pStyle w:val="Ttulo"/>
        <w:rPr>
          <w:rFonts w:asciiTheme="majorHAnsi" w:hAnsiTheme="majorHAnsi" w:cstheme="majorHAnsi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33F4A82" wp14:editId="2E1A14AD">
                <wp:simplePos x="0" y="0"/>
                <wp:positionH relativeFrom="column">
                  <wp:posOffset>3433445</wp:posOffset>
                </wp:positionH>
                <wp:positionV relativeFrom="paragraph">
                  <wp:posOffset>305435</wp:posOffset>
                </wp:positionV>
                <wp:extent cx="3000375" cy="1804670"/>
                <wp:effectExtent l="0" t="0" r="0" b="508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0375" cy="1805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4B2EAC" w:rsidRDefault="00DB2D48" w:rsidP="003F7EB9">
                            <w:pPr>
                              <w:jc w:val="right"/>
                              <w:rPr>
                                <w:color w:val="FFFFFF" w:themeColor="background1"/>
                                <w:sz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270.35pt;margin-top:24.05pt;width:236.25pt;height:142.1pt;z-index:2516326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" filled="f" stroked="f" strokeweight=".5pt">
                <v:textbox style="mso-fit-shape-to-text:t">
                  <w:txbxContent>
                    <w:p w:rsidR="00DB2D48" w:rsidRPr="004B2EAC" w:rsidRDefault="00DB2D48" w:rsidP="003F7EB9">
                      <w:pPr>
                        <w:jc w:val="right"/>
                        <w:rPr>
                          <w:color w:val="FFFFFF" w:themeColor="background1"/>
                          <w:sz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51081" w:rsidRPr="003F7EB9" w:rsidRDefault="008A5EF0" w:rsidP="00C53FC5">
      <w:pPr>
        <w:pStyle w:val="Ttulo"/>
        <w:rPr>
          <w:rFonts w:asciiTheme="majorHAnsi" w:hAnsiTheme="majorHAnsi" w:cstheme="majorHAnsi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91712" behindDoc="1" locked="0" layoutInCell="1" allowOverlap="1">
            <wp:simplePos x="0" y="0"/>
            <wp:positionH relativeFrom="column">
              <wp:posOffset>5332095</wp:posOffset>
            </wp:positionH>
            <wp:positionV relativeFrom="paragraph">
              <wp:posOffset>108585</wp:posOffset>
            </wp:positionV>
            <wp:extent cx="1232535" cy="1224280"/>
            <wp:effectExtent l="0" t="0" r="0" b="0"/>
            <wp:wrapThrough wrapText="bothSides">
              <wp:wrapPolygon edited="0">
                <wp:start x="9682" y="1008"/>
                <wp:lineTo x="2003" y="7058"/>
                <wp:lineTo x="4340" y="12436"/>
                <wp:lineTo x="7679" y="17813"/>
                <wp:lineTo x="9014" y="21174"/>
                <wp:lineTo x="10349" y="21174"/>
                <wp:lineTo x="12019" y="17813"/>
                <wp:lineTo x="15691" y="13444"/>
                <wp:lineTo x="16025" y="12436"/>
                <wp:lineTo x="18362" y="7730"/>
                <wp:lineTo x="18696" y="4705"/>
                <wp:lineTo x="16359" y="2353"/>
                <wp:lineTo x="12686" y="1008"/>
                <wp:lineTo x="9682" y="1008"/>
              </wp:wrapPolygon>
            </wp:wrapThrough>
            <wp:docPr id="22" name="Imagen 5" descr="C:\Users\Leonardo\AppData\Local\Microsoft\Windows\INetCache\Content.Word\LOGO3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onardo\AppData\Local\Microsoft\Windows\INetCache\Content.Word\LOGO3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535" cy="122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0F5A" w:rsidRPr="008A5EF0" w:rsidRDefault="00EA26E9" w:rsidP="000C6555">
      <w:pPr>
        <w:pStyle w:val="Ttulo"/>
        <w:jc w:val="left"/>
        <w:rPr>
          <w:rFonts w:ascii="Open Sans" w:hAnsi="Open Sans" w:cs="Open Sans"/>
          <w:color w:val="0F3324"/>
          <w:lang w:val="es-MX"/>
        </w:rPr>
      </w:pPr>
      <w:r w:rsidRPr="008A5EF0">
        <w:rPr>
          <w:rFonts w:ascii="Open Sans" w:hAnsi="Open Sans" w:cs="Open Sans"/>
          <w:noProof/>
          <w:snapToGrid/>
          <w:color w:val="0F3324"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C1EF49" wp14:editId="60059C02">
                <wp:simplePos x="0" y="0"/>
                <wp:positionH relativeFrom="column">
                  <wp:posOffset>-851535</wp:posOffset>
                </wp:positionH>
                <wp:positionV relativeFrom="paragraph">
                  <wp:posOffset>1098550</wp:posOffset>
                </wp:positionV>
                <wp:extent cx="354330" cy="3590290"/>
                <wp:effectExtent l="0" t="0" r="0" b="0"/>
                <wp:wrapNone/>
                <wp:docPr id="946" name="Text Box 9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" cy="3590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2D48" w:rsidRPr="008A5EF0" w:rsidRDefault="00DB2D48" w:rsidP="006B3D1C">
                            <w:pPr>
                              <w:jc w:val="both"/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</w:pPr>
                            <w:r w:rsidRPr="008A5EF0">
                              <w:rPr>
                                <w:rFonts w:ascii="Open Sans Light" w:hAnsi="Open Sans Light" w:cs="Open Sans Light"/>
                                <w:b/>
                                <w:i/>
                                <w:sz w:val="22"/>
                                <w:lang w:val="es-AR"/>
                              </w:rPr>
                              <w:t>Ingeniería en Tecnologías de la información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6" o:spid="_x0000_s1027" type="#_x0000_t202" style="position:absolute;margin-left:-67.05pt;margin-top:86.5pt;width:27.9pt;height:282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" filled="f" stroked="f" strokeweight=".5pt">
                <v:textbox style="layout-flow:vertical;mso-layout-flow-alt:bottom-to-top">
                  <w:txbxContent>
                    <w:p w:rsidR="00DB2D48" w:rsidRPr="008A5EF0" w:rsidRDefault="00DB2D48" w:rsidP="006B3D1C">
                      <w:pPr>
                        <w:jc w:val="both"/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</w:pPr>
                      <w:r w:rsidRPr="008A5EF0">
                        <w:rPr>
                          <w:rFonts w:ascii="Open Sans Light" w:hAnsi="Open Sans Light" w:cs="Open Sans Light"/>
                          <w:b/>
                          <w:i/>
                          <w:sz w:val="22"/>
                          <w:lang w:val="es-AR"/>
                        </w:rPr>
                        <w:t>Ingeniería en Tecnologías de la información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Open Sans" w:hAnsi="Open Sans" w:cs="Open Sans"/>
            <w:color w:val="0F3324"/>
            <w:sz w:val="96"/>
          </w:rPr>
          <w:alias w:val="Title"/>
          <w:tag w:val=""/>
          <w:id w:val="-1137264631"/>
          <w:placeholder>
            <w:docPart w:val="1288C71261D048F5B41F18AD8EAC19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B2EAC" w:rsidRPr="008A5EF0">
            <w:rPr>
              <w:rFonts w:ascii="Open Sans" w:hAnsi="Open Sans" w:cs="Open Sans"/>
              <w:color w:val="0F3324"/>
              <w:sz w:val="96"/>
              <w:lang w:val="es-MX"/>
            </w:rPr>
            <w:t>AgroFinderGround</w:t>
          </w:r>
        </w:sdtContent>
      </w:sdt>
    </w:p>
    <w:p w:rsidR="003F7EB9" w:rsidRPr="004255C5" w:rsidRDefault="004B2EAC" w:rsidP="006D46FE">
      <w:pPr>
        <w:rPr>
          <w:rFonts w:asciiTheme="majorHAnsi" w:hAnsiTheme="majorHAnsi" w:cstheme="majorHAnsi"/>
          <w:sz w:val="24"/>
          <w:lang w:val="es-MX"/>
        </w:rPr>
      </w:pPr>
      <w:r w:rsidRPr="003F7EB9">
        <w:rPr>
          <w:rFonts w:asciiTheme="majorHAnsi" w:hAnsiTheme="majorHAnsi" w:cstheme="majorHAnsi"/>
          <w:noProof/>
          <w:snapToGrid/>
          <w:lang w:val="es-MX"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F90594" wp14:editId="4657C9D8">
                <wp:simplePos x="0" y="0"/>
                <wp:positionH relativeFrom="column">
                  <wp:posOffset>1905</wp:posOffset>
                </wp:positionH>
                <wp:positionV relativeFrom="paragraph">
                  <wp:posOffset>18415</wp:posOffset>
                </wp:positionV>
                <wp:extent cx="3181350" cy="0"/>
                <wp:effectExtent l="0" t="0" r="1905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13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DD6FCF9" id="Straight Connector 2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15pt,1.45pt" to="250.6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" strokecolor="white [3212]" strokeweight="1pt"/>
            </w:pict>
          </mc:Fallback>
        </mc:AlternateContent>
      </w:r>
    </w:p>
    <w:sdt>
      <w:sdtPr>
        <w:rPr>
          <w:rFonts w:ascii="Open Sans Light" w:hAnsi="Open Sans Light" w:cs="Open Sans Light"/>
          <w:b/>
          <w:i/>
          <w:sz w:val="28"/>
        </w:rPr>
        <w:alias w:val="Subject"/>
        <w:tag w:val=""/>
        <w:id w:val="182630356"/>
        <w:placeholder>
          <w:docPart w:val="7617D6F80C4C4EE0917F7735841D57CB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4B2EAC" w:rsidRPr="008A5EF0" w:rsidRDefault="004B2EAC">
          <w:pPr>
            <w:rPr>
              <w:rFonts w:ascii="Open Sans Light" w:hAnsi="Open Sans Light" w:cs="Open Sans Light"/>
              <w:b/>
              <w:i/>
              <w:sz w:val="28"/>
              <w:lang w:val="es-MX"/>
            </w:rPr>
            <w:sectPr w:rsidR="004B2EAC" w:rsidRPr="008A5EF0" w:rsidSect="00594E81">
              <w:headerReference w:type="default" r:id="rId11"/>
              <w:footerReference w:type="default" r:id="rId12"/>
              <w:endnotePr>
                <w:numFmt w:val="decimal"/>
              </w:endnotePr>
              <w:pgSz w:w="11907" w:h="16839" w:code="9"/>
              <w:pgMar w:top="1417" w:right="1440" w:bottom="1417" w:left="1440" w:header="720" w:footer="720" w:gutter="0"/>
              <w:cols w:space="720"/>
              <w:vAlign w:val="center"/>
              <w:docGrid w:linePitch="272"/>
            </w:sectPr>
          </w:pPr>
          <w:r w:rsidRPr="008A5EF0">
            <w:rPr>
              <w:rFonts w:ascii="Open Sans Light" w:hAnsi="Open Sans Light" w:cs="Open Sans Light"/>
              <w:b/>
              <w:i/>
              <w:sz w:val="28"/>
              <w:lang w:val="es-AR"/>
            </w:rPr>
            <w:t>Sistema de Consulta de Suelos de Cultivo.</w:t>
          </w:r>
        </w:p>
      </w:sdtContent>
    </w:sdt>
    <w:p w:rsidR="00B4124A" w:rsidRDefault="00B4124A" w:rsidP="008A5EF0">
      <w:pPr>
        <w:tabs>
          <w:tab w:val="left" w:pos="8221"/>
        </w:tabs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AC7FCF" w:rsidRPr="00B4124A" w:rsidRDefault="00AC7FCF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Pr="00B4124A" w:rsidRDefault="00B4124A" w:rsidP="00B4124A">
      <w:pPr>
        <w:rPr>
          <w:rFonts w:asciiTheme="majorHAnsi" w:hAnsiTheme="majorHAnsi" w:cstheme="majorHAnsi"/>
          <w:lang w:val="es-MX"/>
        </w:rPr>
      </w:pPr>
    </w:p>
    <w:p w:rsidR="00B4124A" w:rsidRDefault="00AC7FCF" w:rsidP="00B4124A">
      <w:pPr>
        <w:tabs>
          <w:tab w:val="left" w:pos="8786"/>
        </w:tabs>
        <w:jc w:val="right"/>
        <w:rPr>
          <w:rFonts w:ascii="Arial" w:hAnsi="Arial" w:cs="Arial"/>
          <w:b/>
          <w:sz w:val="40"/>
          <w:szCs w:val="40"/>
          <w:lang w:val="es-MX"/>
        </w:rPr>
      </w:pPr>
      <w:r>
        <w:rPr>
          <w:rFonts w:ascii="Arial" w:hAnsi="Arial" w:cs="Arial"/>
          <w:b/>
          <w:sz w:val="40"/>
          <w:szCs w:val="40"/>
          <w:lang w:val="es-MX"/>
        </w:rPr>
        <w:t>MODELO DE DISEÑO</w:t>
      </w:r>
    </w:p>
    <w:p w:rsidR="00B4124A" w:rsidRPr="00B4124A" w:rsidRDefault="00B4124A" w:rsidP="00B4124A">
      <w:pPr>
        <w:rPr>
          <w:lang w:val="es-MX"/>
        </w:rPr>
        <w:sectPr w:rsidR="00B4124A" w:rsidRPr="00B4124A" w:rsidSect="00E54AA2">
          <w:headerReference w:type="even" r:id="rId13"/>
          <w:footerReference w:type="default" r:id="rId14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cols w:space="720"/>
          <w:docGrid w:linePitch="272"/>
        </w:sectPr>
      </w:pPr>
    </w:p>
    <w:p w:rsidR="00B92F71" w:rsidRPr="00B92F71" w:rsidRDefault="00B92F71" w:rsidP="00B92F71">
      <w:pPr>
        <w:pStyle w:val="Tabladeilustraciones"/>
        <w:tabs>
          <w:tab w:val="right" w:leader="dot" w:pos="9487"/>
        </w:tabs>
        <w:jc w:val="center"/>
        <w:rPr>
          <w:rFonts w:cs="Arial"/>
          <w:b/>
          <w:color w:val="000000" w:themeColor="text1"/>
          <w:sz w:val="28"/>
          <w:szCs w:val="24"/>
          <w:lang w:val="es-MX"/>
        </w:rPr>
      </w:pPr>
      <w:r w:rsidRPr="00B92F71">
        <w:rPr>
          <w:rFonts w:cs="Arial"/>
          <w:b/>
          <w:color w:val="000000" w:themeColor="text1"/>
          <w:sz w:val="28"/>
          <w:szCs w:val="24"/>
          <w:lang w:val="es-MX"/>
        </w:rPr>
        <w:lastRenderedPageBreak/>
        <w:t>Tabla de figuras</w:t>
      </w:r>
    </w:p>
    <w:p w:rsidR="00AC7FCF" w:rsidRDefault="00AC7FCF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r>
        <w:rPr>
          <w:rFonts w:cs="Arial"/>
          <w:color w:val="000000" w:themeColor="text1"/>
          <w:szCs w:val="24"/>
          <w:lang w:val="es-MX"/>
        </w:rPr>
        <w:fldChar w:fldCharType="begin"/>
      </w:r>
      <w:r>
        <w:rPr>
          <w:rFonts w:cs="Arial"/>
          <w:color w:val="000000" w:themeColor="text1"/>
          <w:szCs w:val="24"/>
          <w:lang w:val="es-MX"/>
        </w:rPr>
        <w:instrText xml:space="preserve"> TOC \h \z \c "Figura" </w:instrText>
      </w:r>
      <w:r>
        <w:rPr>
          <w:rFonts w:cs="Arial"/>
          <w:color w:val="000000" w:themeColor="text1"/>
          <w:szCs w:val="24"/>
          <w:lang w:val="es-MX"/>
        </w:rPr>
        <w:fldChar w:fldCharType="separate"/>
      </w:r>
      <w:hyperlink w:anchor="_Toc412622999" w:history="1">
        <w:r w:rsidRPr="00C45E13">
          <w:rPr>
            <w:rStyle w:val="Hipervnculo"/>
            <w:rFonts w:cs="Arial"/>
            <w:noProof/>
            <w:lang w:val="es-MX"/>
          </w:rPr>
          <w:t>Figura 1.-Diagrama secuencia registrar usuario.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_Toc412622999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C7FCF" w:rsidRDefault="00AC7FCF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2623000" w:history="1">
        <w:r w:rsidRPr="00C45E13">
          <w:rPr>
            <w:rStyle w:val="Hipervnculo"/>
            <w:rFonts w:cs="Arial"/>
            <w:noProof/>
            <w:lang w:val="es-MX"/>
          </w:rPr>
          <w:t>Figura 2.-Diagrama colaboración registrar usuario.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_Toc412623000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C7FCF" w:rsidRDefault="00AC7FCF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2623001" w:history="1">
        <w:r w:rsidRPr="00C45E13">
          <w:rPr>
            <w:rStyle w:val="Hipervnculo"/>
            <w:rFonts w:cs="Arial"/>
            <w:noProof/>
            <w:lang w:val="es-MX"/>
          </w:rPr>
          <w:t>Figura 3.-Diagrama secuencia inicio sesión.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_Toc412623001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7FCF" w:rsidRDefault="00AC7FCF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2623002" w:history="1">
        <w:r w:rsidRPr="00C45E13">
          <w:rPr>
            <w:rStyle w:val="Hipervnculo"/>
            <w:rFonts w:cs="Arial"/>
            <w:noProof/>
            <w:lang w:val="es-MX"/>
          </w:rPr>
          <w:t>Figura 4.-Diagrama colaboración inicio sesión.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_Toc412623002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C7FCF" w:rsidRDefault="00AC7FCF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2623003" w:history="1">
        <w:r w:rsidRPr="00C45E13">
          <w:rPr>
            <w:rStyle w:val="Hipervnculo"/>
            <w:rFonts w:cs="Arial"/>
            <w:noProof/>
            <w:lang w:val="es-MX"/>
          </w:rPr>
          <w:t>Figura 5.-Diagrama secuencia administrar usuario.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_Toc412623003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7FCF" w:rsidRDefault="00AC7FCF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2623004" w:history="1">
        <w:r w:rsidRPr="00C45E13">
          <w:rPr>
            <w:rStyle w:val="Hipervnculo"/>
            <w:rFonts w:cs="Arial"/>
            <w:noProof/>
            <w:lang w:val="es-MX"/>
          </w:rPr>
          <w:t>Figura 6.-Diagrama colaboración administrar usuario.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_Toc412623004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C7FCF" w:rsidRDefault="00AC7FCF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2623005" w:history="1">
        <w:r w:rsidRPr="00C45E13">
          <w:rPr>
            <w:rStyle w:val="Hipervnculo"/>
            <w:rFonts w:cs="Arial"/>
            <w:noProof/>
            <w:lang w:val="es-MX"/>
          </w:rPr>
          <w:t>Figura 7.-Diagrama secuencia validar usuario.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_Toc412623005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7FCF" w:rsidRDefault="00AC7FCF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2623006" w:history="1">
        <w:r w:rsidRPr="00C45E13">
          <w:rPr>
            <w:rStyle w:val="Hipervnculo"/>
            <w:rFonts w:cs="Arial"/>
            <w:noProof/>
            <w:lang w:val="es-MX"/>
          </w:rPr>
          <w:t>Figura 8.-Diagrama colaboración validar usuario.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_Toc412623006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C7FCF" w:rsidRDefault="00AC7FCF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2623007" w:history="1">
        <w:r w:rsidRPr="00C45E13">
          <w:rPr>
            <w:rStyle w:val="Hipervnculo"/>
            <w:rFonts w:cs="Arial"/>
            <w:noProof/>
            <w:lang w:val="es-MX"/>
          </w:rPr>
          <w:t>Figura 9.-Diagrama secuencia consultar clima.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_Toc412623007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C7FCF" w:rsidRDefault="00AC7FCF">
      <w:pPr>
        <w:pStyle w:val="Tabladeilustraciones"/>
        <w:tabs>
          <w:tab w:val="right" w:leader="dot" w:pos="9487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es-MX" w:eastAsia="es-MX"/>
        </w:rPr>
      </w:pPr>
      <w:hyperlink w:anchor="_Toc412623008" w:history="1">
        <w:r w:rsidRPr="00C45E13">
          <w:rPr>
            <w:rStyle w:val="Hipervnculo"/>
            <w:rFonts w:cs="Arial"/>
            <w:noProof/>
            <w:lang w:val="es-MX"/>
          </w:rPr>
          <w:t>Figura 10.-Diagrama colaboración consultar clima.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_Toc412623008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4124A" w:rsidRPr="00B92F71" w:rsidRDefault="00AC7FCF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>
        <w:rPr>
          <w:rFonts w:ascii="Arial" w:hAnsi="Arial" w:cs="Arial"/>
          <w:color w:val="000000" w:themeColor="text1"/>
          <w:sz w:val="24"/>
          <w:szCs w:val="24"/>
          <w:lang w:val="es-MX"/>
        </w:rPr>
        <w:fldChar w:fldCharType="end"/>
      </w:r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B92F71" w:rsidRDefault="00B4124A" w:rsidP="00B92F71">
      <w:pPr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B92F71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B92F71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B92F71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B92F71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4124A" w:rsidRPr="00AC7FCF" w:rsidRDefault="00B4124A" w:rsidP="00AC7FCF">
      <w:pPr>
        <w:tabs>
          <w:tab w:val="left" w:pos="858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sectPr w:rsidR="00B4124A" w:rsidRPr="00AC7FCF" w:rsidSect="00B4124A">
          <w:footerReference w:type="default" r:id="rId15"/>
          <w:endnotePr>
            <w:numFmt w:val="decimal"/>
          </w:endnotePr>
          <w:pgSz w:w="11907" w:h="16839" w:code="9"/>
          <w:pgMar w:top="1418" w:right="992" w:bottom="1418" w:left="1418" w:header="720" w:footer="720" w:gutter="0"/>
          <w:pgNumType w:start="1"/>
          <w:cols w:space="720"/>
          <w:docGrid w:linePitch="272"/>
        </w:sectPr>
      </w:pPr>
      <w:r w:rsidRPr="00AC7FCF">
        <w:rPr>
          <w:rFonts w:ascii="Arial" w:hAnsi="Arial" w:cs="Arial"/>
          <w:b/>
          <w:color w:val="000000" w:themeColor="text1"/>
          <w:sz w:val="24"/>
          <w:szCs w:val="24"/>
          <w:lang w:val="es-MX"/>
        </w:rPr>
        <w:tab/>
      </w:r>
    </w:p>
    <w:p w:rsidR="00B4124A" w:rsidRPr="00AC7FCF" w:rsidRDefault="00B4124A" w:rsidP="00AC7FCF">
      <w:pPr>
        <w:tabs>
          <w:tab w:val="left" w:pos="8585"/>
        </w:tabs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</w:p>
    <w:p w:rsidR="00B92F71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29C7C64F" wp14:editId="700F970B">
            <wp:extent cx="5238750" cy="3762375"/>
            <wp:effectExtent l="0" t="0" r="0" b="9525"/>
            <wp:docPr id="2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0" w:name="_Toc412622888"/>
      <w:bookmarkStart w:id="1" w:name="_Toc412622999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1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secuencia registrar usuario.</w:t>
      </w:r>
      <w:bookmarkEnd w:id="0"/>
      <w:bookmarkEnd w:id="1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212272BD" wp14:editId="41988C4F">
            <wp:extent cx="5240020" cy="3434715"/>
            <wp:effectExtent l="0" t="0" r="0" b="0"/>
            <wp:docPr id="3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 Imagen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002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2" w:name="_Toc412622889"/>
      <w:bookmarkStart w:id="3" w:name="_Toc412623000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2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colaboración registrar usuario.</w:t>
      </w:r>
      <w:bookmarkEnd w:id="2"/>
      <w:bookmarkEnd w:id="3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lastRenderedPageBreak/>
        <w:drawing>
          <wp:inline distT="0" distB="0" distL="0" distR="0" wp14:anchorId="144B8FC3" wp14:editId="31D6F63F">
            <wp:extent cx="5612130" cy="3822065"/>
            <wp:effectExtent l="0" t="0" r="7620" b="6985"/>
            <wp:docPr id="4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 Imagen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4" w:name="_Toc412622890"/>
      <w:bookmarkStart w:id="5" w:name="_Toc412623001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3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secuencia inicio sesión.</w:t>
      </w:r>
      <w:bookmarkEnd w:id="4"/>
      <w:bookmarkEnd w:id="5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1EB19087" wp14:editId="1D024304">
            <wp:extent cx="5612130" cy="3426460"/>
            <wp:effectExtent l="0" t="0" r="7620" b="2540"/>
            <wp:docPr id="5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 Imagen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6" w:name="_Toc412622891"/>
      <w:bookmarkStart w:id="7" w:name="_Toc412623002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4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colaboración inicio sesión.</w:t>
      </w:r>
      <w:bookmarkEnd w:id="6"/>
      <w:bookmarkEnd w:id="7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lastRenderedPageBreak/>
        <w:drawing>
          <wp:inline distT="0" distB="0" distL="0" distR="0" wp14:anchorId="7AD1BE3A" wp14:editId="5B7BA5BD">
            <wp:extent cx="5524500" cy="3819525"/>
            <wp:effectExtent l="0" t="0" r="0" b="9525"/>
            <wp:docPr id="6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 Imagen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8" w:name="_Toc412622892"/>
      <w:bookmarkStart w:id="9" w:name="_Toc412623003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5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secuencia administrar usuario.</w:t>
      </w:r>
      <w:bookmarkEnd w:id="8"/>
      <w:bookmarkEnd w:id="9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31922871" wp14:editId="4F26364A">
            <wp:extent cx="5099050" cy="3383280"/>
            <wp:effectExtent l="0" t="0" r="6350" b="7620"/>
            <wp:docPr id="7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 Imagen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905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10" w:name="_Toc412622893"/>
      <w:bookmarkStart w:id="11" w:name="_Toc412623004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6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colaboración administrar usuario.</w:t>
      </w:r>
      <w:bookmarkEnd w:id="10"/>
      <w:bookmarkEnd w:id="11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lastRenderedPageBreak/>
        <w:drawing>
          <wp:inline distT="0" distB="0" distL="0" distR="0" wp14:anchorId="07FD9A6A" wp14:editId="27198CB5">
            <wp:extent cx="4589145" cy="4730750"/>
            <wp:effectExtent l="0" t="0" r="1905" b="0"/>
            <wp:docPr id="8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 Imagen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145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12" w:name="_Toc412622894"/>
      <w:bookmarkStart w:id="13" w:name="_Toc412623005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7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secuencia validar usuario.</w:t>
      </w:r>
      <w:bookmarkEnd w:id="12"/>
      <w:bookmarkEnd w:id="13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1A37B813" wp14:editId="669D6CD8">
            <wp:extent cx="5612130" cy="1617345"/>
            <wp:effectExtent l="0" t="0" r="7620" b="1905"/>
            <wp:docPr id="9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 Imagen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14" w:name="_Toc412622895"/>
      <w:bookmarkStart w:id="15" w:name="_Toc412623006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8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colaboración validar usuario.</w:t>
      </w:r>
      <w:bookmarkEnd w:id="14"/>
      <w:bookmarkEnd w:id="15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lastRenderedPageBreak/>
        <w:drawing>
          <wp:inline distT="0" distB="0" distL="0" distR="0" wp14:anchorId="4065804C" wp14:editId="10F7B7AF">
            <wp:extent cx="5436235" cy="4044315"/>
            <wp:effectExtent l="0" t="0" r="0" b="0"/>
            <wp:docPr id="10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0 Imagen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6235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16" w:name="_Toc412622896"/>
      <w:bookmarkStart w:id="17" w:name="_Toc412623007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9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secuencia consultar clima.</w:t>
      </w:r>
      <w:bookmarkEnd w:id="16"/>
      <w:bookmarkEnd w:id="17"/>
    </w:p>
    <w:p w:rsidR="00AC7FCF" w:rsidRPr="00AC7FCF" w:rsidRDefault="00AC7FCF" w:rsidP="00AC7FCF">
      <w:pPr>
        <w:jc w:val="both"/>
        <w:rPr>
          <w:rFonts w:ascii="Arial" w:hAnsi="Arial" w:cs="Arial"/>
          <w:b/>
          <w:color w:val="000000" w:themeColor="text1"/>
          <w:sz w:val="24"/>
          <w:szCs w:val="24"/>
          <w:lang w:val="es-MX"/>
        </w:rPr>
      </w:pPr>
      <w:r w:rsidRPr="00AC7FCF">
        <w:rPr>
          <w:rFonts w:ascii="Arial" w:hAnsi="Arial" w:cs="Arial"/>
          <w:b/>
          <w:noProof/>
          <w:snapToGrid/>
          <w:color w:val="000000" w:themeColor="text1"/>
          <w:sz w:val="24"/>
          <w:szCs w:val="24"/>
          <w:lang w:val="es-MX" w:eastAsia="es-MX"/>
        </w:rPr>
        <w:drawing>
          <wp:inline distT="0" distB="0" distL="0" distR="0" wp14:anchorId="0A4E6069" wp14:editId="7BD55995">
            <wp:extent cx="4871720" cy="3050540"/>
            <wp:effectExtent l="0" t="0" r="5080" b="0"/>
            <wp:docPr id="11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0 Imagen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FCF" w:rsidRPr="00AC7FCF" w:rsidRDefault="00AC7FCF" w:rsidP="00AC7FCF">
      <w:pPr>
        <w:pStyle w:val="Epgrafe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  <w:bookmarkStart w:id="18" w:name="_Toc412622897"/>
      <w:bookmarkStart w:id="19" w:name="_Toc412623008"/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 xml:space="preserve">Figura 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begin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instrText xml:space="preserve"> SEQ Figura \* ARABIC </w:instrTex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separate"/>
      </w:r>
      <w:r w:rsidRPr="00AC7FCF">
        <w:rPr>
          <w:rFonts w:ascii="Arial" w:hAnsi="Arial" w:cs="Arial"/>
          <w:noProof/>
          <w:color w:val="000000" w:themeColor="text1"/>
          <w:sz w:val="24"/>
          <w:szCs w:val="24"/>
          <w:lang w:val="es-MX"/>
        </w:rPr>
        <w:t>10</w:t>
      </w:r>
      <w:r w:rsidRPr="00AC7FCF">
        <w:rPr>
          <w:rFonts w:ascii="Arial" w:hAnsi="Arial" w:cs="Arial"/>
          <w:color w:val="000000" w:themeColor="text1"/>
          <w:sz w:val="24"/>
          <w:szCs w:val="24"/>
        </w:rPr>
        <w:fldChar w:fldCharType="end"/>
      </w:r>
      <w:r w:rsidRPr="00AC7FCF">
        <w:rPr>
          <w:rFonts w:ascii="Arial" w:hAnsi="Arial" w:cs="Arial"/>
          <w:color w:val="000000" w:themeColor="text1"/>
          <w:sz w:val="24"/>
          <w:szCs w:val="24"/>
          <w:lang w:val="es-MX"/>
        </w:rPr>
        <w:t>.-Diagrama colaboración consultar clima.</w:t>
      </w:r>
      <w:bookmarkStart w:id="20" w:name="_GoBack"/>
      <w:bookmarkEnd w:id="18"/>
      <w:bookmarkEnd w:id="19"/>
      <w:bookmarkEnd w:id="20"/>
    </w:p>
    <w:sectPr w:rsidR="00AC7FCF" w:rsidRPr="00AC7FCF" w:rsidSect="00B4124A">
      <w:footerReference w:type="default" r:id="rId26"/>
      <w:endnotePr>
        <w:numFmt w:val="decimal"/>
      </w:endnotePr>
      <w:pgSz w:w="11907" w:h="16839" w:code="9"/>
      <w:pgMar w:top="1418" w:right="992" w:bottom="1418" w:left="1418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651D" w:rsidRDefault="00AC651D">
      <w:r>
        <w:separator/>
      </w:r>
    </w:p>
  </w:endnote>
  <w:endnote w:type="continuationSeparator" w:id="0">
    <w:p w:rsidR="00AC651D" w:rsidRDefault="00AC6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Piedepgina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720192" behindDoc="0" locked="0" layoutInCell="1" allowOverlap="1" wp14:anchorId="2583EBA2" wp14:editId="50F3616B">
              <wp:simplePos x="0" y="0"/>
              <wp:positionH relativeFrom="column">
                <wp:posOffset>4025900</wp:posOffset>
              </wp:positionH>
              <wp:positionV relativeFrom="paragraph">
                <wp:posOffset>-21590</wp:posOffset>
              </wp:positionV>
              <wp:extent cx="2152650" cy="495300"/>
              <wp:effectExtent l="0" t="0" r="0" b="0"/>
              <wp:wrapNone/>
              <wp:docPr id="30" name="Text Box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52650" cy="495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3F7EB9" w:rsidRDefault="00DB2D48" w:rsidP="004B2EAC">
                          <w:pPr>
                            <w:jc w:val="center"/>
                            <w:rPr>
                              <w:i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0" o:spid="_x0000_s1029" type="#_x0000_t202" style="position:absolute;margin-left:317pt;margin-top:-1.7pt;width:169.5pt;height:39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" filled="f" stroked="f" strokeweight=".5pt">
              <v:textbox>
                <w:txbxContent>
                  <w:p w:rsidR="00DB2D48" w:rsidRPr="003F7EB9" w:rsidRDefault="00DB2D48" w:rsidP="004B2EAC">
                    <w:pPr>
                      <w:jc w:val="center"/>
                      <w:rPr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Frutiger 65 Bold" w:hAnsi="Frutiger 65 Bold"/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99712" behindDoc="0" locked="0" layoutInCell="1" allowOverlap="1" wp14:anchorId="23ED2F39" wp14:editId="5D396004">
              <wp:simplePos x="0" y="0"/>
              <wp:positionH relativeFrom="column">
                <wp:posOffset>6138867</wp:posOffset>
              </wp:positionH>
              <wp:positionV relativeFrom="paragraph">
                <wp:posOffset>-19685</wp:posOffset>
              </wp:positionV>
              <wp:extent cx="424815" cy="300355"/>
              <wp:effectExtent l="0" t="0" r="0" b="4445"/>
              <wp:wrapNone/>
              <wp:docPr id="945" name="Text Box 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481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EA26E9" w:rsidRDefault="00DB2D48" w:rsidP="00EA26E9">
                          <w:pPr>
                            <w:ind w:right="-62"/>
                            <w:jc w:val="right"/>
                            <w:rPr>
                              <w:i/>
                              <w:color w:val="FFFFFF" w:themeColor="background1"/>
                              <w:sz w:val="22"/>
                            </w:rPr>
                          </w:pP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begin"/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instrText xml:space="preserve"> PAGE   \* MERGEFORMAT </w:instrText>
                          </w:r>
                          <w:r w:rsidRPr="00EA26E9">
                            <w:rPr>
                              <w:i/>
                              <w:color w:val="FFFFFF" w:themeColor="background1"/>
                              <w:sz w:val="22"/>
                            </w:rPr>
                            <w:fldChar w:fldCharType="separate"/>
                          </w:r>
                          <w:r w:rsidR="00AC7FCF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t>1</w:t>
                          </w:r>
                          <w:r w:rsidRPr="00EA26E9">
                            <w:rPr>
                              <w:i/>
                              <w:noProof/>
                              <w:color w:val="FFFFFF" w:themeColor="background1"/>
                              <w:sz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945" o:spid="_x0000_s1030" type="#_x0000_t202" style="position:absolute;margin-left:483.4pt;margin-top:-1.55pt;width:33.45pt;height:23.6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" filled="f" stroked="f" strokeweight=".5pt">
              <v:textbox>
                <w:txbxContent>
                  <w:p w:rsidR="00DB2D48" w:rsidRPr="00EA26E9" w:rsidRDefault="00DB2D48" w:rsidP="00EA26E9">
                    <w:pPr>
                      <w:ind w:right="-62"/>
                      <w:jc w:val="right"/>
                      <w:rPr>
                        <w:i/>
                        <w:color w:val="FFFFFF" w:themeColor="background1"/>
                        <w:sz w:val="22"/>
                      </w:rPr>
                    </w:pP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begin"/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instrText xml:space="preserve"> PAGE   \* MERGEFORMAT </w:instrText>
                    </w:r>
                    <w:r w:rsidRPr="00EA26E9">
                      <w:rPr>
                        <w:i/>
                        <w:color w:val="FFFFFF" w:themeColor="background1"/>
                        <w:sz w:val="22"/>
                      </w:rPr>
                      <w:fldChar w:fldCharType="separate"/>
                    </w:r>
                    <w:r w:rsidR="00AC7FCF">
                      <w:rPr>
                        <w:i/>
                        <w:noProof/>
                        <w:color w:val="FFFFFF" w:themeColor="background1"/>
                        <w:sz w:val="22"/>
                      </w:rPr>
                      <w:t>1</w:t>
                    </w:r>
                    <w:r w:rsidRPr="00EA26E9">
                      <w:rPr>
                        <w:i/>
                        <w:noProof/>
                        <w:color w:val="FFFFFF" w:themeColor="background1"/>
                        <w:sz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24A" w:rsidRDefault="00B4124A">
    <w:pPr>
      <w:pStyle w:val="Piedepgina"/>
      <w:jc w:val="right"/>
    </w:pPr>
  </w:p>
  <w:p w:rsidR="00B4124A" w:rsidRDefault="00B4124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24A" w:rsidRDefault="00B4124A">
    <w:pPr>
      <w:pStyle w:val="Piedepgina"/>
      <w:jc w:val="right"/>
    </w:pPr>
  </w:p>
  <w:p w:rsidR="00B4124A" w:rsidRDefault="00B4124A">
    <w:pPr>
      <w:pStyle w:val="Piedepgin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6595273"/>
      <w:docPartObj>
        <w:docPartGallery w:val="Page Numbers (Bottom of Page)"/>
        <w:docPartUnique/>
      </w:docPartObj>
    </w:sdtPr>
    <w:sdtEndPr/>
    <w:sdtContent>
      <w:p w:rsidR="00B4124A" w:rsidRDefault="00B4124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7FCF" w:rsidRPr="00AC7FCF">
          <w:rPr>
            <w:noProof/>
            <w:lang w:val="es-ES"/>
          </w:rPr>
          <w:t>5</w:t>
        </w:r>
        <w:r>
          <w:fldChar w:fldCharType="end"/>
        </w:r>
      </w:p>
    </w:sdtContent>
  </w:sdt>
  <w:p w:rsidR="00B4124A" w:rsidRDefault="00B4124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651D" w:rsidRDefault="00AC651D">
      <w:r>
        <w:separator/>
      </w:r>
    </w:p>
  </w:footnote>
  <w:footnote w:type="continuationSeparator" w:id="0">
    <w:p w:rsidR="00AC651D" w:rsidRDefault="00AC65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Encabezado"/>
    </w:pP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D5B8C7" wp14:editId="121E87CE">
              <wp:simplePos x="0" y="0"/>
              <wp:positionH relativeFrom="column">
                <wp:posOffset>3194462</wp:posOffset>
              </wp:positionH>
              <wp:positionV relativeFrom="paragraph">
                <wp:posOffset>-184068</wp:posOffset>
              </wp:positionV>
              <wp:extent cx="617517" cy="391795"/>
              <wp:effectExtent l="0" t="0" r="0" b="0"/>
              <wp:wrapNone/>
              <wp:docPr id="947" name="Text Box 9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7517" cy="3917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B2D48" w:rsidRPr="002A1C67" w:rsidRDefault="00DB2D48" w:rsidP="00DB2D48">
                          <w:pPr>
                            <w:jc w:val="center"/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</w:pPr>
                          <w:r w:rsidRPr="002A1C67">
                            <w:rPr>
                              <w:b/>
                              <w:color w:val="595959" w:themeColor="text1" w:themeTint="A6"/>
                              <w:sz w:val="24"/>
                              <w:lang w:val="es-AR"/>
                            </w:rPr>
                            <w:t>2015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47" o:spid="_x0000_s1028" type="#_x0000_t202" style="position:absolute;margin-left:251.55pt;margin-top:-14.5pt;width:48.6pt;height:30.8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" filled="f" stroked="f" strokeweight=".5pt">
              <v:textbox>
                <w:txbxContent>
                  <w:p w:rsidR="00DB2D48" w:rsidRPr="002A1C67" w:rsidRDefault="00DB2D48" w:rsidP="00DB2D48">
                    <w:pPr>
                      <w:jc w:val="center"/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</w:pPr>
                    <w:r w:rsidRPr="002A1C67">
                      <w:rPr>
                        <w:b/>
                        <w:color w:val="595959" w:themeColor="text1" w:themeTint="A6"/>
                        <w:sz w:val="24"/>
                        <w:lang w:val="es-AR"/>
                      </w:rPr>
                      <w:t>2015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napToGrid/>
        <w:lang w:val="es-MX" w:eastAsia="es-MX"/>
      </w:rPr>
      <w:drawing>
        <wp:anchor distT="0" distB="0" distL="114300" distR="114300" simplePos="0" relativeHeight="251614720" behindDoc="1" locked="0" layoutInCell="1" allowOverlap="1" wp14:anchorId="384CB7B0" wp14:editId="722FAA35">
          <wp:simplePos x="0" y="0"/>
          <wp:positionH relativeFrom="column">
            <wp:posOffset>-496717</wp:posOffset>
          </wp:positionH>
          <wp:positionV relativeFrom="paragraph">
            <wp:posOffset>-457200</wp:posOffset>
          </wp:positionV>
          <wp:extent cx="2541905" cy="799465"/>
          <wp:effectExtent l="0" t="0" r="0" b="635"/>
          <wp:wrapNone/>
          <wp:docPr id="20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1" t="4369" r="-4723" b="74703"/>
                  <a:stretch/>
                </pic:blipFill>
                <pic:spPr bwMode="auto">
                  <a:xfrm>
                    <a:off x="0" y="0"/>
                    <a:ext cx="2541905" cy="79946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w:drawing>
        <wp:anchor distT="0" distB="0" distL="114300" distR="114300" simplePos="0" relativeHeight="251635200" behindDoc="1" locked="0" layoutInCell="1" allowOverlap="1" wp14:anchorId="29A1BA34" wp14:editId="3C71159D">
          <wp:simplePos x="0" y="0"/>
          <wp:positionH relativeFrom="column">
            <wp:posOffset>-964565</wp:posOffset>
          </wp:positionH>
          <wp:positionV relativeFrom="paragraph">
            <wp:posOffset>-457200</wp:posOffset>
          </wp:positionV>
          <wp:extent cx="2853690" cy="815340"/>
          <wp:effectExtent l="0" t="0" r="0" b="3810"/>
          <wp:wrapNone/>
          <wp:docPr id="2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aratula 2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83" t="80997"/>
                  <a:stretch/>
                </pic:blipFill>
                <pic:spPr bwMode="auto">
                  <a:xfrm flipH="1" flipV="1">
                    <a:off x="0" y="0"/>
                    <a:ext cx="2853690" cy="8153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napToGrid/>
        <w:lang w:val="es-MX" w:eastAsia="es-MX"/>
      </w:rPr>
      <mc:AlternateContent>
        <mc:Choice Requires="wps">
          <w:drawing>
            <wp:anchor distT="0" distB="0" distL="114300" distR="114300" simplePos="0" relativeHeight="251679232" behindDoc="0" locked="0" layoutInCell="1" allowOverlap="1" wp14:anchorId="5956EEC4" wp14:editId="7712C106">
              <wp:simplePos x="0" y="0"/>
              <wp:positionH relativeFrom="column">
                <wp:posOffset>6388735</wp:posOffset>
              </wp:positionH>
              <wp:positionV relativeFrom="paragraph">
                <wp:posOffset>-497205</wp:posOffset>
              </wp:positionV>
              <wp:extent cx="285080" cy="10764000"/>
              <wp:effectExtent l="57150" t="57150" r="363220" b="342265"/>
              <wp:wrapNone/>
              <wp:docPr id="941" name="Rectangle 9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5080" cy="10764000"/>
                      </a:xfrm>
                      <a:prstGeom prst="rect">
                        <a:avLst/>
                      </a:prstGeom>
                      <a:solidFill>
                        <a:srgbClr val="267E5A"/>
                      </a:solidFill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rect w14:anchorId="1DA98AFD" id="Rectangle 941" o:spid="_x0000_s1026" style="position:absolute;margin-left:503.05pt;margin-top:-39.15pt;width:22.45pt;height:847.5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" fillcolor="#267e5a" stroked="f" strokeweight="2pt">
              <v:shadow on="t" color="black" opacity="19660f" offset="4.49014mm,4.49014m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2D48" w:rsidRDefault="00DB2D4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41395"/>
    <w:multiLevelType w:val="multilevel"/>
    <w:tmpl w:val="2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08F30D28"/>
    <w:multiLevelType w:val="hybridMultilevel"/>
    <w:tmpl w:val="A0BA7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D0E34"/>
    <w:multiLevelType w:val="hybridMultilevel"/>
    <w:tmpl w:val="1ABE5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0002E5"/>
    <w:multiLevelType w:val="hybridMultilevel"/>
    <w:tmpl w:val="36968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2019DE"/>
    <w:multiLevelType w:val="hybridMultilevel"/>
    <w:tmpl w:val="18F005AC"/>
    <w:lvl w:ilvl="0" w:tplc="334E81DE">
      <w:start w:val="1"/>
      <w:numFmt w:val="decimal"/>
      <w:pStyle w:val="StepsTenari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0F03F4"/>
    <w:multiLevelType w:val="hybridMultilevel"/>
    <w:tmpl w:val="B8D2DEEA"/>
    <w:lvl w:ilvl="0" w:tplc="4B7E98FA">
      <w:start w:val="1"/>
      <w:numFmt w:val="upperLetter"/>
      <w:pStyle w:val="case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502520E"/>
    <w:multiLevelType w:val="hybridMultilevel"/>
    <w:tmpl w:val="F94C6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881FAC"/>
    <w:multiLevelType w:val="hybridMultilevel"/>
    <w:tmpl w:val="854AF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FB20FB"/>
    <w:multiLevelType w:val="hybridMultilevel"/>
    <w:tmpl w:val="011CDB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25866EF"/>
    <w:multiLevelType w:val="hybridMultilevel"/>
    <w:tmpl w:val="555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FE73D3"/>
    <w:multiLevelType w:val="hybridMultilevel"/>
    <w:tmpl w:val="3F889AF4"/>
    <w:lvl w:ilvl="0" w:tplc="ED06892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601911"/>
    <w:multiLevelType w:val="hybridMultilevel"/>
    <w:tmpl w:val="7D42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11"/>
  </w:num>
  <w:num w:numId="6">
    <w:abstractNumId w:val="7"/>
  </w:num>
  <w:num w:numId="7">
    <w:abstractNumId w:val="1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6"/>
  <w:embedSystemFonts/>
  <w:hideSpellingErrors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MX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5C5"/>
    <w:rsid w:val="00015F1C"/>
    <w:rsid w:val="00026553"/>
    <w:rsid w:val="00034188"/>
    <w:rsid w:val="00034994"/>
    <w:rsid w:val="00044357"/>
    <w:rsid w:val="00093002"/>
    <w:rsid w:val="000937F1"/>
    <w:rsid w:val="000B2FA7"/>
    <w:rsid w:val="000C6555"/>
    <w:rsid w:val="000D6419"/>
    <w:rsid w:val="000E458B"/>
    <w:rsid w:val="000F1222"/>
    <w:rsid w:val="000F6CD9"/>
    <w:rsid w:val="001015F9"/>
    <w:rsid w:val="001019C1"/>
    <w:rsid w:val="0010522F"/>
    <w:rsid w:val="00121B78"/>
    <w:rsid w:val="00135DEF"/>
    <w:rsid w:val="001402AF"/>
    <w:rsid w:val="00142E74"/>
    <w:rsid w:val="00172620"/>
    <w:rsid w:val="00174727"/>
    <w:rsid w:val="0019321B"/>
    <w:rsid w:val="001A28F7"/>
    <w:rsid w:val="001B64A6"/>
    <w:rsid w:val="001F74E9"/>
    <w:rsid w:val="00201BEE"/>
    <w:rsid w:val="002062FE"/>
    <w:rsid w:val="00223754"/>
    <w:rsid w:val="00227F1E"/>
    <w:rsid w:val="00236FB8"/>
    <w:rsid w:val="0024756E"/>
    <w:rsid w:val="00250C29"/>
    <w:rsid w:val="00251D17"/>
    <w:rsid w:val="00251E44"/>
    <w:rsid w:val="0026187A"/>
    <w:rsid w:val="00263501"/>
    <w:rsid w:val="00272FCB"/>
    <w:rsid w:val="00286861"/>
    <w:rsid w:val="002A1C67"/>
    <w:rsid w:val="002C1134"/>
    <w:rsid w:val="002D2DA9"/>
    <w:rsid w:val="002D36D6"/>
    <w:rsid w:val="00305218"/>
    <w:rsid w:val="00314BC6"/>
    <w:rsid w:val="00327AE4"/>
    <w:rsid w:val="00347057"/>
    <w:rsid w:val="00347CA3"/>
    <w:rsid w:val="00362556"/>
    <w:rsid w:val="00372B65"/>
    <w:rsid w:val="00383EAC"/>
    <w:rsid w:val="00397221"/>
    <w:rsid w:val="003A4B0D"/>
    <w:rsid w:val="003B5E05"/>
    <w:rsid w:val="003B72D0"/>
    <w:rsid w:val="003D75E2"/>
    <w:rsid w:val="003E4498"/>
    <w:rsid w:val="003E53F1"/>
    <w:rsid w:val="003F52C7"/>
    <w:rsid w:val="003F7EB9"/>
    <w:rsid w:val="004048C5"/>
    <w:rsid w:val="00410F5A"/>
    <w:rsid w:val="00412A79"/>
    <w:rsid w:val="00413BB5"/>
    <w:rsid w:val="00421427"/>
    <w:rsid w:val="004255C5"/>
    <w:rsid w:val="0044141E"/>
    <w:rsid w:val="00457F32"/>
    <w:rsid w:val="00465BF5"/>
    <w:rsid w:val="00474BC3"/>
    <w:rsid w:val="004A2339"/>
    <w:rsid w:val="004A60F3"/>
    <w:rsid w:val="004B2EAC"/>
    <w:rsid w:val="004B3790"/>
    <w:rsid w:val="004B4A59"/>
    <w:rsid w:val="004D3D44"/>
    <w:rsid w:val="004E07BD"/>
    <w:rsid w:val="004F16B8"/>
    <w:rsid w:val="004F2E64"/>
    <w:rsid w:val="005107D5"/>
    <w:rsid w:val="005171EA"/>
    <w:rsid w:val="00524D42"/>
    <w:rsid w:val="005369CF"/>
    <w:rsid w:val="005424F4"/>
    <w:rsid w:val="005452FA"/>
    <w:rsid w:val="00556158"/>
    <w:rsid w:val="0056563F"/>
    <w:rsid w:val="0057354F"/>
    <w:rsid w:val="00594E81"/>
    <w:rsid w:val="00594EFF"/>
    <w:rsid w:val="006000D3"/>
    <w:rsid w:val="006162D5"/>
    <w:rsid w:val="0063498C"/>
    <w:rsid w:val="006350B7"/>
    <w:rsid w:val="00653AB7"/>
    <w:rsid w:val="00653AF6"/>
    <w:rsid w:val="00654BCB"/>
    <w:rsid w:val="0066029B"/>
    <w:rsid w:val="00660C00"/>
    <w:rsid w:val="00675105"/>
    <w:rsid w:val="00680E98"/>
    <w:rsid w:val="00686EBE"/>
    <w:rsid w:val="006A6F72"/>
    <w:rsid w:val="006B3D1C"/>
    <w:rsid w:val="006C55EF"/>
    <w:rsid w:val="006C7418"/>
    <w:rsid w:val="006D1B67"/>
    <w:rsid w:val="006D46FE"/>
    <w:rsid w:val="006D7DEB"/>
    <w:rsid w:val="007033F9"/>
    <w:rsid w:val="00703457"/>
    <w:rsid w:val="00715521"/>
    <w:rsid w:val="00721B08"/>
    <w:rsid w:val="00725396"/>
    <w:rsid w:val="00737543"/>
    <w:rsid w:val="007A793A"/>
    <w:rsid w:val="007B01B3"/>
    <w:rsid w:val="007C7B9D"/>
    <w:rsid w:val="007D620A"/>
    <w:rsid w:val="007F6EDF"/>
    <w:rsid w:val="00813B25"/>
    <w:rsid w:val="00821DFE"/>
    <w:rsid w:val="00825589"/>
    <w:rsid w:val="00842284"/>
    <w:rsid w:val="0084374A"/>
    <w:rsid w:val="00852947"/>
    <w:rsid w:val="008529E0"/>
    <w:rsid w:val="00852EDA"/>
    <w:rsid w:val="00863B19"/>
    <w:rsid w:val="008A0B0C"/>
    <w:rsid w:val="008A5EF0"/>
    <w:rsid w:val="008C3741"/>
    <w:rsid w:val="008C41FC"/>
    <w:rsid w:val="008D1645"/>
    <w:rsid w:val="008D2C7C"/>
    <w:rsid w:val="009235E6"/>
    <w:rsid w:val="009642C9"/>
    <w:rsid w:val="00974C20"/>
    <w:rsid w:val="0098662A"/>
    <w:rsid w:val="00993B62"/>
    <w:rsid w:val="009D2988"/>
    <w:rsid w:val="009E09BF"/>
    <w:rsid w:val="00A36D74"/>
    <w:rsid w:val="00A4637F"/>
    <w:rsid w:val="00A47983"/>
    <w:rsid w:val="00A50B17"/>
    <w:rsid w:val="00A66B9F"/>
    <w:rsid w:val="00A714CB"/>
    <w:rsid w:val="00A844DE"/>
    <w:rsid w:val="00A9378C"/>
    <w:rsid w:val="00AC651D"/>
    <w:rsid w:val="00AC7FCF"/>
    <w:rsid w:val="00AD17C4"/>
    <w:rsid w:val="00AD776F"/>
    <w:rsid w:val="00AF5095"/>
    <w:rsid w:val="00B020DF"/>
    <w:rsid w:val="00B027B4"/>
    <w:rsid w:val="00B213B3"/>
    <w:rsid w:val="00B34D81"/>
    <w:rsid w:val="00B4124A"/>
    <w:rsid w:val="00B4558A"/>
    <w:rsid w:val="00B500AD"/>
    <w:rsid w:val="00B623C8"/>
    <w:rsid w:val="00B73F7D"/>
    <w:rsid w:val="00B8108D"/>
    <w:rsid w:val="00B92F71"/>
    <w:rsid w:val="00B93550"/>
    <w:rsid w:val="00B93B8A"/>
    <w:rsid w:val="00BA0567"/>
    <w:rsid w:val="00BA3C2C"/>
    <w:rsid w:val="00BB6EAA"/>
    <w:rsid w:val="00BB78D7"/>
    <w:rsid w:val="00BD4612"/>
    <w:rsid w:val="00C51081"/>
    <w:rsid w:val="00C53FC5"/>
    <w:rsid w:val="00C84908"/>
    <w:rsid w:val="00CA7C59"/>
    <w:rsid w:val="00CB1C60"/>
    <w:rsid w:val="00CF72A1"/>
    <w:rsid w:val="00D13488"/>
    <w:rsid w:val="00D175FA"/>
    <w:rsid w:val="00D41924"/>
    <w:rsid w:val="00D90A74"/>
    <w:rsid w:val="00DA3D80"/>
    <w:rsid w:val="00DA4D46"/>
    <w:rsid w:val="00DB2D48"/>
    <w:rsid w:val="00DB5245"/>
    <w:rsid w:val="00DC7863"/>
    <w:rsid w:val="00DE097B"/>
    <w:rsid w:val="00E03F9F"/>
    <w:rsid w:val="00E041F0"/>
    <w:rsid w:val="00E043B6"/>
    <w:rsid w:val="00E062ED"/>
    <w:rsid w:val="00E06C2F"/>
    <w:rsid w:val="00E12F67"/>
    <w:rsid w:val="00E26B29"/>
    <w:rsid w:val="00E27AB6"/>
    <w:rsid w:val="00E3063C"/>
    <w:rsid w:val="00E3455E"/>
    <w:rsid w:val="00E36EDE"/>
    <w:rsid w:val="00E412AC"/>
    <w:rsid w:val="00E5318C"/>
    <w:rsid w:val="00E54AA2"/>
    <w:rsid w:val="00E609A3"/>
    <w:rsid w:val="00E639F1"/>
    <w:rsid w:val="00E645C5"/>
    <w:rsid w:val="00E745D8"/>
    <w:rsid w:val="00E74D47"/>
    <w:rsid w:val="00EA26E9"/>
    <w:rsid w:val="00EB7050"/>
    <w:rsid w:val="00ED03A4"/>
    <w:rsid w:val="00F00CB2"/>
    <w:rsid w:val="00F22E39"/>
    <w:rsid w:val="00F2743C"/>
    <w:rsid w:val="00F54710"/>
    <w:rsid w:val="00F82872"/>
    <w:rsid w:val="00F90DFF"/>
    <w:rsid w:val="00F95A59"/>
    <w:rsid w:val="00FC591A"/>
    <w:rsid w:val="00FD6156"/>
    <w:rsid w:val="00FF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5C5"/>
    <w:pPr>
      <w:widowControl w:val="0"/>
      <w:spacing w:line="240" w:lineRule="atLeast"/>
    </w:pPr>
    <w:rPr>
      <w:rFonts w:ascii="Century Gothic" w:hAnsi="Century Gothic"/>
      <w:snapToGrid w:val="0"/>
      <w:lang w:eastAsia="es-ES"/>
    </w:rPr>
  </w:style>
  <w:style w:type="paragraph" w:styleId="Ttulo1">
    <w:name w:val="heading 1"/>
    <w:basedOn w:val="Normal"/>
    <w:next w:val="Normal"/>
    <w:qFormat/>
    <w:rsid w:val="00C53FC5"/>
    <w:pPr>
      <w:keepNext/>
      <w:numPr>
        <w:numId w:val="1"/>
      </w:numPr>
      <w:spacing w:before="120" w:after="60"/>
      <w:outlineLvl w:val="0"/>
    </w:pPr>
    <w:rPr>
      <w:rFonts w:ascii="Verdana" w:hAnsi="Verdana" w:cs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E645C5"/>
    <w:pPr>
      <w:numPr>
        <w:ilvl w:val="1"/>
      </w:numPr>
      <w:outlineLvl w:val="1"/>
    </w:pPr>
    <w:rPr>
      <w:color w:val="76923C" w:themeColor="accent3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2D36D6"/>
    <w:pPr>
      <w:spacing w:line="240" w:lineRule="auto"/>
      <w:jc w:val="center"/>
    </w:pPr>
    <w:rPr>
      <w:rFonts w:asciiTheme="minorHAnsi" w:hAnsiTheme="minorHAnsi" w:cs="Arial"/>
      <w:bCs/>
      <w:color w:val="779ECC" w:themeColor="accent1" w:themeTint="99"/>
      <w:sz w:val="44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cs="Arial"/>
      <w:i/>
      <w:iCs/>
      <w:sz w:val="36"/>
      <w:szCs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autoRedefine/>
    <w:uiPriority w:val="39"/>
    <w:qFormat/>
    <w:pPr>
      <w:spacing w:before="120" w:after="120"/>
    </w:pPr>
    <w:rPr>
      <w:rFonts w:asciiTheme="minorHAnsi" w:hAnsiTheme="minorHAnsi"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qFormat/>
    <w:pPr>
      <w:ind w:left="200"/>
    </w:pPr>
    <w:rPr>
      <w:rFonts w:asciiTheme="minorHAnsi" w:hAnsiTheme="minorHAnsi" w:cstheme="minorHAnsi"/>
      <w:smallCaps/>
    </w:rPr>
  </w:style>
  <w:style w:type="paragraph" w:styleId="TDC3">
    <w:name w:val="toc 3"/>
    <w:basedOn w:val="Normal"/>
    <w:next w:val="Normal"/>
    <w:autoRedefine/>
    <w:uiPriority w:val="39"/>
    <w:qFormat/>
    <w:pPr>
      <w:ind w:left="400"/>
    </w:pPr>
    <w:rPr>
      <w:rFonts w:asciiTheme="minorHAnsi" w:hAnsiTheme="minorHAnsi" w:cstheme="minorHAnsi"/>
      <w:i/>
      <w:iCs/>
    </w:rPr>
  </w:style>
  <w:style w:type="paragraph" w:styleId="Encabezado">
    <w:name w:val="header"/>
    <w:basedOn w:val="Normal"/>
    <w:link w:val="EncabezadoCar"/>
    <w:uiPriority w:val="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link w:val="TextoindependienteCar"/>
    <w:pPr>
      <w:keepLines/>
      <w:spacing w:after="120"/>
      <w:ind w:left="720"/>
    </w:pPr>
  </w:style>
  <w:style w:type="paragraph" w:styleId="TDC4">
    <w:name w:val="toc 4"/>
    <w:basedOn w:val="Normal"/>
    <w:next w:val="Normal"/>
    <w:autoRedefine/>
    <w:semiHidden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DC5">
    <w:name w:val="toc 5"/>
    <w:basedOn w:val="Normal"/>
    <w:next w:val="Normal"/>
    <w:autoRedefine/>
    <w:semiHidden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DC6">
    <w:name w:val="toc 6"/>
    <w:basedOn w:val="Normal"/>
    <w:next w:val="Normal"/>
    <w:autoRedefine/>
    <w:semiHidden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DC7">
    <w:name w:val="toc 7"/>
    <w:basedOn w:val="Normal"/>
    <w:next w:val="Normal"/>
    <w:autoRedefine/>
    <w:semiHidden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DC8">
    <w:name w:val="toc 8"/>
    <w:basedOn w:val="Normal"/>
    <w:next w:val="Normal"/>
    <w:autoRedefine/>
    <w:semiHidden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DC9">
    <w:name w:val="toc 9"/>
    <w:basedOn w:val="Normal"/>
    <w:next w:val="Normal"/>
    <w:autoRedefine/>
    <w:semiHidden/>
    <w:pPr>
      <w:ind w:left="1600"/>
    </w:pPr>
    <w:rPr>
      <w:rFonts w:asciiTheme="minorHAnsi" w:hAnsiTheme="minorHAnsi" w:cstheme="minorHAnsi"/>
      <w:sz w:val="18"/>
      <w:szCs w:val="18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</w:style>
  <w:style w:type="character" w:styleId="Refdenotaalpie">
    <w:name w:val="footnote reference"/>
    <w:semiHidden/>
    <w:rPr>
      <w:sz w:val="20"/>
      <w:szCs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rPr>
      <w:i/>
      <w:iCs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Textoindependiente"/>
    <w:autoRedefine/>
    <w:pPr>
      <w:spacing w:before="40"/>
      <w:ind w:left="432"/>
      <w:jc w:val="both"/>
    </w:pPr>
    <w:rPr>
      <w:rFonts w:cs="Arial"/>
      <w:i/>
      <w:iCs/>
      <w:color w:val="0000FF"/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w4winMark">
    <w:name w:val="tw4winMark"/>
    <w:rPr>
      <w:rFonts w:ascii="Courier New" w:hAnsi="Courier New" w:cs="Courier New"/>
      <w:vanish/>
      <w:color w:val="800080"/>
      <w:sz w:val="24"/>
      <w:szCs w:val="24"/>
      <w:vertAlign w:val="subscript"/>
    </w:rPr>
  </w:style>
  <w:style w:type="character" w:customStyle="1" w:styleId="CarCar1">
    <w:name w:val="Car Car1"/>
    <w:rPr>
      <w:rFonts w:ascii="Arial" w:hAnsi="Arial" w:cs="Arial"/>
      <w:b/>
      <w:bCs/>
      <w:sz w:val="24"/>
      <w:szCs w:val="24"/>
      <w:lang w:val="en-US"/>
    </w:rPr>
  </w:style>
  <w:style w:type="character" w:customStyle="1" w:styleId="CarCar">
    <w:name w:val="Car Car"/>
    <w:rPr>
      <w:rFonts w:ascii="Arial" w:hAnsi="Arial" w:cs="Arial"/>
      <w:b/>
      <w:bCs/>
      <w:i/>
      <w:iCs/>
      <w:sz w:val="24"/>
      <w:szCs w:val="24"/>
      <w:lang w:val="en-US"/>
    </w:rPr>
  </w:style>
  <w:style w:type="character" w:customStyle="1" w:styleId="InfoBlueChar">
    <w:name w:val="InfoBlue Char"/>
    <w:rPr>
      <w:rFonts w:ascii="Arial" w:hAnsi="Arial" w:cs="Arial"/>
      <w:i/>
      <w:iCs/>
      <w:color w:val="0000FF"/>
      <w:lang w:val="es-ES"/>
    </w:rPr>
  </w:style>
  <w:style w:type="character" w:customStyle="1" w:styleId="CharChar">
    <w:name w:val="Char Char"/>
    <w:locked/>
    <w:rPr>
      <w:rFonts w:ascii="Arial" w:hAnsi="Arial" w:cs="Arial"/>
      <w:i/>
      <w:iCs/>
      <w:lang w:val="en-US"/>
    </w:rPr>
  </w:style>
  <w:style w:type="character" w:customStyle="1" w:styleId="tw4winError">
    <w:name w:val="tw4winError"/>
    <w:rPr>
      <w:rFonts w:ascii="Courier New" w:hAnsi="Courier New" w:cs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 w:cs="Courier New"/>
      <w:noProof/>
      <w:color w:val="008000"/>
    </w:rPr>
  </w:style>
  <w:style w:type="character" w:customStyle="1" w:styleId="tw4winJump">
    <w:name w:val="tw4winJump"/>
    <w:rPr>
      <w:rFonts w:ascii="Courier New" w:hAnsi="Courier New" w:cs="Courier New"/>
      <w:noProof/>
      <w:color w:val="008080"/>
    </w:rPr>
  </w:style>
  <w:style w:type="character" w:customStyle="1" w:styleId="tw4winExternal">
    <w:name w:val="tw4winExternal"/>
    <w:rPr>
      <w:rFonts w:ascii="Courier New" w:hAnsi="Courier New" w:cs="Courier New"/>
      <w:noProof/>
      <w:color w:val="808080"/>
    </w:rPr>
  </w:style>
  <w:style w:type="character" w:customStyle="1" w:styleId="tw4winInternal">
    <w:name w:val="tw4winInternal"/>
    <w:rPr>
      <w:rFonts w:ascii="Courier New" w:hAnsi="Courier New" w:cs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 w:cs="Courier New"/>
      <w:noProof/>
      <w:color w:val="800000"/>
    </w:rPr>
  </w:style>
  <w:style w:type="paragraph" w:styleId="Textodeglobo">
    <w:name w:val="Balloon Text"/>
    <w:basedOn w:val="Normal"/>
    <w:link w:val="TextodegloboCar"/>
    <w:rsid w:val="00E12F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E12F67"/>
    <w:rPr>
      <w:rFonts w:ascii="Tahoma" w:hAnsi="Tahoma" w:cs="Tahoma"/>
      <w:snapToGrid w:val="0"/>
      <w:sz w:val="16"/>
      <w:szCs w:val="16"/>
      <w:lang w:eastAsia="es-ES"/>
    </w:rPr>
  </w:style>
  <w:style w:type="table" w:styleId="Tablaconcuadrcula">
    <w:name w:val="Table Grid"/>
    <w:basedOn w:val="Tablanormal"/>
    <w:rsid w:val="008529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link w:val="PrrafodelistaCar"/>
    <w:uiPriority w:val="34"/>
    <w:qFormat/>
    <w:rsid w:val="00BB78D7"/>
    <w:pPr>
      <w:widowControl/>
      <w:spacing w:line="240" w:lineRule="auto"/>
      <w:ind w:left="720"/>
    </w:pPr>
    <w:rPr>
      <w:snapToGrid/>
      <w:szCs w:val="22"/>
      <w:lang w:val="es-AR" w:eastAsia="en-US"/>
    </w:rPr>
  </w:style>
  <w:style w:type="character" w:customStyle="1" w:styleId="hps">
    <w:name w:val="hps"/>
    <w:rsid w:val="006350B7"/>
  </w:style>
  <w:style w:type="paragraph" w:customStyle="1" w:styleId="Titulodelcasodeuso">
    <w:name w:val="Titulo del caso de uso"/>
    <w:basedOn w:val="Normal"/>
    <w:link w:val="TitulodelcasodeusoCar"/>
    <w:qFormat/>
    <w:rsid w:val="00E645C5"/>
    <w:pPr>
      <w:widowControl/>
      <w:spacing w:line="240" w:lineRule="auto"/>
    </w:pPr>
    <w:rPr>
      <w:b/>
      <w:snapToGrid/>
      <w:color w:val="000000"/>
      <w:sz w:val="28"/>
      <w:szCs w:val="22"/>
      <w:lang w:val="es-AR" w:eastAsia="es-AR"/>
    </w:rPr>
  </w:style>
  <w:style w:type="character" w:customStyle="1" w:styleId="TitulodelcasodeusoCar">
    <w:name w:val="Titulo del caso de uso Car"/>
    <w:basedOn w:val="Fuentedeprrafopredeter"/>
    <w:link w:val="Titulodelcasodeuso"/>
    <w:rsid w:val="00E645C5"/>
    <w:rPr>
      <w:rFonts w:ascii="Century Gothic" w:hAnsi="Century Gothic"/>
      <w:b/>
      <w:color w:val="000000"/>
      <w:sz w:val="28"/>
      <w:szCs w:val="22"/>
      <w:lang w:val="es-AR" w:eastAsia="es-AR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E645C5"/>
    <w:rPr>
      <w:rFonts w:ascii="Century Gothic" w:hAnsi="Century Gothic"/>
      <w:szCs w:val="22"/>
      <w:lang w:val="es-AR"/>
    </w:rPr>
  </w:style>
  <w:style w:type="paragraph" w:customStyle="1" w:styleId="cases">
    <w:name w:val="cases"/>
    <w:basedOn w:val="Prrafodelista"/>
    <w:link w:val="casesCar"/>
    <w:qFormat/>
    <w:rsid w:val="00E645C5"/>
    <w:pPr>
      <w:numPr>
        <w:numId w:val="3"/>
      </w:numPr>
      <w:spacing w:after="200" w:line="276" w:lineRule="auto"/>
      <w:contextualSpacing/>
    </w:pPr>
    <w:rPr>
      <w:rFonts w:cs="Arial"/>
      <w:b/>
      <w:bCs/>
      <w:snapToGrid w:val="0"/>
      <w:sz w:val="24"/>
      <w:lang w:eastAsia="es-ES"/>
    </w:rPr>
  </w:style>
  <w:style w:type="character" w:customStyle="1" w:styleId="casesCar">
    <w:name w:val="cases Car"/>
    <w:basedOn w:val="PrrafodelistaCar"/>
    <w:link w:val="cases"/>
    <w:rsid w:val="00E645C5"/>
    <w:rPr>
      <w:rFonts w:ascii="Century Gothic" w:hAnsi="Century Gothic" w:cs="Arial"/>
      <w:b/>
      <w:bCs/>
      <w:snapToGrid w:val="0"/>
      <w:sz w:val="24"/>
      <w:szCs w:val="22"/>
      <w:lang w:val="es-AR" w:eastAsia="es-ES"/>
    </w:rPr>
  </w:style>
  <w:style w:type="paragraph" w:customStyle="1" w:styleId="StepsTenaris">
    <w:name w:val="Steps Tenaris"/>
    <w:basedOn w:val="Textoindependiente"/>
    <w:link w:val="StepsTenarisChar"/>
    <w:qFormat/>
    <w:rsid w:val="001015F9"/>
    <w:pPr>
      <w:numPr>
        <w:numId w:val="2"/>
      </w:numPr>
      <w:spacing w:after="0" w:line="240" w:lineRule="auto"/>
    </w:pPr>
    <w:rPr>
      <w:rFonts w:cs="Arial"/>
      <w:iCs/>
    </w:rPr>
  </w:style>
  <w:style w:type="paragraph" w:customStyle="1" w:styleId="JobPosition1">
    <w:name w:val="Job Position 1"/>
    <w:basedOn w:val="Normal"/>
    <w:link w:val="JobPosition1Char"/>
    <w:qFormat/>
    <w:rsid w:val="00227F1E"/>
    <w:pPr>
      <w:widowControl/>
      <w:spacing w:line="240" w:lineRule="auto"/>
    </w:pPr>
    <w:rPr>
      <w:b/>
      <w:bCs/>
      <w:snapToGrid/>
      <w:sz w:val="22"/>
      <w:szCs w:val="22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1015F9"/>
    <w:rPr>
      <w:rFonts w:ascii="Century Gothic" w:hAnsi="Century Gothic"/>
      <w:snapToGrid w:val="0"/>
      <w:lang w:eastAsia="es-ES"/>
    </w:rPr>
  </w:style>
  <w:style w:type="character" w:customStyle="1" w:styleId="StepsTenarisChar">
    <w:name w:val="Steps Tenaris Char"/>
    <w:basedOn w:val="TextoindependienteCar"/>
    <w:link w:val="StepsTenaris"/>
    <w:rsid w:val="001015F9"/>
    <w:rPr>
      <w:rFonts w:ascii="Century Gothic" w:hAnsi="Century Gothic" w:cs="Arial"/>
      <w:iCs/>
      <w:snapToGrid w:val="0"/>
      <w:lang w:eastAsia="es-ES"/>
    </w:rPr>
  </w:style>
  <w:style w:type="paragraph" w:customStyle="1" w:styleId="JobPosition2">
    <w:name w:val="Job Position 2"/>
    <w:basedOn w:val="Normal"/>
    <w:link w:val="JobPosition2Char"/>
    <w:qFormat/>
    <w:rsid w:val="00227F1E"/>
    <w:pPr>
      <w:widowControl/>
      <w:spacing w:line="240" w:lineRule="auto"/>
    </w:pPr>
    <w:rPr>
      <w:b/>
      <w:bCs/>
      <w:snapToGrid/>
      <w:color w:val="CC0066"/>
      <w:sz w:val="22"/>
      <w:szCs w:val="22"/>
      <w:bdr w:val="none" w:sz="0" w:space="0" w:color="auto" w:frame="1"/>
      <w:lang w:eastAsia="en-US"/>
    </w:rPr>
  </w:style>
  <w:style w:type="character" w:customStyle="1" w:styleId="JobPosition1Char">
    <w:name w:val="Job Position 1 Char"/>
    <w:basedOn w:val="Fuentedeprrafopredeter"/>
    <w:link w:val="JobPosition1"/>
    <w:rsid w:val="00227F1E"/>
    <w:rPr>
      <w:rFonts w:ascii="Century Gothic" w:hAnsi="Century Gothic"/>
      <w:b/>
      <w:bCs/>
      <w:sz w:val="22"/>
      <w:szCs w:val="22"/>
    </w:rPr>
  </w:style>
  <w:style w:type="character" w:customStyle="1" w:styleId="JobPosition2Char">
    <w:name w:val="Job Position 2 Char"/>
    <w:basedOn w:val="Fuentedeprrafopredeter"/>
    <w:link w:val="JobPosition2"/>
    <w:rsid w:val="00227F1E"/>
    <w:rPr>
      <w:rFonts w:ascii="Century Gothic" w:hAnsi="Century Gothic"/>
      <w:b/>
      <w:bCs/>
      <w:color w:val="CC0066"/>
      <w:sz w:val="22"/>
      <w:szCs w:val="22"/>
      <w:bdr w:val="none" w:sz="0" w:space="0" w:color="auto" w:frame="1"/>
    </w:rPr>
  </w:style>
  <w:style w:type="character" w:styleId="Refdecomentario">
    <w:name w:val="annotation reference"/>
    <w:basedOn w:val="Fuentedeprrafopredeter"/>
    <w:unhideWhenUsed/>
    <w:rsid w:val="00F90DF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F90DFF"/>
    <w:pPr>
      <w:widowControl/>
      <w:spacing w:after="200" w:line="240" w:lineRule="auto"/>
    </w:pPr>
    <w:rPr>
      <w:rFonts w:asciiTheme="minorHAnsi" w:eastAsiaTheme="minorHAnsi" w:hAnsiTheme="minorHAnsi" w:cstheme="minorBidi"/>
      <w:snapToGrid/>
      <w:lang w:val="es-AR" w:eastAsia="en-US"/>
    </w:rPr>
  </w:style>
  <w:style w:type="character" w:customStyle="1" w:styleId="TextocomentarioCar">
    <w:name w:val="Texto comentario Car"/>
    <w:basedOn w:val="Fuentedeprrafopredeter"/>
    <w:link w:val="Textocomentario"/>
    <w:rsid w:val="00F90DFF"/>
    <w:rPr>
      <w:rFonts w:asciiTheme="minorHAnsi" w:eastAsiaTheme="minorHAnsi" w:hAnsiTheme="minorHAnsi" w:cstheme="minorBidi"/>
      <w:lang w:val="es-AR"/>
    </w:rPr>
  </w:style>
  <w:style w:type="character" w:customStyle="1" w:styleId="info-text">
    <w:name w:val="info-text"/>
    <w:basedOn w:val="Fuentedeprrafopredeter"/>
    <w:rsid w:val="00F90DFF"/>
  </w:style>
  <w:style w:type="paragraph" w:styleId="Asuntodelcomentario">
    <w:name w:val="annotation subject"/>
    <w:basedOn w:val="Textocomentario"/>
    <w:next w:val="Textocomentario"/>
    <w:link w:val="AsuntodelcomentarioCar"/>
    <w:rsid w:val="00725396"/>
    <w:pPr>
      <w:widowControl w:val="0"/>
      <w:spacing w:after="0"/>
    </w:pPr>
    <w:rPr>
      <w:rFonts w:ascii="Century Gothic" w:eastAsia="Times New Roman" w:hAnsi="Century Gothic" w:cs="Times New Roman"/>
      <w:b/>
      <w:bCs/>
      <w:snapToGrid w:val="0"/>
      <w:lang w:val="en-US" w:eastAsia="es-ES"/>
    </w:rPr>
  </w:style>
  <w:style w:type="character" w:customStyle="1" w:styleId="AsuntodelcomentarioCar">
    <w:name w:val="Asunto del comentario Car"/>
    <w:basedOn w:val="TextocomentarioCar"/>
    <w:link w:val="Asuntodelcomentario"/>
    <w:rsid w:val="00725396"/>
    <w:rPr>
      <w:rFonts w:ascii="Century Gothic" w:eastAsiaTheme="minorHAnsi" w:hAnsi="Century Gothic" w:cstheme="minorBidi"/>
      <w:b/>
      <w:bCs/>
      <w:snapToGrid w:val="0"/>
      <w:lang w:val="es-AR" w:eastAsia="es-ES"/>
    </w:rPr>
  </w:style>
  <w:style w:type="table" w:styleId="Sombreadoclaro-nfasis1">
    <w:name w:val="Light Shading Accent 1"/>
    <w:basedOn w:val="Tablanormal"/>
    <w:uiPriority w:val="60"/>
    <w:rsid w:val="005452FA"/>
    <w:rPr>
      <w:color w:val="28476D" w:themeColor="accent1" w:themeShade="BF"/>
    </w:rPr>
    <w:tblPr>
      <w:tblStyleRowBandSize w:val="1"/>
      <w:tblStyleColBandSize w:val="1"/>
      <w:tblInd w:w="0" w:type="dxa"/>
      <w:tblBorders>
        <w:top w:val="single" w:sz="8" w:space="0" w:color="366092" w:themeColor="accent1"/>
        <w:bottom w:val="single" w:sz="8" w:space="0" w:color="36609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66092" w:themeColor="accent1"/>
          <w:left w:val="nil"/>
          <w:bottom w:val="single" w:sz="8" w:space="0" w:color="3660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7D7EA" w:themeFill="accent1" w:themeFillTint="3F"/>
      </w:tcPr>
    </w:tblStylePr>
  </w:style>
  <w:style w:type="table" w:styleId="Sombreadomedio1-nfasis2">
    <w:name w:val="Medium Shading 1 Accent 2"/>
    <w:basedOn w:val="Tablanormal"/>
    <w:uiPriority w:val="63"/>
    <w:rsid w:val="00B93550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2">
    <w:name w:val="Light List Accent 2"/>
    <w:basedOn w:val="Tablanormal"/>
    <w:uiPriority w:val="61"/>
    <w:rsid w:val="00A47983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styleId="Textodelmarcadordeposicin">
    <w:name w:val="Placeholder Text"/>
    <w:basedOn w:val="Fuentedeprrafopredeter"/>
    <w:uiPriority w:val="99"/>
    <w:semiHidden/>
    <w:rsid w:val="00675105"/>
    <w:rPr>
      <w:color w:val="80808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E53F1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snapToGrid/>
      <w:color w:val="28476D" w:themeColor="accent1" w:themeShade="BF"/>
      <w:sz w:val="28"/>
      <w:szCs w:val="28"/>
      <w:lang w:eastAsia="ja-JP"/>
    </w:rPr>
  </w:style>
  <w:style w:type="character" w:customStyle="1" w:styleId="EncabezadoCar">
    <w:name w:val="Encabezado Car"/>
    <w:basedOn w:val="Fuentedeprrafopredeter"/>
    <w:link w:val="Encabezado"/>
    <w:uiPriority w:val="99"/>
    <w:rsid w:val="002A1C67"/>
    <w:rPr>
      <w:rFonts w:ascii="Century Gothic" w:hAnsi="Century Gothic"/>
      <w:snapToGrid w:val="0"/>
      <w:lang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4124A"/>
    <w:rPr>
      <w:rFonts w:ascii="Century Gothic" w:hAnsi="Century Gothic"/>
      <w:snapToGrid w:val="0"/>
      <w:lang w:eastAsia="es-ES"/>
    </w:rPr>
  </w:style>
  <w:style w:type="paragraph" w:styleId="Epgrafe">
    <w:name w:val="caption"/>
    <w:basedOn w:val="Normal"/>
    <w:next w:val="Normal"/>
    <w:unhideWhenUsed/>
    <w:qFormat/>
    <w:rsid w:val="00B92F71"/>
    <w:pPr>
      <w:spacing w:after="200" w:line="240" w:lineRule="auto"/>
    </w:pPr>
    <w:rPr>
      <w:b/>
      <w:bCs/>
      <w:color w:val="366092" w:themeColor="accent1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B92F71"/>
    <w:pPr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59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49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95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39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54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3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6.jpg"/><Relationship Id="rId26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image" Target="media/image5.jpg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2.jp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image" Target="media/image11.jpg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7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10.jp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ardo\Documents\Plantillas%20Word\Plantilla_Word_29_-_2003__2007_y_2010_-_Valor_Creativo\2007%20y%202010\Plantilla%2029%20-%202007%20y%202010%20-%20Valor%20Creativ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8C71261D048F5B41F18AD8EAC19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BDF9CF-389C-4F5A-B4A5-2F467F59CE6D}"/>
      </w:docPartPr>
      <w:docPartBody>
        <w:p w:rsidR="00A57CC8" w:rsidRDefault="00A57CC8">
          <w:pPr>
            <w:pStyle w:val="1288C71261D048F5B41F18AD8EAC19E8"/>
          </w:pPr>
          <w:r w:rsidRPr="00C06D13">
            <w:rPr>
              <w:rStyle w:val="Textodelmarcadordeposicin"/>
            </w:rPr>
            <w:t>[Title]</w:t>
          </w:r>
        </w:p>
      </w:docPartBody>
    </w:docPart>
    <w:docPart>
      <w:docPartPr>
        <w:name w:val="7617D6F80C4C4EE0917F7735841D57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EB4A1-3863-4716-9FF6-C4B3EE92B4CE}"/>
      </w:docPartPr>
      <w:docPartBody>
        <w:p w:rsidR="00A57CC8" w:rsidRDefault="00A57CC8">
          <w:pPr>
            <w:pStyle w:val="7617D6F80C4C4EE0917F7735841D57CB"/>
          </w:pPr>
          <w:r w:rsidRPr="00C06D13">
            <w:rPr>
              <w:rStyle w:val="Textodelmarcadordeposicin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  <w:font w:name="Open Sans Light">
    <w:altName w:val="Corbel"/>
    <w:charset w:val="00"/>
    <w:family w:val="swiss"/>
    <w:pitch w:val="variable"/>
    <w:sig w:usb0="00000001" w:usb1="4000205B" w:usb2="00000028" w:usb3="00000000" w:csb0="0000019F" w:csb1="00000000"/>
  </w:font>
  <w:font w:name="Frutiger 65 Bold">
    <w:altName w:val="Segoe UI Semibold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CC8"/>
    <w:rsid w:val="009C693B"/>
    <w:rsid w:val="00A57CC8"/>
    <w:rsid w:val="00CC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57CC8"/>
    <w:rPr>
      <w:color w:val="808080"/>
    </w:rPr>
  </w:style>
  <w:style w:type="paragraph" w:customStyle="1" w:styleId="1288C71261D048F5B41F18AD8EAC19E8">
    <w:name w:val="1288C71261D048F5B41F18AD8EAC19E8"/>
  </w:style>
  <w:style w:type="paragraph" w:customStyle="1" w:styleId="7617D6F80C4C4EE0917F7735841D57CB">
    <w:name w:val="7617D6F80C4C4EE0917F7735841D57CB"/>
  </w:style>
  <w:style w:type="paragraph" w:customStyle="1" w:styleId="A3CDA69CFA8E4F9BB0F15B2F7F2C7AB8">
    <w:name w:val="A3CDA69CFA8E4F9BB0F15B2F7F2C7AB8"/>
  </w:style>
  <w:style w:type="paragraph" w:customStyle="1" w:styleId="A59AC04797F5474D9BB045EDEC5ED6AE">
    <w:name w:val="A59AC04797F5474D9BB045EDEC5ED6AE"/>
  </w:style>
  <w:style w:type="paragraph" w:customStyle="1" w:styleId="C2E69D0AE0B241398784FC1FF2DF2589">
    <w:name w:val="C2E69D0AE0B241398784FC1FF2DF2589"/>
  </w:style>
  <w:style w:type="paragraph" w:customStyle="1" w:styleId="E69C5FACA0744FDD9B3363FFF1F116A9">
    <w:name w:val="E69C5FACA0744FDD9B3363FFF1F116A9"/>
    <w:rsid w:val="00A57CC8"/>
  </w:style>
  <w:style w:type="paragraph" w:customStyle="1" w:styleId="92FA1E732A2B447682965552FA6CA2C4">
    <w:name w:val="92FA1E732A2B447682965552FA6CA2C4"/>
    <w:rsid w:val="00A57CC8"/>
  </w:style>
  <w:style w:type="paragraph" w:customStyle="1" w:styleId="4AADCD8A177F45FAA8B5FE25078F58E1">
    <w:name w:val="4AADCD8A177F45FAA8B5FE25078F58E1"/>
    <w:rsid w:val="00A57C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Valor Creativo 3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366092"/>
      </a:accent1>
      <a:accent2>
        <a:srgbClr val="C0504D"/>
      </a:accent2>
      <a:accent3>
        <a:srgbClr val="76923C"/>
      </a:accent3>
      <a:accent4>
        <a:srgbClr val="8064A2"/>
      </a:accent4>
      <a:accent5>
        <a:srgbClr val="4BACC6"/>
      </a:accent5>
      <a:accent6>
        <a:srgbClr val="FFFF00"/>
      </a:accent6>
      <a:hlink>
        <a:srgbClr val="0000FF"/>
      </a:hlink>
      <a:folHlink>
        <a:srgbClr val="800080"/>
      </a:folHlink>
    </a:clrScheme>
    <a:fontScheme name="Valor Creativo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3CCC3B-A4DE-4F81-964C-C06BE1B02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29 - 2007 y 2010 - Valor Creativo</Template>
  <TotalTime>89</TotalTime>
  <Pages>8</Pages>
  <Words>320</Words>
  <Characters>1765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AgroFinderGround</vt:lpstr>
      <vt:lpstr>CCR</vt:lpstr>
    </vt:vector>
  </TitlesOfParts>
  <Company/>
  <LinksUpToDate>false</LinksUpToDate>
  <CharactersWithSpaces>2081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AgroFinderGround</dc:title>
  <dc:subject>Sistema de Consulta de Suelos de Cultivo.</dc:subject>
  <dc:creator>z</dc:creator>
  <cp:lastModifiedBy>ricardo</cp:lastModifiedBy>
  <cp:revision>3</cp:revision>
  <cp:lastPrinted>2012-08-01T13:25:00Z</cp:lastPrinted>
  <dcterms:created xsi:type="dcterms:W3CDTF">2015-02-18T18:55:00Z</dcterms:created>
  <dcterms:modified xsi:type="dcterms:W3CDTF">2015-02-25T16:21:00Z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ciplina">
    <vt:lpwstr>Requerimientos</vt:lpwstr>
  </property>
  <property fmtid="{D5CDD505-2E9C-101B-9397-08002B2CF9AE}" pid="3" name="Tipo">
    <vt:lpwstr>Especificacion</vt:lpwstr>
  </property>
  <property fmtid="{D5CDD505-2E9C-101B-9397-08002B2CF9AE}" pid="4" name="Version">
    <vt:lpwstr>&lt;1.1&gt;</vt:lpwstr>
  </property>
</Properties>
</file>