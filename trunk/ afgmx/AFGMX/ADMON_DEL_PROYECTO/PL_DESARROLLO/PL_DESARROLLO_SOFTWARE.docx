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0DBCD" w14:textId="77777777" w:rsidR="00AB1525" w:rsidRPr="00D53319" w:rsidRDefault="00AB1525" w:rsidP="00AB1525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s-MX"/>
        </w:rPr>
      </w:pPr>
      <w:r w:rsidRPr="00D5331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s-MX"/>
        </w:rPr>
        <w:t>AgroFinderGround</w:t>
      </w:r>
    </w:p>
    <w:p w14:paraId="1BECF6AE" w14:textId="77777777" w:rsidR="00AB1525" w:rsidRPr="00D53319" w:rsidRDefault="00AB69A7" w:rsidP="00AB1525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s-MX"/>
        </w:rPr>
        <w:t>Plan De Desarrollo De Software</w:t>
      </w:r>
    </w:p>
    <w:p w14:paraId="6CC03552" w14:textId="16BD5AE3" w:rsidR="00AB1525" w:rsidRPr="00D53319" w:rsidRDefault="009B651B" w:rsidP="00AB1525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  <w:lang w:eastAsia="es-MX"/>
        </w:rPr>
      </w:pPr>
      <w:r w:rsidRPr="00D53319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  <w:lang w:eastAsia="es-MX"/>
        </w:rPr>
        <w:t>Versión</w:t>
      </w:r>
      <w:r w:rsidR="00B959FB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  <w:lang w:eastAsia="es-MX"/>
        </w:rPr>
        <w:t xml:space="preserve"> 1.1</w:t>
      </w:r>
    </w:p>
    <w:p w14:paraId="24CA7467" w14:textId="77777777" w:rsidR="003C4155" w:rsidRPr="00D53319" w:rsidRDefault="00AB69A7" w:rsidP="00AB152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Historial de Revision</w:t>
      </w:r>
    </w:p>
    <w:tbl>
      <w:tblPr>
        <w:tblW w:w="949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06"/>
        <w:gridCol w:w="1156"/>
        <w:gridCol w:w="3727"/>
        <w:gridCol w:w="2306"/>
      </w:tblGrid>
      <w:tr w:rsidR="00AB1525" w:rsidRPr="00D53319" w14:paraId="6075C98B" w14:textId="77777777" w:rsidTr="0084231C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E05AFA" w14:textId="46CB5120" w:rsidR="00AB1525" w:rsidRPr="00D53319" w:rsidRDefault="009878D3" w:rsidP="0084231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0EEE35" w14:textId="77777777" w:rsidR="00AB1525" w:rsidRPr="00D53319" w:rsidRDefault="009B651B" w:rsidP="0084231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5331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Versión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D5225F" w14:textId="77777777" w:rsidR="00AB1525" w:rsidRPr="00D53319" w:rsidRDefault="009B651B" w:rsidP="0084231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5331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947C6A" w14:textId="77777777" w:rsidR="00AB1525" w:rsidRPr="00D53319" w:rsidRDefault="009B651B" w:rsidP="0084231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5331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Autor</w:t>
            </w:r>
          </w:p>
        </w:tc>
      </w:tr>
      <w:tr w:rsidR="00AB1525" w:rsidRPr="00D53319" w14:paraId="7569F9E6" w14:textId="77777777" w:rsidTr="00C071D9">
        <w:trPr>
          <w:trHeight w:val="750"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C1CDF0" w14:textId="77777777" w:rsidR="00AB1525" w:rsidRPr="00D53319" w:rsidRDefault="00AB1525" w:rsidP="008423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5331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17/Enero/2015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062E01" w14:textId="77777777" w:rsidR="00AB1525" w:rsidRPr="00D53319" w:rsidRDefault="00AB1525" w:rsidP="008423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5331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1.0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1FB095" w14:textId="77777777" w:rsidR="00AB1525" w:rsidRPr="00D53319" w:rsidRDefault="00AB1525" w:rsidP="008423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5331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Inicio del plan</w:t>
            </w:r>
            <w:r w:rsidR="00D53319" w:rsidRPr="00D5331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de proyecto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C62443" w14:textId="77777777" w:rsidR="00AB1525" w:rsidRPr="00D53319" w:rsidRDefault="00AB1525" w:rsidP="008423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5331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Juan Diego Romero Espinoza</w:t>
            </w:r>
          </w:p>
        </w:tc>
      </w:tr>
      <w:tr w:rsidR="00C071D9" w:rsidRPr="00D53319" w14:paraId="30EB8D85" w14:textId="77777777" w:rsidTr="0084231C">
        <w:trPr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65D513" w14:textId="591DA650" w:rsidR="00C071D9" w:rsidRPr="00D53319" w:rsidRDefault="00945BFB" w:rsidP="008423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28</w:t>
            </w:r>
            <w:bookmarkStart w:id="0" w:name="_GoBack"/>
            <w:bookmarkEnd w:id="0"/>
            <w:r w:rsidR="00C071D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/Enero/2015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AC195D" w14:textId="55435DE3" w:rsidR="00C071D9" w:rsidRPr="00D53319" w:rsidRDefault="00C071D9" w:rsidP="008423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1.1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55C800" w14:textId="1475A163" w:rsidR="00C071D9" w:rsidRPr="00D53319" w:rsidRDefault="00C071D9" w:rsidP="008423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Inicio del plan de proyecto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E658DA" w14:textId="7FBD1739" w:rsidR="00C071D9" w:rsidRPr="00D53319" w:rsidRDefault="00C071D9" w:rsidP="008423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Juan Diego Romero Espinoza</w:t>
            </w:r>
          </w:p>
        </w:tc>
      </w:tr>
    </w:tbl>
    <w:p w14:paraId="7DA4EB68" w14:textId="77777777" w:rsidR="00AB1525" w:rsidRPr="00D53319" w:rsidRDefault="00AB1525" w:rsidP="00AB152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</w:p>
    <w:p w14:paraId="3AE7E28D" w14:textId="77777777" w:rsidR="00AB1525" w:rsidRPr="00D53319" w:rsidRDefault="00AB1525">
      <w:pPr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r w:rsidRPr="00D53319">
        <w:rPr>
          <w:rFonts w:ascii="Arial" w:eastAsia="Times New Roman" w:hAnsi="Arial" w:cs="Arial"/>
          <w:color w:val="000000"/>
          <w:sz w:val="27"/>
          <w:szCs w:val="27"/>
          <w:lang w:eastAsia="es-MX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481816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F1181" w14:textId="77777777" w:rsidR="00012DEF" w:rsidRPr="00C071D9" w:rsidRDefault="00012DEF">
          <w:pPr>
            <w:pStyle w:val="TtulodeTDC"/>
            <w:rPr>
              <w:rFonts w:ascii="Arial" w:hAnsi="Arial" w:cs="Arial"/>
              <w:b/>
              <w:color w:val="auto"/>
            </w:rPr>
          </w:pPr>
          <w:r w:rsidRPr="00C071D9">
            <w:rPr>
              <w:rFonts w:ascii="Arial" w:hAnsi="Arial" w:cs="Arial"/>
              <w:b/>
              <w:color w:val="auto"/>
              <w:lang w:val="es-ES"/>
            </w:rPr>
            <w:t>Contenido</w:t>
          </w:r>
        </w:p>
        <w:p w14:paraId="63757C46" w14:textId="77777777" w:rsidR="002C7DA8" w:rsidRDefault="00012DE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D53319">
            <w:rPr>
              <w:rFonts w:ascii="Arial" w:hAnsi="Arial" w:cs="Arial"/>
            </w:rPr>
            <w:fldChar w:fldCharType="begin"/>
          </w:r>
          <w:r w:rsidRPr="00D53319">
            <w:rPr>
              <w:rFonts w:ascii="Arial" w:hAnsi="Arial" w:cs="Arial"/>
            </w:rPr>
            <w:instrText xml:space="preserve"> TOC \o "1-3" \h \z \u </w:instrText>
          </w:r>
          <w:r w:rsidRPr="00D53319">
            <w:rPr>
              <w:rFonts w:ascii="Arial" w:hAnsi="Arial" w:cs="Arial"/>
            </w:rPr>
            <w:fldChar w:fldCharType="separate"/>
          </w:r>
          <w:hyperlink w:anchor="_Toc410201751" w:history="1">
            <w:r w:rsidR="002C7DA8" w:rsidRPr="00CF61FB">
              <w:rPr>
                <w:rStyle w:val="Hipervnculo"/>
                <w:rFonts w:ascii="Arial" w:eastAsia="Times New Roman" w:hAnsi="Arial" w:cs="Arial"/>
                <w:b/>
                <w:noProof/>
                <w:lang w:eastAsia="es-MX"/>
              </w:rPr>
              <w:t>1.</w:t>
            </w:r>
            <w:r w:rsidR="002C7DA8">
              <w:rPr>
                <w:rFonts w:eastAsiaTheme="minorEastAsia"/>
                <w:noProof/>
                <w:lang w:eastAsia="es-MX"/>
              </w:rPr>
              <w:tab/>
            </w:r>
            <w:r w:rsidR="002C7DA8" w:rsidRPr="00CF61FB">
              <w:rPr>
                <w:rStyle w:val="Hipervnculo"/>
                <w:rFonts w:ascii="Arial" w:eastAsia="Times New Roman" w:hAnsi="Arial" w:cs="Arial"/>
                <w:b/>
                <w:noProof/>
                <w:lang w:eastAsia="es-MX"/>
              </w:rPr>
              <w:t>Introducción.</w:t>
            </w:r>
            <w:r w:rsidR="002C7DA8">
              <w:rPr>
                <w:noProof/>
                <w:webHidden/>
              </w:rPr>
              <w:tab/>
            </w:r>
            <w:r w:rsidR="002C7DA8">
              <w:rPr>
                <w:noProof/>
                <w:webHidden/>
              </w:rPr>
              <w:fldChar w:fldCharType="begin"/>
            </w:r>
            <w:r w:rsidR="002C7DA8">
              <w:rPr>
                <w:noProof/>
                <w:webHidden/>
              </w:rPr>
              <w:instrText xml:space="preserve"> PAGEREF _Toc410201751 \h </w:instrText>
            </w:r>
            <w:r w:rsidR="002C7DA8">
              <w:rPr>
                <w:noProof/>
                <w:webHidden/>
              </w:rPr>
            </w:r>
            <w:r w:rsidR="002C7DA8">
              <w:rPr>
                <w:noProof/>
                <w:webHidden/>
              </w:rPr>
              <w:fldChar w:fldCharType="separate"/>
            </w:r>
            <w:r w:rsidR="002C7DA8">
              <w:rPr>
                <w:noProof/>
                <w:webHidden/>
              </w:rPr>
              <w:t>3</w:t>
            </w:r>
            <w:r w:rsidR="002C7DA8">
              <w:rPr>
                <w:noProof/>
                <w:webHidden/>
              </w:rPr>
              <w:fldChar w:fldCharType="end"/>
            </w:r>
          </w:hyperlink>
        </w:p>
        <w:p w14:paraId="2D2D721B" w14:textId="77777777" w:rsidR="002C7DA8" w:rsidRDefault="00945BF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01752" w:history="1">
            <w:r w:rsidR="002C7DA8" w:rsidRPr="00CF61FB">
              <w:rPr>
                <w:rStyle w:val="Hipervnculo"/>
                <w:rFonts w:ascii="Arial" w:eastAsia="Times New Roman" w:hAnsi="Arial" w:cs="Arial"/>
                <w:b/>
                <w:noProof/>
                <w:lang w:eastAsia="es-MX"/>
              </w:rPr>
              <w:t>2.</w:t>
            </w:r>
            <w:r w:rsidR="002C7DA8">
              <w:rPr>
                <w:rFonts w:eastAsiaTheme="minorEastAsia"/>
                <w:noProof/>
                <w:lang w:eastAsia="es-MX"/>
              </w:rPr>
              <w:tab/>
            </w:r>
            <w:r w:rsidR="002C7DA8" w:rsidRPr="00CF61FB">
              <w:rPr>
                <w:rStyle w:val="Hipervnculo"/>
                <w:rFonts w:ascii="Arial" w:eastAsia="Times New Roman" w:hAnsi="Arial" w:cs="Arial"/>
                <w:b/>
                <w:noProof/>
                <w:lang w:eastAsia="es-MX"/>
              </w:rPr>
              <w:t>Vista general del proyecto.</w:t>
            </w:r>
            <w:r w:rsidR="002C7DA8">
              <w:rPr>
                <w:noProof/>
                <w:webHidden/>
              </w:rPr>
              <w:tab/>
            </w:r>
            <w:r w:rsidR="002C7DA8">
              <w:rPr>
                <w:noProof/>
                <w:webHidden/>
              </w:rPr>
              <w:fldChar w:fldCharType="begin"/>
            </w:r>
            <w:r w:rsidR="002C7DA8">
              <w:rPr>
                <w:noProof/>
                <w:webHidden/>
              </w:rPr>
              <w:instrText xml:space="preserve"> PAGEREF _Toc410201752 \h </w:instrText>
            </w:r>
            <w:r w:rsidR="002C7DA8">
              <w:rPr>
                <w:noProof/>
                <w:webHidden/>
              </w:rPr>
            </w:r>
            <w:r w:rsidR="002C7DA8">
              <w:rPr>
                <w:noProof/>
                <w:webHidden/>
              </w:rPr>
              <w:fldChar w:fldCharType="separate"/>
            </w:r>
            <w:r w:rsidR="002C7DA8">
              <w:rPr>
                <w:noProof/>
                <w:webHidden/>
              </w:rPr>
              <w:t>4</w:t>
            </w:r>
            <w:r w:rsidR="002C7DA8">
              <w:rPr>
                <w:noProof/>
                <w:webHidden/>
              </w:rPr>
              <w:fldChar w:fldCharType="end"/>
            </w:r>
          </w:hyperlink>
        </w:p>
        <w:p w14:paraId="437F4622" w14:textId="77777777" w:rsidR="002C7DA8" w:rsidRDefault="00945BF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01753" w:history="1">
            <w:r w:rsidR="002C7DA8" w:rsidRPr="00CF61FB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3.</w:t>
            </w:r>
            <w:r w:rsidR="002C7DA8">
              <w:rPr>
                <w:rFonts w:eastAsiaTheme="minorEastAsia"/>
                <w:noProof/>
                <w:lang w:eastAsia="es-MX"/>
              </w:rPr>
              <w:tab/>
            </w:r>
            <w:r w:rsidR="002C7DA8" w:rsidRPr="00CF61FB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Objetivo del proyecto, alcance y Objetivos.</w:t>
            </w:r>
            <w:r w:rsidR="002C7DA8">
              <w:rPr>
                <w:noProof/>
                <w:webHidden/>
              </w:rPr>
              <w:tab/>
            </w:r>
            <w:r w:rsidR="002C7DA8">
              <w:rPr>
                <w:noProof/>
                <w:webHidden/>
              </w:rPr>
              <w:fldChar w:fldCharType="begin"/>
            </w:r>
            <w:r w:rsidR="002C7DA8">
              <w:rPr>
                <w:noProof/>
                <w:webHidden/>
              </w:rPr>
              <w:instrText xml:space="preserve"> PAGEREF _Toc410201753 \h </w:instrText>
            </w:r>
            <w:r w:rsidR="002C7DA8">
              <w:rPr>
                <w:noProof/>
                <w:webHidden/>
              </w:rPr>
            </w:r>
            <w:r w:rsidR="002C7DA8">
              <w:rPr>
                <w:noProof/>
                <w:webHidden/>
              </w:rPr>
              <w:fldChar w:fldCharType="separate"/>
            </w:r>
            <w:r w:rsidR="002C7DA8">
              <w:rPr>
                <w:noProof/>
                <w:webHidden/>
              </w:rPr>
              <w:t>5</w:t>
            </w:r>
            <w:r w:rsidR="002C7DA8">
              <w:rPr>
                <w:noProof/>
                <w:webHidden/>
              </w:rPr>
              <w:fldChar w:fldCharType="end"/>
            </w:r>
          </w:hyperlink>
        </w:p>
        <w:p w14:paraId="04B25568" w14:textId="77777777" w:rsidR="002C7DA8" w:rsidRDefault="00945BF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01754" w:history="1">
            <w:r w:rsidR="002C7DA8" w:rsidRPr="00CF61FB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3.1 Objetivo del proyecto.</w:t>
            </w:r>
            <w:r w:rsidR="002C7DA8">
              <w:rPr>
                <w:noProof/>
                <w:webHidden/>
              </w:rPr>
              <w:tab/>
            </w:r>
            <w:r w:rsidR="002C7DA8">
              <w:rPr>
                <w:noProof/>
                <w:webHidden/>
              </w:rPr>
              <w:fldChar w:fldCharType="begin"/>
            </w:r>
            <w:r w:rsidR="002C7DA8">
              <w:rPr>
                <w:noProof/>
                <w:webHidden/>
              </w:rPr>
              <w:instrText xml:space="preserve"> PAGEREF _Toc410201754 \h </w:instrText>
            </w:r>
            <w:r w:rsidR="002C7DA8">
              <w:rPr>
                <w:noProof/>
                <w:webHidden/>
              </w:rPr>
            </w:r>
            <w:r w:rsidR="002C7DA8">
              <w:rPr>
                <w:noProof/>
                <w:webHidden/>
              </w:rPr>
              <w:fldChar w:fldCharType="separate"/>
            </w:r>
            <w:r w:rsidR="002C7DA8">
              <w:rPr>
                <w:noProof/>
                <w:webHidden/>
              </w:rPr>
              <w:t>5</w:t>
            </w:r>
            <w:r w:rsidR="002C7DA8">
              <w:rPr>
                <w:noProof/>
                <w:webHidden/>
              </w:rPr>
              <w:fldChar w:fldCharType="end"/>
            </w:r>
          </w:hyperlink>
        </w:p>
        <w:p w14:paraId="48831C18" w14:textId="77777777" w:rsidR="002C7DA8" w:rsidRDefault="00945BF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01755" w:history="1">
            <w:r w:rsidR="002C7DA8" w:rsidRPr="00CF61FB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3.2 Alcance</w:t>
            </w:r>
            <w:r w:rsidR="002C7DA8">
              <w:rPr>
                <w:noProof/>
                <w:webHidden/>
              </w:rPr>
              <w:tab/>
            </w:r>
            <w:r w:rsidR="002C7DA8">
              <w:rPr>
                <w:noProof/>
                <w:webHidden/>
              </w:rPr>
              <w:fldChar w:fldCharType="begin"/>
            </w:r>
            <w:r w:rsidR="002C7DA8">
              <w:rPr>
                <w:noProof/>
                <w:webHidden/>
              </w:rPr>
              <w:instrText xml:space="preserve"> PAGEREF _Toc410201755 \h </w:instrText>
            </w:r>
            <w:r w:rsidR="002C7DA8">
              <w:rPr>
                <w:noProof/>
                <w:webHidden/>
              </w:rPr>
            </w:r>
            <w:r w:rsidR="002C7DA8">
              <w:rPr>
                <w:noProof/>
                <w:webHidden/>
              </w:rPr>
              <w:fldChar w:fldCharType="separate"/>
            </w:r>
            <w:r w:rsidR="002C7DA8">
              <w:rPr>
                <w:noProof/>
                <w:webHidden/>
              </w:rPr>
              <w:t>5</w:t>
            </w:r>
            <w:r w:rsidR="002C7DA8">
              <w:rPr>
                <w:noProof/>
                <w:webHidden/>
              </w:rPr>
              <w:fldChar w:fldCharType="end"/>
            </w:r>
          </w:hyperlink>
        </w:p>
        <w:p w14:paraId="68D9B017" w14:textId="77777777" w:rsidR="002C7DA8" w:rsidRDefault="00945BF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01756" w:history="1">
            <w:r w:rsidR="002C7DA8" w:rsidRPr="00CF61FB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3.3 Objetivos</w:t>
            </w:r>
            <w:r w:rsidR="002C7DA8">
              <w:rPr>
                <w:noProof/>
                <w:webHidden/>
              </w:rPr>
              <w:tab/>
            </w:r>
            <w:r w:rsidR="002C7DA8">
              <w:rPr>
                <w:noProof/>
                <w:webHidden/>
              </w:rPr>
              <w:fldChar w:fldCharType="begin"/>
            </w:r>
            <w:r w:rsidR="002C7DA8">
              <w:rPr>
                <w:noProof/>
                <w:webHidden/>
              </w:rPr>
              <w:instrText xml:space="preserve"> PAGEREF _Toc410201756 \h </w:instrText>
            </w:r>
            <w:r w:rsidR="002C7DA8">
              <w:rPr>
                <w:noProof/>
                <w:webHidden/>
              </w:rPr>
            </w:r>
            <w:r w:rsidR="002C7DA8">
              <w:rPr>
                <w:noProof/>
                <w:webHidden/>
              </w:rPr>
              <w:fldChar w:fldCharType="separate"/>
            </w:r>
            <w:r w:rsidR="002C7DA8">
              <w:rPr>
                <w:noProof/>
                <w:webHidden/>
              </w:rPr>
              <w:t>5</w:t>
            </w:r>
            <w:r w:rsidR="002C7DA8">
              <w:rPr>
                <w:noProof/>
                <w:webHidden/>
              </w:rPr>
              <w:fldChar w:fldCharType="end"/>
            </w:r>
          </w:hyperlink>
        </w:p>
        <w:p w14:paraId="0245475D" w14:textId="77777777" w:rsidR="002C7DA8" w:rsidRDefault="00945BF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01757" w:history="1">
            <w:r w:rsidR="002C7DA8" w:rsidRPr="00CF61FB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4.</w:t>
            </w:r>
            <w:r w:rsidR="002C7DA8">
              <w:rPr>
                <w:rFonts w:eastAsiaTheme="minorEastAsia"/>
                <w:noProof/>
                <w:lang w:eastAsia="es-MX"/>
              </w:rPr>
              <w:tab/>
            </w:r>
            <w:r w:rsidR="002C7DA8" w:rsidRPr="00CF61FB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Entregables del proyecto</w:t>
            </w:r>
            <w:r w:rsidR="002C7DA8">
              <w:rPr>
                <w:noProof/>
                <w:webHidden/>
              </w:rPr>
              <w:tab/>
            </w:r>
            <w:r w:rsidR="002C7DA8">
              <w:rPr>
                <w:noProof/>
                <w:webHidden/>
              </w:rPr>
              <w:fldChar w:fldCharType="begin"/>
            </w:r>
            <w:r w:rsidR="002C7DA8">
              <w:rPr>
                <w:noProof/>
                <w:webHidden/>
              </w:rPr>
              <w:instrText xml:space="preserve"> PAGEREF _Toc410201757 \h </w:instrText>
            </w:r>
            <w:r w:rsidR="002C7DA8">
              <w:rPr>
                <w:noProof/>
                <w:webHidden/>
              </w:rPr>
            </w:r>
            <w:r w:rsidR="002C7DA8">
              <w:rPr>
                <w:noProof/>
                <w:webHidden/>
              </w:rPr>
              <w:fldChar w:fldCharType="separate"/>
            </w:r>
            <w:r w:rsidR="002C7DA8">
              <w:rPr>
                <w:noProof/>
                <w:webHidden/>
              </w:rPr>
              <w:t>8</w:t>
            </w:r>
            <w:r w:rsidR="002C7DA8">
              <w:rPr>
                <w:noProof/>
                <w:webHidden/>
              </w:rPr>
              <w:fldChar w:fldCharType="end"/>
            </w:r>
          </w:hyperlink>
        </w:p>
        <w:p w14:paraId="36CF6891" w14:textId="77777777" w:rsidR="002C7DA8" w:rsidRDefault="00945BF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01758" w:history="1">
            <w:r w:rsidR="002C7DA8" w:rsidRPr="00CF61FB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5.</w:t>
            </w:r>
            <w:r w:rsidR="002C7DA8">
              <w:rPr>
                <w:rFonts w:eastAsiaTheme="minorEastAsia"/>
                <w:noProof/>
                <w:lang w:eastAsia="es-MX"/>
              </w:rPr>
              <w:tab/>
            </w:r>
            <w:r w:rsidR="002C7DA8" w:rsidRPr="00CF61FB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Evolución del plan de desarrollo del software</w:t>
            </w:r>
            <w:r w:rsidR="002C7DA8">
              <w:rPr>
                <w:noProof/>
                <w:webHidden/>
              </w:rPr>
              <w:tab/>
            </w:r>
            <w:r w:rsidR="002C7DA8">
              <w:rPr>
                <w:noProof/>
                <w:webHidden/>
              </w:rPr>
              <w:fldChar w:fldCharType="begin"/>
            </w:r>
            <w:r w:rsidR="002C7DA8">
              <w:rPr>
                <w:noProof/>
                <w:webHidden/>
              </w:rPr>
              <w:instrText xml:space="preserve"> PAGEREF _Toc410201758 \h </w:instrText>
            </w:r>
            <w:r w:rsidR="002C7DA8">
              <w:rPr>
                <w:noProof/>
                <w:webHidden/>
              </w:rPr>
            </w:r>
            <w:r w:rsidR="002C7DA8">
              <w:rPr>
                <w:noProof/>
                <w:webHidden/>
              </w:rPr>
              <w:fldChar w:fldCharType="separate"/>
            </w:r>
            <w:r w:rsidR="002C7DA8">
              <w:rPr>
                <w:noProof/>
                <w:webHidden/>
              </w:rPr>
              <w:t>9</w:t>
            </w:r>
            <w:r w:rsidR="002C7DA8">
              <w:rPr>
                <w:noProof/>
                <w:webHidden/>
              </w:rPr>
              <w:fldChar w:fldCharType="end"/>
            </w:r>
          </w:hyperlink>
        </w:p>
        <w:p w14:paraId="4DEB5BD8" w14:textId="77777777" w:rsidR="002C7DA8" w:rsidRDefault="00945BF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01759" w:history="1">
            <w:r w:rsidR="002C7DA8" w:rsidRPr="00CF61FB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6.</w:t>
            </w:r>
            <w:r w:rsidR="002C7DA8">
              <w:rPr>
                <w:rFonts w:eastAsiaTheme="minorEastAsia"/>
                <w:noProof/>
                <w:lang w:eastAsia="es-MX"/>
              </w:rPr>
              <w:tab/>
            </w:r>
            <w:r w:rsidR="002C7DA8" w:rsidRPr="00CF61FB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Organización del proyecto</w:t>
            </w:r>
            <w:r w:rsidR="002C7DA8">
              <w:rPr>
                <w:noProof/>
                <w:webHidden/>
              </w:rPr>
              <w:tab/>
            </w:r>
            <w:r w:rsidR="002C7DA8">
              <w:rPr>
                <w:noProof/>
                <w:webHidden/>
              </w:rPr>
              <w:fldChar w:fldCharType="begin"/>
            </w:r>
            <w:r w:rsidR="002C7DA8">
              <w:rPr>
                <w:noProof/>
                <w:webHidden/>
              </w:rPr>
              <w:instrText xml:space="preserve"> PAGEREF _Toc410201759 \h </w:instrText>
            </w:r>
            <w:r w:rsidR="002C7DA8">
              <w:rPr>
                <w:noProof/>
                <w:webHidden/>
              </w:rPr>
            </w:r>
            <w:r w:rsidR="002C7DA8">
              <w:rPr>
                <w:noProof/>
                <w:webHidden/>
              </w:rPr>
              <w:fldChar w:fldCharType="separate"/>
            </w:r>
            <w:r w:rsidR="002C7DA8">
              <w:rPr>
                <w:noProof/>
                <w:webHidden/>
              </w:rPr>
              <w:t>10</w:t>
            </w:r>
            <w:r w:rsidR="002C7DA8">
              <w:rPr>
                <w:noProof/>
                <w:webHidden/>
              </w:rPr>
              <w:fldChar w:fldCharType="end"/>
            </w:r>
          </w:hyperlink>
        </w:p>
        <w:p w14:paraId="592F3DCA" w14:textId="77777777" w:rsidR="002C7DA8" w:rsidRDefault="00945BF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01760" w:history="1">
            <w:r w:rsidR="002C7DA8" w:rsidRPr="00CF61FB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6.1 Roles y responsabilidades.</w:t>
            </w:r>
            <w:r w:rsidR="002C7DA8">
              <w:rPr>
                <w:noProof/>
                <w:webHidden/>
              </w:rPr>
              <w:tab/>
            </w:r>
            <w:r w:rsidR="002C7DA8">
              <w:rPr>
                <w:noProof/>
                <w:webHidden/>
              </w:rPr>
              <w:fldChar w:fldCharType="begin"/>
            </w:r>
            <w:r w:rsidR="002C7DA8">
              <w:rPr>
                <w:noProof/>
                <w:webHidden/>
              </w:rPr>
              <w:instrText xml:space="preserve"> PAGEREF _Toc410201760 \h </w:instrText>
            </w:r>
            <w:r w:rsidR="002C7DA8">
              <w:rPr>
                <w:noProof/>
                <w:webHidden/>
              </w:rPr>
            </w:r>
            <w:r w:rsidR="002C7DA8">
              <w:rPr>
                <w:noProof/>
                <w:webHidden/>
              </w:rPr>
              <w:fldChar w:fldCharType="separate"/>
            </w:r>
            <w:r w:rsidR="002C7DA8">
              <w:rPr>
                <w:noProof/>
                <w:webHidden/>
              </w:rPr>
              <w:t>11</w:t>
            </w:r>
            <w:r w:rsidR="002C7DA8">
              <w:rPr>
                <w:noProof/>
                <w:webHidden/>
              </w:rPr>
              <w:fldChar w:fldCharType="end"/>
            </w:r>
          </w:hyperlink>
        </w:p>
        <w:p w14:paraId="046263CD" w14:textId="77777777" w:rsidR="002C7DA8" w:rsidRDefault="00945BF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0201761" w:history="1">
            <w:r w:rsidR="002C7DA8" w:rsidRPr="00CF61FB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7.</w:t>
            </w:r>
            <w:r w:rsidR="002C7DA8">
              <w:rPr>
                <w:rFonts w:eastAsiaTheme="minorEastAsia"/>
                <w:noProof/>
                <w:lang w:eastAsia="es-MX"/>
              </w:rPr>
              <w:tab/>
            </w:r>
            <w:r w:rsidR="002C7DA8" w:rsidRPr="00CF61FB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Estimación del costo del proyecto.</w:t>
            </w:r>
            <w:r w:rsidR="002C7DA8">
              <w:rPr>
                <w:noProof/>
                <w:webHidden/>
              </w:rPr>
              <w:tab/>
            </w:r>
            <w:r w:rsidR="002C7DA8">
              <w:rPr>
                <w:noProof/>
                <w:webHidden/>
              </w:rPr>
              <w:fldChar w:fldCharType="begin"/>
            </w:r>
            <w:r w:rsidR="002C7DA8">
              <w:rPr>
                <w:noProof/>
                <w:webHidden/>
              </w:rPr>
              <w:instrText xml:space="preserve"> PAGEREF _Toc410201761 \h </w:instrText>
            </w:r>
            <w:r w:rsidR="002C7DA8">
              <w:rPr>
                <w:noProof/>
                <w:webHidden/>
              </w:rPr>
            </w:r>
            <w:r w:rsidR="002C7DA8">
              <w:rPr>
                <w:noProof/>
                <w:webHidden/>
              </w:rPr>
              <w:fldChar w:fldCharType="separate"/>
            </w:r>
            <w:r w:rsidR="002C7DA8">
              <w:rPr>
                <w:noProof/>
                <w:webHidden/>
              </w:rPr>
              <w:t>12</w:t>
            </w:r>
            <w:r w:rsidR="002C7DA8">
              <w:rPr>
                <w:noProof/>
                <w:webHidden/>
              </w:rPr>
              <w:fldChar w:fldCharType="end"/>
            </w:r>
          </w:hyperlink>
        </w:p>
        <w:p w14:paraId="47EF50E6" w14:textId="77777777" w:rsidR="00012DEF" w:rsidRPr="00D53319" w:rsidRDefault="00012DEF">
          <w:pPr>
            <w:rPr>
              <w:rFonts w:ascii="Arial" w:hAnsi="Arial" w:cs="Arial"/>
            </w:rPr>
          </w:pPr>
          <w:r w:rsidRPr="00D53319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2FF601F" w14:textId="77777777" w:rsidR="00012DEF" w:rsidRPr="00D53319" w:rsidRDefault="00012DEF" w:rsidP="00AB15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</w:p>
    <w:p w14:paraId="5A17538F" w14:textId="77777777" w:rsidR="00F46162" w:rsidRPr="00D53319" w:rsidRDefault="00F46162">
      <w:pPr>
        <w:rPr>
          <w:rFonts w:ascii="Arial" w:eastAsia="Times New Roman" w:hAnsi="Arial" w:cs="Arial"/>
          <w:color w:val="000000"/>
          <w:sz w:val="27"/>
          <w:szCs w:val="27"/>
          <w:lang w:eastAsia="es-MX"/>
        </w:rPr>
      </w:pPr>
      <w:r w:rsidRPr="00D53319">
        <w:rPr>
          <w:rFonts w:ascii="Arial" w:eastAsia="Times New Roman" w:hAnsi="Arial" w:cs="Arial"/>
          <w:color w:val="000000"/>
          <w:sz w:val="27"/>
          <w:szCs w:val="27"/>
          <w:lang w:eastAsia="es-MX"/>
        </w:rPr>
        <w:br w:type="page"/>
      </w:r>
    </w:p>
    <w:p w14:paraId="4BED8E08" w14:textId="301FF728" w:rsidR="00F46162" w:rsidRPr="00D53319" w:rsidRDefault="009B4A41" w:rsidP="002C7DA8">
      <w:pPr>
        <w:pStyle w:val="Ttulo1"/>
        <w:numPr>
          <w:ilvl w:val="0"/>
          <w:numId w:val="9"/>
        </w:numPr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bookmarkStart w:id="1" w:name="_Toc410201751"/>
      <w:r w:rsidRPr="00D53319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lastRenderedPageBreak/>
        <w:t>Introducción</w:t>
      </w:r>
      <w:r w:rsidR="00F46162" w:rsidRPr="00D53319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.</w:t>
      </w:r>
      <w:bookmarkEnd w:id="1"/>
    </w:p>
    <w:p w14:paraId="736EB71F" w14:textId="77777777" w:rsidR="00012DEF" w:rsidRPr="00D53319" w:rsidRDefault="00012DEF" w:rsidP="00012DEF">
      <w:pPr>
        <w:rPr>
          <w:rFonts w:ascii="Arial" w:hAnsi="Arial" w:cs="Arial"/>
          <w:lang w:eastAsia="es-MX"/>
        </w:rPr>
      </w:pPr>
    </w:p>
    <w:p w14:paraId="797427E1" w14:textId="3EE1DB69" w:rsidR="00C12AAB" w:rsidRPr="00D53319" w:rsidRDefault="00C12AAB" w:rsidP="002A3B22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D53319">
        <w:rPr>
          <w:rFonts w:ascii="Arial" w:eastAsia="Times New Roman" w:hAnsi="Arial" w:cs="Arial"/>
          <w:color w:val="000000"/>
          <w:lang w:eastAsia="es-MX"/>
        </w:rPr>
        <w:t>Plan de desarrollo de software es una versión preliminar para ser incluida en la propuesta elaborada como respuesta al proyecto AgroFinderGround</w:t>
      </w:r>
      <w:r w:rsidR="00786BBA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C071D9">
        <w:rPr>
          <w:rFonts w:ascii="Arial" w:eastAsia="Times New Roman" w:hAnsi="Arial" w:cs="Arial"/>
          <w:color w:val="000000"/>
          <w:lang w:eastAsia="es-MX"/>
        </w:rPr>
        <w:t>(Búsqueda de suelo)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, que se realizara por alumnos de la carrera de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Ingeniería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 en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Tecnologías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 de la información, </w:t>
      </w:r>
      <w:r w:rsidR="005844FF">
        <w:rPr>
          <w:rFonts w:ascii="Arial" w:eastAsia="Times New Roman" w:hAnsi="Arial" w:cs="Arial"/>
          <w:color w:val="000000"/>
          <w:lang w:eastAsia="es-MX"/>
        </w:rPr>
        <w:t xml:space="preserve">y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dará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 un enfoque global en base al desarrollo propuesto.</w:t>
      </w:r>
    </w:p>
    <w:p w14:paraId="782ADA3F" w14:textId="741249D9" w:rsidR="00C12AAB" w:rsidRPr="00D53319" w:rsidRDefault="005844FF" w:rsidP="002A3B22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AGROFINDERGROUND </w:t>
      </w:r>
      <w:r w:rsidR="00C12AAB" w:rsidRPr="00D53319">
        <w:rPr>
          <w:rFonts w:ascii="Arial" w:eastAsia="Times New Roman" w:hAnsi="Arial" w:cs="Arial"/>
          <w:color w:val="000000"/>
          <w:lang w:eastAsia="es-MX"/>
        </w:rPr>
        <w:t xml:space="preserve">ha surgido </w:t>
      </w:r>
      <w:r>
        <w:rPr>
          <w:rFonts w:ascii="Arial" w:eastAsia="Times New Roman" w:hAnsi="Arial" w:cs="Arial"/>
          <w:color w:val="000000"/>
          <w:lang w:eastAsia="es-MX"/>
        </w:rPr>
        <w:t xml:space="preserve">de la </w:t>
      </w:r>
      <w:r w:rsidR="00C12AAB" w:rsidRPr="00D53319">
        <w:rPr>
          <w:rFonts w:ascii="Arial" w:eastAsia="Times New Roman" w:hAnsi="Arial" w:cs="Arial"/>
          <w:color w:val="000000"/>
          <w:lang w:eastAsia="es-MX"/>
        </w:rPr>
        <w:t xml:space="preserve"> necesidad detectada en la región de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Cuitláhuac</w:t>
      </w:r>
      <w:r w:rsidR="00C12AAB" w:rsidRPr="00D53319">
        <w:rPr>
          <w:rFonts w:ascii="Arial" w:eastAsia="Times New Roman" w:hAnsi="Arial" w:cs="Arial"/>
          <w:color w:val="000000"/>
          <w:lang w:eastAsia="es-MX"/>
        </w:rPr>
        <w:t xml:space="preserve">, Veracruz, </w:t>
      </w:r>
      <w:r>
        <w:rPr>
          <w:rFonts w:ascii="Arial" w:eastAsia="Times New Roman" w:hAnsi="Arial" w:cs="Arial"/>
          <w:color w:val="000000"/>
          <w:lang w:eastAsia="es-MX"/>
        </w:rPr>
        <w:t xml:space="preserve">e implementa una adaptación del </w:t>
      </w:r>
      <w:r w:rsidR="00C12AAB" w:rsidRPr="00D53319">
        <w:rPr>
          <w:rFonts w:ascii="Arial" w:eastAsia="Times New Roman" w:hAnsi="Arial" w:cs="Arial"/>
          <w:color w:val="000000"/>
          <w:lang w:eastAsia="es-MX"/>
        </w:rPr>
        <w:t xml:space="preserve">modelo de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RUP (</w:t>
      </w:r>
      <w:r w:rsidR="00C12AAB" w:rsidRPr="00D53319">
        <w:rPr>
          <w:rFonts w:ascii="Arial" w:eastAsia="Times New Roman" w:hAnsi="Arial" w:cs="Arial"/>
          <w:color w:val="000000"/>
          <w:lang w:eastAsia="es-MX"/>
        </w:rPr>
        <w:t>Rational Unified Process)</w:t>
      </w:r>
      <w:r>
        <w:rPr>
          <w:rFonts w:ascii="Arial" w:eastAsia="Times New Roman" w:hAnsi="Arial" w:cs="Arial"/>
          <w:color w:val="000000"/>
          <w:lang w:eastAsia="es-MX"/>
        </w:rPr>
        <w:t xml:space="preserve"> como metodología base para para el desarrollo del proyecto</w:t>
      </w:r>
      <w:r w:rsidR="00C12AAB" w:rsidRPr="00D53319">
        <w:rPr>
          <w:rFonts w:ascii="Arial" w:eastAsia="Times New Roman" w:hAnsi="Arial" w:cs="Arial"/>
          <w:color w:val="000000"/>
          <w:lang w:eastAsia="es-MX"/>
        </w:rPr>
        <w:t xml:space="preserve">, tomando en cuenta cada una de sus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fases</w:t>
      </w:r>
      <w:r w:rsidR="00C12AAB" w:rsidRPr="00D53319">
        <w:rPr>
          <w:rFonts w:ascii="Arial" w:eastAsia="Times New Roman" w:hAnsi="Arial" w:cs="Arial"/>
          <w:color w:val="000000"/>
          <w:lang w:eastAsia="es-MX"/>
        </w:rPr>
        <w:t xml:space="preserve"> y productos entregables.</w:t>
      </w:r>
    </w:p>
    <w:p w14:paraId="1F03984D" w14:textId="581A015B" w:rsidR="00F46162" w:rsidRPr="00D53319" w:rsidRDefault="00F46162" w:rsidP="002A3B22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D53319">
        <w:rPr>
          <w:rFonts w:ascii="Arial" w:eastAsia="Times New Roman" w:hAnsi="Arial" w:cs="Arial"/>
          <w:color w:val="000000"/>
          <w:lang w:eastAsia="es-MX"/>
        </w:rPr>
        <w:br w:type="page"/>
      </w:r>
    </w:p>
    <w:p w14:paraId="67F68DB9" w14:textId="01D55C95" w:rsidR="00F46162" w:rsidRPr="00D53319" w:rsidRDefault="00C12AAB" w:rsidP="002C7DA8">
      <w:pPr>
        <w:pStyle w:val="Ttulo1"/>
        <w:numPr>
          <w:ilvl w:val="0"/>
          <w:numId w:val="9"/>
        </w:numPr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bookmarkStart w:id="2" w:name="_Toc410201752"/>
      <w:r w:rsidRPr="00D53319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lastRenderedPageBreak/>
        <w:t>Vista general del proyecto</w:t>
      </w:r>
      <w:r w:rsidR="009B4A41" w:rsidRPr="00D53319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.</w:t>
      </w:r>
      <w:bookmarkEnd w:id="2"/>
    </w:p>
    <w:p w14:paraId="78A7E48B" w14:textId="25362022" w:rsidR="009B4A41" w:rsidRPr="00D53319" w:rsidRDefault="00A65786" w:rsidP="00DF4C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D53319">
        <w:rPr>
          <w:rFonts w:ascii="Arial" w:eastAsia="Times New Roman" w:hAnsi="Arial" w:cs="Arial"/>
          <w:color w:val="000000"/>
          <w:lang w:eastAsia="es-MX"/>
        </w:rPr>
        <w:t xml:space="preserve">AgroFinderGround </w:t>
      </w:r>
      <w:r w:rsidR="0087535E">
        <w:rPr>
          <w:rFonts w:ascii="Arial" w:eastAsia="Times New Roman" w:hAnsi="Arial" w:cs="Arial"/>
          <w:color w:val="000000"/>
          <w:lang w:eastAsia="es-MX"/>
        </w:rPr>
        <w:t xml:space="preserve">tiene como fin 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ayudar a productores agrícolas y agrónomos a conocer el tipo de suelo que se cuenta en un área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específica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 dentro de los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límites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 de la región de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Cuitláhuac</w:t>
      </w:r>
      <w:r w:rsidRPr="00D53319">
        <w:rPr>
          <w:rFonts w:ascii="Arial" w:eastAsia="Times New Roman" w:hAnsi="Arial" w:cs="Arial"/>
          <w:color w:val="000000"/>
          <w:lang w:eastAsia="es-MX"/>
        </w:rPr>
        <w:t>, que a su vez ayudar</w:t>
      </w:r>
      <w:r w:rsidR="0087535E">
        <w:rPr>
          <w:rFonts w:ascii="Arial" w:eastAsia="Times New Roman" w:hAnsi="Arial" w:cs="Arial"/>
          <w:color w:val="000000"/>
          <w:lang w:eastAsia="es-MX"/>
        </w:rPr>
        <w:t>á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 para la toma de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decisiones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 sobre los productos agrícolas que son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más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 fértiles y productivos haciendo que </w:t>
      </w:r>
      <w:r w:rsidR="009B651B" w:rsidRPr="00D53319">
        <w:rPr>
          <w:rFonts w:ascii="Arial" w:eastAsia="Times New Roman" w:hAnsi="Arial" w:cs="Arial"/>
          <w:color w:val="000000"/>
          <w:lang w:eastAsia="es-MX"/>
        </w:rPr>
        <w:t>disminuya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 la p</w:t>
      </w:r>
      <w:r w:rsidR="0087535E">
        <w:rPr>
          <w:rFonts w:ascii="Arial" w:eastAsia="Times New Roman" w:hAnsi="Arial" w:cs="Arial"/>
          <w:color w:val="000000"/>
          <w:lang w:eastAsia="es-MX"/>
        </w:rPr>
        <w:t>é</w:t>
      </w:r>
      <w:r w:rsidRPr="00D53319">
        <w:rPr>
          <w:rFonts w:ascii="Arial" w:eastAsia="Times New Roman" w:hAnsi="Arial" w:cs="Arial"/>
          <w:color w:val="000000"/>
          <w:lang w:eastAsia="es-MX"/>
        </w:rPr>
        <w:t xml:space="preserve">rdida y exista una mejora en las </w:t>
      </w:r>
      <w:r w:rsidR="00C071D9">
        <w:rPr>
          <w:rFonts w:ascii="Arial" w:eastAsia="Times New Roman" w:hAnsi="Arial" w:cs="Arial"/>
          <w:color w:val="000000"/>
          <w:lang w:eastAsia="es-MX"/>
        </w:rPr>
        <w:t>cosechas.</w:t>
      </w:r>
    </w:p>
    <w:p w14:paraId="5BF7AFBE" w14:textId="41536A43" w:rsidR="00F46162" w:rsidRPr="00D53319" w:rsidRDefault="00F46162" w:rsidP="002C7DA8">
      <w:pPr>
        <w:pStyle w:val="Ttulo1"/>
        <w:numPr>
          <w:ilvl w:val="0"/>
          <w:numId w:val="9"/>
        </w:num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D53319">
        <w:rPr>
          <w:rFonts w:ascii="Arial" w:eastAsia="Times New Roman" w:hAnsi="Arial" w:cs="Arial"/>
          <w:color w:val="000000"/>
          <w:sz w:val="27"/>
          <w:szCs w:val="27"/>
          <w:lang w:eastAsia="es-MX"/>
        </w:rPr>
        <w:br w:type="page"/>
      </w:r>
      <w:bookmarkStart w:id="3" w:name="_Toc410201753"/>
      <w:r w:rsidR="00C12AAB" w:rsidRPr="00D533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Objetivo del proyecto, alcance y Objetivos.</w:t>
      </w:r>
      <w:bookmarkEnd w:id="3"/>
    </w:p>
    <w:p w14:paraId="481DE09E" w14:textId="77777777" w:rsidR="00012DEF" w:rsidRPr="00D53319" w:rsidRDefault="00012DEF" w:rsidP="00012DEF">
      <w:pPr>
        <w:rPr>
          <w:rFonts w:ascii="Arial" w:hAnsi="Arial" w:cs="Arial"/>
          <w:lang w:eastAsia="es-MX"/>
        </w:rPr>
      </w:pPr>
    </w:p>
    <w:p w14:paraId="3D3EEA03" w14:textId="213942CC" w:rsidR="00A65786" w:rsidRDefault="002C7DA8" w:rsidP="00012DEF">
      <w:pPr>
        <w:pStyle w:val="Ttulo2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</w:pPr>
      <w:bookmarkStart w:id="4" w:name="_Toc410201754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 xml:space="preserve">3.1 </w:t>
      </w:r>
      <w:r w:rsidR="00A65786" w:rsidRPr="00D53319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Objetivo del proyecto.</w:t>
      </w:r>
      <w:bookmarkEnd w:id="4"/>
    </w:p>
    <w:p w14:paraId="4E71CD65" w14:textId="77777777" w:rsidR="00314672" w:rsidRDefault="00314672" w:rsidP="006F2F52">
      <w:pPr>
        <w:rPr>
          <w:lang w:eastAsia="es-MX"/>
        </w:rPr>
      </w:pPr>
    </w:p>
    <w:p w14:paraId="7EE18DBB" w14:textId="3BE7CDE4" w:rsidR="00314672" w:rsidRDefault="00314672" w:rsidP="006F2F52">
      <w:pPr>
        <w:rPr>
          <w:lang w:eastAsia="es-MX"/>
        </w:rPr>
      </w:pPr>
      <w:r>
        <w:rPr>
          <w:lang w:eastAsia="es-MX"/>
        </w:rPr>
        <w:t xml:space="preserve">Desarrollar una aplicación </w:t>
      </w:r>
      <w:r w:rsidR="001F0AD0">
        <w:rPr>
          <w:lang w:eastAsia="es-MX"/>
        </w:rPr>
        <w:t xml:space="preserve">web, que diagnostique </w:t>
      </w:r>
      <w:r>
        <w:rPr>
          <w:lang w:eastAsia="es-MX"/>
        </w:rPr>
        <w:t xml:space="preserve">los tipos de suelos que existen en una zona </w:t>
      </w:r>
      <w:r w:rsidR="001F0AD0">
        <w:rPr>
          <w:lang w:eastAsia="es-MX"/>
        </w:rPr>
        <w:t>específica</w:t>
      </w:r>
      <w:r>
        <w:rPr>
          <w:lang w:eastAsia="es-MX"/>
        </w:rPr>
        <w:t xml:space="preserve">, </w:t>
      </w:r>
      <w:r w:rsidR="001F0AD0">
        <w:rPr>
          <w:lang w:eastAsia="es-MX"/>
        </w:rPr>
        <w:t>haciendo una sugerencia del tipo de cultivo que es más productivo, haciendo uso de herramientas de terceros como GoogleMaps para los mapas que se mostraran a los usuarios.</w:t>
      </w:r>
    </w:p>
    <w:p w14:paraId="37B53D9A" w14:textId="77777777" w:rsidR="009E1BAB" w:rsidRPr="006F2F52" w:rsidRDefault="009E1BAB" w:rsidP="006F2F52">
      <w:pPr>
        <w:rPr>
          <w:lang w:eastAsia="es-MX"/>
        </w:rPr>
      </w:pPr>
    </w:p>
    <w:p w14:paraId="04A072BA" w14:textId="2CC4443B" w:rsidR="00E95F13" w:rsidRDefault="002C7DA8" w:rsidP="00012DEF">
      <w:pPr>
        <w:pStyle w:val="Ttulo2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</w:pPr>
      <w:bookmarkStart w:id="5" w:name="_Toc410201755"/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 xml:space="preserve">3.2 </w:t>
      </w:r>
      <w:r w:rsidR="00E95F13" w:rsidRPr="00D53319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Alcance</w:t>
      </w:r>
      <w:bookmarkEnd w:id="5"/>
    </w:p>
    <w:p w14:paraId="13A83991" w14:textId="77777777" w:rsidR="009E1BAB" w:rsidRPr="009E1BAB" w:rsidRDefault="009E1BAB" w:rsidP="009E1BAB">
      <w:pPr>
        <w:rPr>
          <w:lang w:eastAsia="es-MX"/>
        </w:rPr>
      </w:pPr>
    </w:p>
    <w:p w14:paraId="1A5DFF4C" w14:textId="698ADEE6" w:rsidR="00E95F13" w:rsidRDefault="00786BBA" w:rsidP="00F46162">
      <w:pPr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AgroFinderGround</w:t>
      </w:r>
      <w:r w:rsidR="0087535E">
        <w:rPr>
          <w:rFonts w:ascii="Arial" w:eastAsia="Times New Roman" w:hAnsi="Arial" w:cs="Arial"/>
          <w:bCs/>
          <w:color w:val="000000"/>
          <w:lang w:eastAsia="es-MX"/>
        </w:rPr>
        <w:t xml:space="preserve"> es una aplicación que se puede aplicar a diferentes zonas de Veracruz, aunque en la primera versión solo se contempla </w:t>
      </w:r>
      <w:r w:rsidR="00E95F13"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 cubrir la región de</w:t>
      </w:r>
      <w:r>
        <w:rPr>
          <w:rFonts w:ascii="Arial" w:eastAsia="Times New Roman" w:hAnsi="Arial" w:cs="Arial"/>
          <w:bCs/>
          <w:color w:val="000000"/>
          <w:lang w:eastAsia="es-MX"/>
        </w:rPr>
        <w:t xml:space="preserve"> su municipio de</w:t>
      </w:r>
      <w:r w:rsidR="00E95F13"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 </w:t>
      </w:r>
      <w:r w:rsidR="009B651B" w:rsidRPr="00D53319">
        <w:rPr>
          <w:rFonts w:ascii="Arial" w:eastAsia="Times New Roman" w:hAnsi="Arial" w:cs="Arial"/>
          <w:bCs/>
          <w:color w:val="000000"/>
          <w:lang w:eastAsia="es-MX"/>
        </w:rPr>
        <w:t>Cuitláhuac</w:t>
      </w:r>
      <w:r w:rsidR="000E2031">
        <w:rPr>
          <w:rFonts w:ascii="Arial" w:eastAsia="Times New Roman" w:hAnsi="Arial" w:cs="Arial"/>
          <w:bCs/>
          <w:color w:val="000000"/>
          <w:lang w:eastAsia="es-MX"/>
        </w:rPr>
        <w:t xml:space="preserve"> </w:t>
      </w:r>
    </w:p>
    <w:p w14:paraId="65F32024" w14:textId="10BF276B" w:rsidR="000E2031" w:rsidRDefault="000E2031" w:rsidP="00F46162">
      <w:pPr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En esta sección</w:t>
      </w:r>
      <w:r w:rsidR="00375C4E">
        <w:rPr>
          <w:rFonts w:ascii="Arial" w:eastAsia="Times New Roman" w:hAnsi="Arial" w:cs="Arial"/>
          <w:bCs/>
          <w:color w:val="000000"/>
          <w:lang w:eastAsia="es-MX"/>
        </w:rPr>
        <w:t xml:space="preserve"> se muestra un</w:t>
      </w:r>
      <w:r w:rsidR="000D0A40">
        <w:rPr>
          <w:rFonts w:ascii="Arial" w:eastAsia="Times New Roman" w:hAnsi="Arial" w:cs="Arial"/>
          <w:bCs/>
          <w:color w:val="000000"/>
          <w:lang w:eastAsia="es-MX"/>
        </w:rPr>
        <w:t xml:space="preserve"> estimado de la producción en la zona:</w:t>
      </w:r>
    </w:p>
    <w:p w14:paraId="62E6DF06" w14:textId="065B98DB" w:rsidR="0087535E" w:rsidRPr="00D53319" w:rsidRDefault="00661885" w:rsidP="00F46162">
      <w:pPr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8D982FF" wp14:editId="621C3EC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rFonts w:ascii="Arial" w:eastAsia="Times New Roman" w:hAnsi="Arial" w:cs="Arial"/>
          <w:bCs/>
          <w:color w:val="000000"/>
          <w:lang w:eastAsia="es-MX"/>
        </w:rPr>
        <w:br w:type="textWrapping" w:clear="all"/>
      </w:r>
    </w:p>
    <w:p w14:paraId="1045030E" w14:textId="007A6726" w:rsidR="00F46162" w:rsidRDefault="002C7DA8" w:rsidP="002B4CDE">
      <w:pPr>
        <w:pStyle w:val="Ttulo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bookmarkStart w:id="6" w:name="_Toc410201756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3.3 </w:t>
      </w:r>
      <w:r w:rsidR="00E95F13" w:rsidRPr="00307E8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Objetivos</w:t>
      </w:r>
      <w:bookmarkEnd w:id="6"/>
    </w:p>
    <w:p w14:paraId="5B317D40" w14:textId="77777777" w:rsidR="002258BA" w:rsidRPr="002258BA" w:rsidRDefault="002258BA" w:rsidP="002258BA">
      <w:pPr>
        <w:rPr>
          <w:lang w:eastAsia="es-MX"/>
        </w:rPr>
      </w:pPr>
    </w:p>
    <w:p w14:paraId="140645D5" w14:textId="63A519AD" w:rsidR="00E33CFE" w:rsidRPr="00307E84" w:rsidRDefault="009818A6" w:rsidP="00E33CFE">
      <w:pPr>
        <w:pStyle w:val="Prrafodelista"/>
        <w:numPr>
          <w:ilvl w:val="0"/>
          <w:numId w:val="8"/>
        </w:numPr>
        <w:rPr>
          <w:rFonts w:ascii="Arial" w:hAnsi="Arial" w:cs="Arial"/>
          <w:lang w:eastAsia="es-MX"/>
        </w:rPr>
      </w:pPr>
      <w:r w:rsidRPr="00307E84">
        <w:rPr>
          <w:rFonts w:ascii="Arial" w:hAnsi="Arial" w:cs="Arial"/>
          <w:lang w:eastAsia="es-MX"/>
        </w:rPr>
        <w:t>Levantamiento</w:t>
      </w:r>
      <w:r w:rsidR="00E33CFE" w:rsidRPr="00307E84">
        <w:rPr>
          <w:rFonts w:ascii="Arial" w:hAnsi="Arial" w:cs="Arial"/>
          <w:lang w:eastAsia="es-MX"/>
        </w:rPr>
        <w:t xml:space="preserve"> de requerimientos</w:t>
      </w:r>
    </w:p>
    <w:p w14:paraId="1E32D389" w14:textId="74920E54" w:rsidR="00E33CFE" w:rsidRPr="00307E84" w:rsidRDefault="00E33CFE" w:rsidP="00E33CFE">
      <w:pPr>
        <w:pStyle w:val="Prrafodelista"/>
        <w:numPr>
          <w:ilvl w:val="0"/>
          <w:numId w:val="8"/>
        </w:numPr>
        <w:rPr>
          <w:rFonts w:ascii="Arial" w:hAnsi="Arial" w:cs="Arial"/>
          <w:lang w:eastAsia="es-MX"/>
        </w:rPr>
      </w:pPr>
      <w:r w:rsidRPr="00307E84">
        <w:rPr>
          <w:rFonts w:ascii="Arial" w:hAnsi="Arial" w:cs="Arial"/>
          <w:lang w:eastAsia="es-MX"/>
        </w:rPr>
        <w:t>Selección de metodología</w:t>
      </w:r>
    </w:p>
    <w:p w14:paraId="42205B40" w14:textId="02D3284D" w:rsidR="00E33CFE" w:rsidRPr="00307E84" w:rsidRDefault="009818A6" w:rsidP="00E33CFE">
      <w:pPr>
        <w:pStyle w:val="Prrafodelista"/>
        <w:numPr>
          <w:ilvl w:val="0"/>
          <w:numId w:val="8"/>
        </w:numPr>
        <w:rPr>
          <w:rFonts w:ascii="Arial" w:hAnsi="Arial" w:cs="Arial"/>
          <w:lang w:eastAsia="es-MX"/>
        </w:rPr>
      </w:pPr>
      <w:r w:rsidRPr="00307E84">
        <w:rPr>
          <w:rFonts w:ascii="Arial" w:hAnsi="Arial" w:cs="Arial"/>
          <w:lang w:eastAsia="es-MX"/>
        </w:rPr>
        <w:t>Creación</w:t>
      </w:r>
      <w:r w:rsidR="00E33CFE" w:rsidRPr="00307E84">
        <w:rPr>
          <w:rFonts w:ascii="Arial" w:hAnsi="Arial" w:cs="Arial"/>
          <w:lang w:eastAsia="es-MX"/>
        </w:rPr>
        <w:t xml:space="preserve"> de organigrama</w:t>
      </w:r>
    </w:p>
    <w:p w14:paraId="223CB5B6" w14:textId="5E005D6A" w:rsidR="00E33CFE" w:rsidRPr="00307E84" w:rsidRDefault="00E33CFE" w:rsidP="00E33CFE">
      <w:pPr>
        <w:pStyle w:val="Prrafodelista"/>
        <w:numPr>
          <w:ilvl w:val="0"/>
          <w:numId w:val="8"/>
        </w:numPr>
        <w:rPr>
          <w:rFonts w:ascii="Arial" w:hAnsi="Arial" w:cs="Arial"/>
          <w:lang w:eastAsia="es-MX"/>
        </w:rPr>
      </w:pPr>
      <w:r w:rsidRPr="00307E84">
        <w:rPr>
          <w:rFonts w:ascii="Arial" w:hAnsi="Arial" w:cs="Arial"/>
          <w:lang w:eastAsia="es-MX"/>
        </w:rPr>
        <w:t>Cronograma de actividades</w:t>
      </w:r>
    </w:p>
    <w:p w14:paraId="31FF2F7E" w14:textId="3F456906" w:rsidR="00E33CFE" w:rsidRPr="00307E84" w:rsidRDefault="009818A6" w:rsidP="00E33CFE">
      <w:pPr>
        <w:pStyle w:val="Prrafodelista"/>
        <w:numPr>
          <w:ilvl w:val="0"/>
          <w:numId w:val="8"/>
        </w:numPr>
        <w:rPr>
          <w:rFonts w:ascii="Arial" w:hAnsi="Arial" w:cs="Arial"/>
          <w:lang w:eastAsia="es-MX"/>
        </w:rPr>
      </w:pPr>
      <w:r w:rsidRPr="00307E84">
        <w:rPr>
          <w:rFonts w:ascii="Arial" w:hAnsi="Arial" w:cs="Arial"/>
          <w:lang w:eastAsia="es-MX"/>
        </w:rPr>
        <w:t>Diseño del sitio web</w:t>
      </w:r>
    </w:p>
    <w:p w14:paraId="7CB4DFBD" w14:textId="1B6DA97D" w:rsidR="009818A6" w:rsidRPr="00307E84" w:rsidRDefault="009818A6" w:rsidP="00E33CFE">
      <w:pPr>
        <w:pStyle w:val="Prrafodelista"/>
        <w:numPr>
          <w:ilvl w:val="0"/>
          <w:numId w:val="8"/>
        </w:numPr>
        <w:rPr>
          <w:rFonts w:ascii="Arial" w:hAnsi="Arial" w:cs="Arial"/>
          <w:lang w:eastAsia="es-MX"/>
        </w:rPr>
      </w:pPr>
      <w:r w:rsidRPr="00307E84">
        <w:rPr>
          <w:rFonts w:ascii="Arial" w:hAnsi="Arial" w:cs="Arial"/>
          <w:lang w:eastAsia="es-MX"/>
        </w:rPr>
        <w:t>Creación de la base de datos</w:t>
      </w:r>
    </w:p>
    <w:p w14:paraId="29488418" w14:textId="7F1BEC28" w:rsidR="00E33CFE" w:rsidRPr="00307E84" w:rsidRDefault="009818A6" w:rsidP="00E33CFE">
      <w:pPr>
        <w:pStyle w:val="Prrafodelista"/>
        <w:numPr>
          <w:ilvl w:val="0"/>
          <w:numId w:val="8"/>
        </w:numPr>
        <w:rPr>
          <w:rFonts w:ascii="Arial" w:hAnsi="Arial" w:cs="Arial"/>
          <w:lang w:eastAsia="es-MX"/>
        </w:rPr>
      </w:pPr>
      <w:r w:rsidRPr="00307E84">
        <w:rPr>
          <w:rFonts w:ascii="Arial" w:hAnsi="Arial" w:cs="Arial"/>
          <w:lang w:eastAsia="es-MX"/>
        </w:rPr>
        <w:t>Incorporación</w:t>
      </w:r>
      <w:r w:rsidR="00E33CFE" w:rsidRPr="00307E84">
        <w:rPr>
          <w:rFonts w:ascii="Arial" w:hAnsi="Arial" w:cs="Arial"/>
          <w:lang w:eastAsia="es-MX"/>
        </w:rPr>
        <w:t xml:space="preserve"> de herramientas de terceros</w:t>
      </w:r>
    </w:p>
    <w:p w14:paraId="64DADE7F" w14:textId="40C91199" w:rsidR="009818A6" w:rsidRPr="00307E84" w:rsidRDefault="009818A6" w:rsidP="00E33CFE">
      <w:pPr>
        <w:pStyle w:val="Prrafodelista"/>
        <w:numPr>
          <w:ilvl w:val="0"/>
          <w:numId w:val="8"/>
        </w:numPr>
        <w:rPr>
          <w:rFonts w:ascii="Arial" w:hAnsi="Arial" w:cs="Arial"/>
          <w:lang w:eastAsia="es-MX"/>
        </w:rPr>
      </w:pPr>
      <w:r w:rsidRPr="00307E84">
        <w:rPr>
          <w:rFonts w:ascii="Arial" w:hAnsi="Arial" w:cs="Arial"/>
          <w:lang w:eastAsia="es-MX"/>
        </w:rPr>
        <w:t>Desarrollo del sitio web</w:t>
      </w:r>
    </w:p>
    <w:p w14:paraId="3B96ADBD" w14:textId="1A38927A" w:rsidR="009818A6" w:rsidRPr="00307E84" w:rsidRDefault="00307E84" w:rsidP="00E33CFE">
      <w:pPr>
        <w:pStyle w:val="Prrafodelista"/>
        <w:numPr>
          <w:ilvl w:val="0"/>
          <w:numId w:val="8"/>
        </w:numPr>
        <w:rPr>
          <w:rFonts w:ascii="Arial" w:hAnsi="Arial" w:cs="Arial"/>
          <w:lang w:eastAsia="es-MX"/>
        </w:rPr>
      </w:pPr>
      <w:r w:rsidRPr="00307E84">
        <w:rPr>
          <w:rFonts w:ascii="Arial" w:hAnsi="Arial" w:cs="Arial"/>
          <w:lang w:eastAsia="es-MX"/>
        </w:rPr>
        <w:lastRenderedPageBreak/>
        <w:t>Elaboración</w:t>
      </w:r>
      <w:r w:rsidR="009818A6" w:rsidRPr="00307E84">
        <w:rPr>
          <w:rFonts w:ascii="Arial" w:hAnsi="Arial" w:cs="Arial"/>
          <w:lang w:eastAsia="es-MX"/>
        </w:rPr>
        <w:t xml:space="preserve"> de pruebas</w:t>
      </w:r>
    </w:p>
    <w:p w14:paraId="590BF0F5" w14:textId="7CF9D7BD" w:rsidR="009818A6" w:rsidRPr="00307E84" w:rsidRDefault="00307E84" w:rsidP="00E33CFE">
      <w:pPr>
        <w:pStyle w:val="Prrafodelista"/>
        <w:numPr>
          <w:ilvl w:val="0"/>
          <w:numId w:val="8"/>
        </w:numPr>
        <w:rPr>
          <w:rFonts w:ascii="Arial" w:hAnsi="Arial" w:cs="Arial"/>
          <w:lang w:eastAsia="es-MX"/>
        </w:rPr>
      </w:pPr>
      <w:r w:rsidRPr="00307E84">
        <w:rPr>
          <w:rFonts w:ascii="Arial" w:hAnsi="Arial" w:cs="Arial"/>
          <w:lang w:eastAsia="es-MX"/>
        </w:rPr>
        <w:t>Realizar pruebas de testeo</w:t>
      </w:r>
    </w:p>
    <w:p w14:paraId="5E8DB231" w14:textId="1CD433AC" w:rsidR="00307E84" w:rsidRPr="00307E84" w:rsidRDefault="00307E84" w:rsidP="00E33CFE">
      <w:pPr>
        <w:pStyle w:val="Prrafodelista"/>
        <w:numPr>
          <w:ilvl w:val="0"/>
          <w:numId w:val="8"/>
        </w:numPr>
        <w:rPr>
          <w:rFonts w:ascii="Arial" w:hAnsi="Arial" w:cs="Arial"/>
          <w:lang w:eastAsia="es-MX"/>
        </w:rPr>
      </w:pPr>
      <w:r w:rsidRPr="00307E84">
        <w:rPr>
          <w:rFonts w:ascii="Arial" w:hAnsi="Arial" w:cs="Arial"/>
          <w:lang w:eastAsia="es-MX"/>
        </w:rPr>
        <w:t>Liberación de sitio web</w:t>
      </w:r>
    </w:p>
    <w:p w14:paraId="07581B01" w14:textId="4D43C51A" w:rsidR="00307E84" w:rsidRDefault="00307E84" w:rsidP="00E33CFE">
      <w:pPr>
        <w:pStyle w:val="Prrafodelista"/>
        <w:numPr>
          <w:ilvl w:val="0"/>
          <w:numId w:val="8"/>
        </w:numPr>
        <w:rPr>
          <w:rFonts w:ascii="Arial" w:hAnsi="Arial" w:cs="Arial"/>
          <w:lang w:eastAsia="es-MX"/>
        </w:rPr>
      </w:pPr>
      <w:r w:rsidRPr="00307E84">
        <w:rPr>
          <w:rFonts w:ascii="Arial" w:hAnsi="Arial" w:cs="Arial"/>
          <w:lang w:eastAsia="es-MX"/>
        </w:rPr>
        <w:t>Entrega de proyecto</w:t>
      </w:r>
    </w:p>
    <w:p w14:paraId="00F411CB" w14:textId="77777777" w:rsidR="009878D3" w:rsidRPr="00307E84" w:rsidRDefault="009878D3" w:rsidP="009878D3">
      <w:pPr>
        <w:pStyle w:val="Prrafodelista"/>
        <w:rPr>
          <w:rFonts w:ascii="Arial" w:hAnsi="Arial" w:cs="Arial"/>
          <w:lang w:eastAsia="es-MX"/>
        </w:rPr>
      </w:pPr>
    </w:p>
    <w:p w14:paraId="6E3A03FB" w14:textId="72D3DCDE" w:rsidR="000E2031" w:rsidRDefault="00F46162" w:rsidP="002C7DA8">
      <w:pPr>
        <w:pStyle w:val="Ttulo1"/>
        <w:rPr>
          <w:rFonts w:ascii="Arial" w:eastAsia="Times New Roman" w:hAnsi="Arial" w:cs="Arial"/>
          <w:bCs/>
          <w:color w:val="000000"/>
          <w:lang w:eastAsia="es-MX"/>
        </w:rPr>
      </w:pPr>
      <w:r w:rsidRPr="00D5331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br w:type="page"/>
      </w:r>
    </w:p>
    <w:p w14:paraId="687EDA63" w14:textId="44CD161A" w:rsidR="009878D3" w:rsidRDefault="002C7DA8" w:rsidP="00FB6F0A">
      <w:pPr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 xml:space="preserve">3.4 </w:t>
      </w:r>
      <w:r w:rsidR="00A5239D" w:rsidRPr="00D53319">
        <w:rPr>
          <w:rFonts w:ascii="Arial" w:eastAsia="Times New Roman" w:hAnsi="Arial" w:cs="Arial"/>
          <w:b/>
          <w:bCs/>
          <w:color w:val="000000"/>
          <w:lang w:eastAsia="es-MX"/>
        </w:rPr>
        <w:t>Limitaciones</w:t>
      </w:r>
    </w:p>
    <w:p w14:paraId="0556919B" w14:textId="658CF8CE" w:rsidR="00A5239D" w:rsidRPr="009878D3" w:rsidRDefault="00A5239D" w:rsidP="00FB6F0A">
      <w:pPr>
        <w:jc w:val="both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La aplicación solo será de uso web y se necesitara de internet para </w:t>
      </w:r>
      <w:r w:rsidR="009B651B" w:rsidRPr="00D53319">
        <w:rPr>
          <w:rFonts w:ascii="Arial" w:eastAsia="Times New Roman" w:hAnsi="Arial" w:cs="Arial"/>
          <w:bCs/>
          <w:color w:val="000000"/>
          <w:lang w:eastAsia="es-MX"/>
        </w:rPr>
        <w:t>acceder</w:t>
      </w:r>
      <w:r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 a ella con un navegador con soporte de html5, css3 y </w:t>
      </w:r>
      <w:r w:rsidR="009B651B" w:rsidRPr="00D53319">
        <w:rPr>
          <w:rFonts w:ascii="Arial" w:eastAsia="Times New Roman" w:hAnsi="Arial" w:cs="Arial"/>
          <w:bCs/>
          <w:color w:val="000000"/>
          <w:lang w:eastAsia="es-MX"/>
        </w:rPr>
        <w:t>JavaScript</w:t>
      </w:r>
      <w:r w:rsidR="000E2031">
        <w:rPr>
          <w:rFonts w:ascii="Arial" w:eastAsia="Times New Roman" w:hAnsi="Arial" w:cs="Arial"/>
          <w:bCs/>
          <w:color w:val="000000"/>
          <w:lang w:eastAsia="es-MX"/>
        </w:rPr>
        <w:t>.</w:t>
      </w:r>
    </w:p>
    <w:p w14:paraId="1A3A269D" w14:textId="41F78448" w:rsidR="000E2031" w:rsidRDefault="000E2031" w:rsidP="00FB6F0A">
      <w:p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La visualización de los mapas está limitado a</w:t>
      </w:r>
      <w:r w:rsidR="009878D3">
        <w:rPr>
          <w:rFonts w:ascii="Arial" w:eastAsia="Times New Roman" w:hAnsi="Arial" w:cs="Arial"/>
          <w:bCs/>
          <w:color w:val="000000"/>
          <w:lang w:eastAsia="es-MX"/>
        </w:rPr>
        <w:t>l ancho de banda de la conexión.</w:t>
      </w:r>
    </w:p>
    <w:p w14:paraId="1F6D5F8E" w14:textId="07FB4250" w:rsidR="009878D3" w:rsidRDefault="003F6819" w:rsidP="00FB6F0A">
      <w:p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El usuario tendrá que registrarse en el sitio para poder usar las herramientas proporcionadas.</w:t>
      </w:r>
    </w:p>
    <w:p w14:paraId="43D9721B" w14:textId="77777777" w:rsidR="003F6819" w:rsidRDefault="003F6819" w:rsidP="00FB6F0A">
      <w:pPr>
        <w:jc w:val="both"/>
        <w:rPr>
          <w:rFonts w:ascii="Arial" w:eastAsia="Times New Roman" w:hAnsi="Arial" w:cs="Arial"/>
          <w:bCs/>
          <w:color w:val="000000"/>
          <w:lang w:eastAsia="es-MX"/>
        </w:rPr>
      </w:pPr>
    </w:p>
    <w:p w14:paraId="16CC7568" w14:textId="77777777" w:rsidR="000E2031" w:rsidRPr="00D53319" w:rsidRDefault="000E2031" w:rsidP="00FB6F0A">
      <w:pPr>
        <w:jc w:val="both"/>
        <w:rPr>
          <w:rFonts w:ascii="Arial" w:eastAsia="Times New Roman" w:hAnsi="Arial" w:cs="Arial"/>
          <w:bCs/>
          <w:color w:val="000000"/>
          <w:lang w:eastAsia="es-MX"/>
        </w:rPr>
      </w:pPr>
    </w:p>
    <w:p w14:paraId="651CA9EB" w14:textId="462FDB28" w:rsidR="001C69E1" w:rsidRPr="00D53319" w:rsidRDefault="001C69E1" w:rsidP="002C7DA8">
      <w:pPr>
        <w:pStyle w:val="Ttulo1"/>
        <w:numPr>
          <w:ilvl w:val="0"/>
          <w:numId w:val="9"/>
        </w:num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D5331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br w:type="page"/>
      </w:r>
      <w:bookmarkStart w:id="7" w:name="_Toc410201757"/>
      <w:r w:rsidR="00C12AAB" w:rsidRPr="00D533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Entregables del proyecto</w:t>
      </w:r>
      <w:bookmarkEnd w:id="7"/>
    </w:p>
    <w:p w14:paraId="17AF8892" w14:textId="77777777" w:rsidR="00A5239D" w:rsidRPr="00D53319" w:rsidRDefault="00A5239D" w:rsidP="00FB6F0A">
      <w:p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 w:rsidRPr="00D53319">
        <w:rPr>
          <w:rFonts w:ascii="Arial" w:eastAsia="Times New Roman" w:hAnsi="Arial" w:cs="Arial"/>
          <w:bCs/>
          <w:color w:val="000000"/>
          <w:lang w:eastAsia="es-MX"/>
        </w:rPr>
        <w:t>Al final de terminar el desarrollo se entregaran los siguientes productos:</w:t>
      </w:r>
    </w:p>
    <w:p w14:paraId="7F7F7C54" w14:textId="022576CF" w:rsidR="00A5239D" w:rsidRDefault="000126BF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Visión</w:t>
      </w:r>
      <w:r w:rsidR="00B16614">
        <w:rPr>
          <w:rFonts w:ascii="Arial" w:eastAsia="Times New Roman" w:hAnsi="Arial" w:cs="Arial"/>
          <w:bCs/>
          <w:color w:val="000000"/>
          <w:lang w:eastAsia="es-MX"/>
        </w:rPr>
        <w:t xml:space="preserve"> de negocios v1</w:t>
      </w:r>
    </w:p>
    <w:p w14:paraId="4D0C3AB6" w14:textId="222FD257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Plan de desarrollo de software v1</w:t>
      </w:r>
    </w:p>
    <w:p w14:paraId="369F8EA3" w14:textId="7CCA98D1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 xml:space="preserve">Plan de </w:t>
      </w:r>
      <w:r w:rsidR="000126BF">
        <w:rPr>
          <w:rFonts w:ascii="Arial" w:eastAsia="Times New Roman" w:hAnsi="Arial" w:cs="Arial"/>
          <w:bCs/>
          <w:color w:val="000000"/>
          <w:lang w:eastAsia="es-MX"/>
        </w:rPr>
        <w:t>iteraciones</w:t>
      </w:r>
      <w:r>
        <w:rPr>
          <w:rFonts w:ascii="Arial" w:eastAsia="Times New Roman" w:hAnsi="Arial" w:cs="Arial"/>
          <w:bCs/>
          <w:color w:val="000000"/>
          <w:lang w:eastAsia="es-MX"/>
        </w:rPr>
        <w:t xml:space="preserve"> v1</w:t>
      </w:r>
    </w:p>
    <w:p w14:paraId="68B8AFE0" w14:textId="25C9A887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Caso de desarrollo</w:t>
      </w:r>
    </w:p>
    <w:p w14:paraId="06668359" w14:textId="40A23D24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Glosario</w:t>
      </w:r>
    </w:p>
    <w:p w14:paraId="4453098D" w14:textId="2DBA87B4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Casos de uso v1</w:t>
      </w:r>
    </w:p>
    <w:p w14:paraId="2B105C88" w14:textId="61A106DE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Plan de gestión de requisitos v1</w:t>
      </w:r>
    </w:p>
    <w:p w14:paraId="17DF03C9" w14:textId="5621C9BA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Plan de desarrollo de software v2</w:t>
      </w:r>
    </w:p>
    <w:p w14:paraId="79914C1C" w14:textId="4F4F7B30" w:rsidR="00B16614" w:rsidRDefault="000126BF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Visión</w:t>
      </w:r>
      <w:r w:rsidR="00B16614">
        <w:rPr>
          <w:rFonts w:ascii="Arial" w:eastAsia="Times New Roman" w:hAnsi="Arial" w:cs="Arial"/>
          <w:bCs/>
          <w:color w:val="000000"/>
          <w:lang w:eastAsia="es-MX"/>
        </w:rPr>
        <w:t xml:space="preserve"> de negocios v2</w:t>
      </w:r>
    </w:p>
    <w:p w14:paraId="6944D2A3" w14:textId="704E9265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Documento de arquitectura de software v1</w:t>
      </w:r>
    </w:p>
    <w:p w14:paraId="28FC40CC" w14:textId="41B6CA14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Modelo de análisis v1</w:t>
      </w:r>
    </w:p>
    <w:p w14:paraId="51A4FE26" w14:textId="08793179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Modelo de diseño v1</w:t>
      </w:r>
    </w:p>
    <w:p w14:paraId="1C7325AD" w14:textId="3699E123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Modelo de datos v1</w:t>
      </w:r>
    </w:p>
    <w:p w14:paraId="2C6B9758" w14:textId="26E6DD0C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 xml:space="preserve">Plan de </w:t>
      </w:r>
      <w:r w:rsidR="000126BF">
        <w:rPr>
          <w:rFonts w:ascii="Arial" w:eastAsia="Times New Roman" w:hAnsi="Arial" w:cs="Arial"/>
          <w:bCs/>
          <w:color w:val="000000"/>
          <w:lang w:eastAsia="es-MX"/>
        </w:rPr>
        <w:t>iteraciones</w:t>
      </w:r>
      <w:r>
        <w:rPr>
          <w:rFonts w:ascii="Arial" w:eastAsia="Times New Roman" w:hAnsi="Arial" w:cs="Arial"/>
          <w:bCs/>
          <w:color w:val="000000"/>
          <w:lang w:eastAsia="es-MX"/>
        </w:rPr>
        <w:t xml:space="preserve"> v2</w:t>
      </w:r>
    </w:p>
    <w:p w14:paraId="485ED135" w14:textId="7A0D197E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 xml:space="preserve">Plan de </w:t>
      </w:r>
      <w:r w:rsidR="000126BF">
        <w:rPr>
          <w:rFonts w:ascii="Arial" w:eastAsia="Times New Roman" w:hAnsi="Arial" w:cs="Arial"/>
          <w:bCs/>
          <w:color w:val="000000"/>
          <w:lang w:eastAsia="es-MX"/>
        </w:rPr>
        <w:t>evolución</w:t>
      </w:r>
      <w:r>
        <w:rPr>
          <w:rFonts w:ascii="Arial" w:eastAsia="Times New Roman" w:hAnsi="Arial" w:cs="Arial"/>
          <w:bCs/>
          <w:color w:val="000000"/>
          <w:lang w:eastAsia="es-MX"/>
        </w:rPr>
        <w:t xml:space="preserve"> de las iteraciones</w:t>
      </w:r>
    </w:p>
    <w:p w14:paraId="241B5798" w14:textId="33070B99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Prototipos (Mockups)</w:t>
      </w:r>
    </w:p>
    <w:p w14:paraId="122BBD3A" w14:textId="3FABCAA4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Casos de uso v2</w:t>
      </w:r>
    </w:p>
    <w:p w14:paraId="3054C8E5" w14:textId="491AEDE4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Modelo de análisis v2</w:t>
      </w:r>
    </w:p>
    <w:p w14:paraId="7C2596E6" w14:textId="0E520D6B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Modelo de diseño v2</w:t>
      </w:r>
    </w:p>
    <w:p w14:paraId="292512E1" w14:textId="40184ABE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Modelo de datos v2</w:t>
      </w:r>
    </w:p>
    <w:p w14:paraId="7CD986E0" w14:textId="4369F51E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“El sistema”</w:t>
      </w:r>
    </w:p>
    <w:p w14:paraId="52ED64D3" w14:textId="1328C317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Plan de iteraciones v3</w:t>
      </w:r>
    </w:p>
    <w:p w14:paraId="7841E630" w14:textId="7654FF7A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Plan de pruebas v1</w:t>
      </w:r>
    </w:p>
    <w:p w14:paraId="1DD10261" w14:textId="109DA4C2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Plan de integración v1</w:t>
      </w:r>
    </w:p>
    <w:p w14:paraId="3B1E332A" w14:textId="76619837" w:rsidR="00B16614" w:rsidRDefault="00B16614" w:rsidP="0075413B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Plan de pruebas v2</w:t>
      </w:r>
    </w:p>
    <w:p w14:paraId="7AA56B7A" w14:textId="62DAE971" w:rsidR="00B16614" w:rsidRDefault="000126BF" w:rsidP="00B16614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Evaluación</w:t>
      </w:r>
      <w:r w:rsidR="00B16614">
        <w:rPr>
          <w:rFonts w:ascii="Arial" w:eastAsia="Times New Roman" w:hAnsi="Arial" w:cs="Arial"/>
          <w:bCs/>
          <w:color w:val="000000"/>
          <w:lang w:eastAsia="es-MX"/>
        </w:rPr>
        <w:t xml:space="preserve"> de las </w:t>
      </w:r>
      <w:r>
        <w:rPr>
          <w:rFonts w:ascii="Arial" w:eastAsia="Times New Roman" w:hAnsi="Arial" w:cs="Arial"/>
          <w:bCs/>
          <w:color w:val="000000"/>
          <w:lang w:eastAsia="es-MX"/>
        </w:rPr>
        <w:t>iteraciones</w:t>
      </w:r>
      <w:r w:rsidR="00B16614">
        <w:rPr>
          <w:rFonts w:ascii="Arial" w:eastAsia="Times New Roman" w:hAnsi="Arial" w:cs="Arial"/>
          <w:bCs/>
          <w:color w:val="000000"/>
          <w:lang w:eastAsia="es-MX"/>
        </w:rPr>
        <w:t xml:space="preserve"> v2</w:t>
      </w:r>
    </w:p>
    <w:p w14:paraId="59C5D43D" w14:textId="754C7BC5" w:rsidR="00B16614" w:rsidRDefault="00935EE4" w:rsidP="00B16614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Plan de integración v2</w:t>
      </w:r>
    </w:p>
    <w:p w14:paraId="1DD7A7C9" w14:textId="73C1B38F" w:rsidR="00935EE4" w:rsidRDefault="00935EE4" w:rsidP="00B16614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 xml:space="preserve">Resumen de la </w:t>
      </w:r>
      <w:r w:rsidR="000126BF">
        <w:rPr>
          <w:rFonts w:ascii="Arial" w:eastAsia="Times New Roman" w:hAnsi="Arial" w:cs="Arial"/>
          <w:bCs/>
          <w:color w:val="000000"/>
          <w:lang w:eastAsia="es-MX"/>
        </w:rPr>
        <w:t>evolución</w:t>
      </w:r>
      <w:r>
        <w:rPr>
          <w:rFonts w:ascii="Arial" w:eastAsia="Times New Roman" w:hAnsi="Arial" w:cs="Arial"/>
          <w:bCs/>
          <w:color w:val="000000"/>
          <w:lang w:eastAsia="es-MX"/>
        </w:rPr>
        <w:t xml:space="preserve"> de pruebas </w:t>
      </w:r>
    </w:p>
    <w:p w14:paraId="123525C9" w14:textId="22B4CD64" w:rsidR="00935EE4" w:rsidRDefault="00935EE4" w:rsidP="00B16614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Notas de la versión v1</w:t>
      </w:r>
    </w:p>
    <w:p w14:paraId="2503ED56" w14:textId="7C57F209" w:rsidR="00935EE4" w:rsidRDefault="00935EE4" w:rsidP="00B16614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Artefactos de instalación</w:t>
      </w:r>
    </w:p>
    <w:p w14:paraId="0D38444E" w14:textId="362E4E30" w:rsidR="00935EE4" w:rsidRDefault="00935EE4" w:rsidP="00B16614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Notas de la versión v2</w:t>
      </w:r>
    </w:p>
    <w:p w14:paraId="2128D2DE" w14:textId="5720B065" w:rsidR="00935EE4" w:rsidRDefault="00935EE4" w:rsidP="00B16614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>Manuales del sistema</w:t>
      </w:r>
    </w:p>
    <w:p w14:paraId="297A627A" w14:textId="00904B2D" w:rsidR="00935EE4" w:rsidRPr="00B16614" w:rsidRDefault="00935EE4" w:rsidP="00B16614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rPr>
          <w:rFonts w:ascii="Arial" w:eastAsia="Times New Roman" w:hAnsi="Arial" w:cs="Arial"/>
          <w:bCs/>
          <w:color w:val="000000"/>
          <w:lang w:eastAsia="es-MX"/>
        </w:rPr>
        <w:t xml:space="preserve">Plan de </w:t>
      </w:r>
      <w:r w:rsidR="000126BF">
        <w:rPr>
          <w:rFonts w:ascii="Arial" w:eastAsia="Times New Roman" w:hAnsi="Arial" w:cs="Arial"/>
          <w:bCs/>
          <w:color w:val="000000"/>
          <w:lang w:eastAsia="es-MX"/>
        </w:rPr>
        <w:t>iteraciones</w:t>
      </w:r>
      <w:r>
        <w:rPr>
          <w:rFonts w:ascii="Arial" w:eastAsia="Times New Roman" w:hAnsi="Arial" w:cs="Arial"/>
          <w:bCs/>
          <w:color w:val="000000"/>
          <w:lang w:eastAsia="es-MX"/>
        </w:rPr>
        <w:t xml:space="preserve"> v4</w:t>
      </w:r>
    </w:p>
    <w:p w14:paraId="58D1A830" w14:textId="0577E788" w:rsidR="001C69E1" w:rsidRDefault="001C69E1" w:rsidP="002C7DA8">
      <w:pPr>
        <w:pStyle w:val="Ttulo1"/>
        <w:numPr>
          <w:ilvl w:val="0"/>
          <w:numId w:val="9"/>
        </w:num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D5331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br w:type="page"/>
      </w:r>
      <w:bookmarkStart w:id="8" w:name="_Toc410201758"/>
      <w:r w:rsidR="009B651B" w:rsidRPr="00473C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Evolución</w:t>
      </w:r>
      <w:r w:rsidR="00C12AAB" w:rsidRPr="00473C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del plan de desarrollo del software</w:t>
      </w:r>
      <w:bookmarkEnd w:id="8"/>
    </w:p>
    <w:p w14:paraId="1EEF80AA" w14:textId="77777777" w:rsidR="00473CCB" w:rsidRPr="00473CCB" w:rsidRDefault="00473CCB" w:rsidP="00473CCB">
      <w:pPr>
        <w:rPr>
          <w:lang w:eastAsia="es-MX"/>
        </w:rPr>
      </w:pPr>
    </w:p>
    <w:p w14:paraId="7E2E1512" w14:textId="65E6F111" w:rsidR="00D5506F" w:rsidRPr="00D53319" w:rsidRDefault="00D5506F" w:rsidP="00AF0AAB">
      <w:p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 w:rsidRPr="00D53319">
        <w:rPr>
          <w:rFonts w:ascii="Arial" w:eastAsia="Times New Roman" w:hAnsi="Arial" w:cs="Arial"/>
          <w:bCs/>
          <w:color w:val="000000"/>
          <w:lang w:eastAsia="es-MX"/>
        </w:rPr>
        <w:t>El plan de desarrollo del software se revisara c</w:t>
      </w:r>
      <w:r w:rsidR="00473CCB">
        <w:rPr>
          <w:rFonts w:ascii="Arial" w:eastAsia="Times New Roman" w:hAnsi="Arial" w:cs="Arial"/>
          <w:bCs/>
          <w:color w:val="000000"/>
          <w:lang w:eastAsia="es-MX"/>
        </w:rPr>
        <w:t xml:space="preserve">ada entrega correspondiente de acorde a los artefactos que se solicitan en la metodología RUP, tomando en cuenta la evolución del proyecto y como </w:t>
      </w:r>
      <w:r w:rsidR="00C31EB1">
        <w:rPr>
          <w:rFonts w:ascii="Arial" w:eastAsia="Times New Roman" w:hAnsi="Arial" w:cs="Arial"/>
          <w:bCs/>
          <w:color w:val="000000"/>
          <w:lang w:eastAsia="es-MX"/>
        </w:rPr>
        <w:t>esta</w:t>
      </w:r>
      <w:r w:rsidR="00473CCB">
        <w:rPr>
          <w:rFonts w:ascii="Arial" w:eastAsia="Times New Roman" w:hAnsi="Arial" w:cs="Arial"/>
          <w:bCs/>
          <w:color w:val="000000"/>
          <w:lang w:eastAsia="es-MX"/>
        </w:rPr>
        <w:t xml:space="preserve"> ira desenvolviéndose.</w:t>
      </w:r>
    </w:p>
    <w:p w14:paraId="48EB595C" w14:textId="3FAB6D3E" w:rsidR="001C69E1" w:rsidRDefault="001C69E1" w:rsidP="002C7DA8">
      <w:pPr>
        <w:pStyle w:val="Ttulo1"/>
        <w:numPr>
          <w:ilvl w:val="0"/>
          <w:numId w:val="9"/>
        </w:num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D5331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br w:type="page"/>
      </w:r>
      <w:bookmarkStart w:id="9" w:name="_Toc410201759"/>
      <w:r w:rsidR="00C12AAB" w:rsidRPr="00D533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Organización del proyecto</w:t>
      </w:r>
      <w:bookmarkEnd w:id="9"/>
    </w:p>
    <w:p w14:paraId="209F2056" w14:textId="77777777" w:rsidR="009E1BAB" w:rsidRPr="009E1BAB" w:rsidRDefault="009E1BAB" w:rsidP="009E1BAB">
      <w:pPr>
        <w:rPr>
          <w:lang w:eastAsia="es-MX"/>
        </w:rPr>
      </w:pPr>
    </w:p>
    <w:p w14:paraId="1CE635FC" w14:textId="77777777" w:rsidR="00CA1BF7" w:rsidRDefault="00D5506F" w:rsidP="00AF0AAB">
      <w:pPr>
        <w:jc w:val="both"/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eastAsia="es-MX"/>
        </w:rPr>
      </w:pPr>
      <w:r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En el desarrollo de este software se llevara la organización de acuerdo al modelo de desarrollo RUP, el cual dice las normas y especificaciones que se deben llevar para el </w:t>
      </w:r>
      <w:r w:rsidR="001324BE"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logro de un software de calidad, el cual será por alumnos de la carrera de </w:t>
      </w:r>
      <w:r w:rsidR="009B651B" w:rsidRPr="00D53319">
        <w:rPr>
          <w:rFonts w:ascii="Arial" w:eastAsia="Times New Roman" w:hAnsi="Arial" w:cs="Arial"/>
          <w:bCs/>
          <w:color w:val="000000"/>
          <w:lang w:eastAsia="es-MX"/>
        </w:rPr>
        <w:t>Tecnologías</w:t>
      </w:r>
      <w:r w:rsidR="001324BE"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 de la </w:t>
      </w:r>
      <w:r w:rsidR="009B651B" w:rsidRPr="00D53319">
        <w:rPr>
          <w:rFonts w:ascii="Arial" w:eastAsia="Times New Roman" w:hAnsi="Arial" w:cs="Arial"/>
          <w:bCs/>
          <w:color w:val="000000"/>
          <w:lang w:eastAsia="es-MX"/>
        </w:rPr>
        <w:t>Información</w:t>
      </w:r>
      <w:r w:rsidR="001324BE"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 apoyados de la carrera de Agricultura sustentable en la casa de estudios </w:t>
      </w:r>
      <w:r w:rsidR="009B651B" w:rsidRPr="00D53319">
        <w:rPr>
          <w:rFonts w:ascii="Arial" w:eastAsia="Times New Roman" w:hAnsi="Arial" w:cs="Arial"/>
          <w:bCs/>
          <w:color w:val="000000"/>
          <w:lang w:eastAsia="es-MX"/>
        </w:rPr>
        <w:t>Universidad</w:t>
      </w:r>
      <w:r w:rsidR="001324BE"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 </w:t>
      </w:r>
      <w:r w:rsidR="009B651B" w:rsidRPr="00D53319">
        <w:rPr>
          <w:rFonts w:ascii="Arial" w:eastAsia="Times New Roman" w:hAnsi="Arial" w:cs="Arial"/>
          <w:bCs/>
          <w:color w:val="000000"/>
          <w:lang w:eastAsia="es-MX"/>
        </w:rPr>
        <w:t>Tecnológica</w:t>
      </w:r>
      <w:r w:rsidR="001324BE" w:rsidRPr="00D53319">
        <w:rPr>
          <w:rFonts w:ascii="Arial" w:eastAsia="Times New Roman" w:hAnsi="Arial" w:cs="Arial"/>
          <w:bCs/>
          <w:color w:val="000000"/>
          <w:lang w:eastAsia="es-MX"/>
        </w:rPr>
        <w:t xml:space="preserve"> del Centro de Veracruz.</w:t>
      </w:r>
      <w:r w:rsidR="00CA1BF7" w:rsidRPr="00CA1BF7"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eastAsia="es-MX"/>
        </w:rPr>
        <w:t xml:space="preserve"> </w:t>
      </w:r>
    </w:p>
    <w:p w14:paraId="2E7FA6BA" w14:textId="77777777" w:rsidR="00CA1BF7" w:rsidRDefault="00CA1BF7" w:rsidP="00AF0AAB">
      <w:pPr>
        <w:jc w:val="both"/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eastAsia="es-MX"/>
        </w:rPr>
      </w:pPr>
    </w:p>
    <w:p w14:paraId="722C00D0" w14:textId="77777777" w:rsidR="00CA1BF7" w:rsidRDefault="00CA1BF7" w:rsidP="00AF0AAB">
      <w:pPr>
        <w:jc w:val="both"/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eastAsia="es-MX"/>
        </w:rPr>
      </w:pPr>
    </w:p>
    <w:p w14:paraId="187AB083" w14:textId="77777777" w:rsidR="0020538A" w:rsidRDefault="00CA1BF7" w:rsidP="0020538A">
      <w:pPr>
        <w:keepNext/>
        <w:jc w:val="both"/>
      </w:pPr>
      <w:r w:rsidRPr="00D53319"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eastAsia="es-MX"/>
        </w:rPr>
        <w:drawing>
          <wp:inline distT="0" distB="0" distL="0" distR="0" wp14:anchorId="7F7875B0" wp14:editId="437AF75D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7D00826" w14:textId="1AD1DBB2" w:rsidR="00D5506F" w:rsidRPr="00D53319" w:rsidRDefault="0020538A" w:rsidP="0020538A">
      <w:pPr>
        <w:pStyle w:val="Descripcin"/>
        <w:jc w:val="both"/>
        <w:rPr>
          <w:rFonts w:ascii="Arial" w:eastAsia="Times New Roman" w:hAnsi="Arial" w:cs="Arial"/>
          <w:bCs/>
          <w:color w:val="000000"/>
          <w:lang w:eastAsia="es-MX"/>
        </w:rPr>
      </w:pPr>
      <w:r>
        <w:t xml:space="preserve">Imagen </w:t>
      </w:r>
      <w:fldSimple w:instr=" SEQ Imagen \* ARABIC ">
        <w:r>
          <w:rPr>
            <w:noProof/>
          </w:rPr>
          <w:t>1</w:t>
        </w:r>
      </w:fldSimple>
      <w:r>
        <w:t>.-</w:t>
      </w:r>
      <w:r>
        <w:rPr>
          <w:noProof/>
        </w:rPr>
        <w:t xml:space="preserve"> Organigrama</w:t>
      </w:r>
    </w:p>
    <w:p w14:paraId="52D55898" w14:textId="7FF12503" w:rsidR="001C69E1" w:rsidRPr="00D53319" w:rsidRDefault="001C69E1" w:rsidP="002C7DA8">
      <w:pPr>
        <w:pStyle w:val="Ttulo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D5331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br w:type="page"/>
      </w:r>
      <w:bookmarkStart w:id="10" w:name="_Toc410201760"/>
      <w:r w:rsidR="002C7DA8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lastRenderedPageBreak/>
        <w:t xml:space="preserve">6.1 </w:t>
      </w:r>
      <w:r w:rsidR="001324BE" w:rsidRPr="00D533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Roles y responsabilidades.</w:t>
      </w:r>
      <w:bookmarkEnd w:id="10"/>
    </w:p>
    <w:p w14:paraId="5DB4A14C" w14:textId="77777777" w:rsidR="002A3B22" w:rsidRPr="00D53319" w:rsidRDefault="002A3B22" w:rsidP="00AF0AAB">
      <w:pPr>
        <w:jc w:val="both"/>
        <w:rPr>
          <w:rFonts w:ascii="Arial" w:eastAsia="Times New Roman" w:hAnsi="Arial" w:cs="Arial"/>
          <w:bCs/>
          <w:color w:val="000000"/>
          <w:lang w:eastAsia="es-MX"/>
        </w:rPr>
      </w:pPr>
      <w:r w:rsidRPr="00D53319">
        <w:rPr>
          <w:rFonts w:ascii="Arial" w:eastAsia="Times New Roman" w:hAnsi="Arial" w:cs="Arial"/>
          <w:bCs/>
          <w:color w:val="000000"/>
          <w:lang w:eastAsia="es-MX"/>
        </w:rPr>
        <w:t>A continuación se describirán cada uno de los roles y sus responsabilidades.</w:t>
      </w:r>
    </w:p>
    <w:p w14:paraId="759CD7E4" w14:textId="79ABA9DA" w:rsidR="00D5506F" w:rsidRPr="00D53319" w:rsidRDefault="00D5506F" w:rsidP="001C69E1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</w:p>
    <w:p w14:paraId="1D134CA0" w14:textId="77777777" w:rsidR="002A3B22" w:rsidRPr="00D53319" w:rsidRDefault="002A3B22" w:rsidP="001C69E1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3B22" w:rsidRPr="00D53319" w14:paraId="1F5DD57E" w14:textId="77777777" w:rsidTr="002A3B22">
        <w:tc>
          <w:tcPr>
            <w:tcW w:w="4414" w:type="dxa"/>
          </w:tcPr>
          <w:p w14:paraId="086F6747" w14:textId="77777777" w:rsidR="002A3B22" w:rsidRPr="00D53319" w:rsidRDefault="002A3B22" w:rsidP="00AF0AAB">
            <w:p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Rol</w:t>
            </w:r>
          </w:p>
        </w:tc>
        <w:tc>
          <w:tcPr>
            <w:tcW w:w="4414" w:type="dxa"/>
          </w:tcPr>
          <w:p w14:paraId="34D9B768" w14:textId="77777777" w:rsidR="002A3B22" w:rsidRPr="00D53319" w:rsidRDefault="002A3B22" w:rsidP="00AF0AAB">
            <w:p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Responsabilidades</w:t>
            </w:r>
          </w:p>
        </w:tc>
      </w:tr>
      <w:tr w:rsidR="002A3B22" w:rsidRPr="00D53319" w14:paraId="64508459" w14:textId="77777777" w:rsidTr="002A3B22">
        <w:tc>
          <w:tcPr>
            <w:tcW w:w="4414" w:type="dxa"/>
          </w:tcPr>
          <w:p w14:paraId="6DD40BE7" w14:textId="23911F7E" w:rsidR="002A3B22" w:rsidRPr="00D53319" w:rsidRDefault="009B651B" w:rsidP="00AF0AAB">
            <w:p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Líder</w:t>
            </w:r>
            <w:r w:rsidR="00737A2F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del proyecto</w:t>
            </w:r>
          </w:p>
        </w:tc>
        <w:tc>
          <w:tcPr>
            <w:tcW w:w="4414" w:type="dxa"/>
          </w:tcPr>
          <w:p w14:paraId="7AD9818B" w14:textId="77777777" w:rsidR="002A3B22" w:rsidRPr="00D53319" w:rsidRDefault="002A3B22" w:rsidP="00AF0AA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Organizar a su equipo de trabajo.</w:t>
            </w:r>
          </w:p>
          <w:p w14:paraId="054BAF9B" w14:textId="77777777" w:rsidR="002A3B22" w:rsidRPr="00D53319" w:rsidRDefault="002A3B22" w:rsidP="00AF0AA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Llevar control de los procesos que se estén ejecutando.</w:t>
            </w:r>
          </w:p>
          <w:p w14:paraId="439C7565" w14:textId="77777777" w:rsidR="002A3B22" w:rsidRPr="00D53319" w:rsidRDefault="002A3B22" w:rsidP="00AF0AA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Estar pendiente en el desarrollo y que se lleve de acuerdo a el modelado de desarrollo.</w:t>
            </w:r>
          </w:p>
        </w:tc>
      </w:tr>
      <w:tr w:rsidR="002A3B22" w:rsidRPr="00D53319" w14:paraId="6ED9D465" w14:textId="77777777" w:rsidTr="002A3B22">
        <w:tc>
          <w:tcPr>
            <w:tcW w:w="4414" w:type="dxa"/>
          </w:tcPr>
          <w:p w14:paraId="7FF2304E" w14:textId="77777777" w:rsidR="002A3B22" w:rsidRPr="00D53319" w:rsidRDefault="00AF0AAB" w:rsidP="00AF0AAB">
            <w:p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Desarrolladores</w:t>
            </w:r>
          </w:p>
        </w:tc>
        <w:tc>
          <w:tcPr>
            <w:tcW w:w="4414" w:type="dxa"/>
          </w:tcPr>
          <w:p w14:paraId="093428B6" w14:textId="77777777" w:rsidR="002A3B22" w:rsidRPr="00D53319" w:rsidRDefault="00AF0AAB" w:rsidP="00AF0AA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Crear interfaz del sitio.</w:t>
            </w:r>
          </w:p>
          <w:p w14:paraId="310A71B6" w14:textId="77777777" w:rsidR="00AF0AAB" w:rsidRPr="00D53319" w:rsidRDefault="009B651B" w:rsidP="00AF0AA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Elaboración</w:t>
            </w:r>
            <w:r w:rsidR="00AF0AAB"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y estructuración de las bases de datos.</w:t>
            </w:r>
          </w:p>
          <w:p w14:paraId="78B9114E" w14:textId="77777777" w:rsidR="00AF0AAB" w:rsidRPr="00D53319" w:rsidRDefault="009B651B" w:rsidP="00AF0AA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Programación</w:t>
            </w:r>
            <w:r w:rsidR="00AF0AAB"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.</w:t>
            </w:r>
          </w:p>
        </w:tc>
      </w:tr>
      <w:tr w:rsidR="00AF0AAB" w:rsidRPr="00D53319" w14:paraId="22BCAAC0" w14:textId="77777777" w:rsidTr="002A3B22">
        <w:tc>
          <w:tcPr>
            <w:tcW w:w="4414" w:type="dxa"/>
          </w:tcPr>
          <w:p w14:paraId="35B618A9" w14:textId="77777777" w:rsidR="00AF0AAB" w:rsidRPr="00D53319" w:rsidRDefault="00AF0AAB" w:rsidP="00AF0AAB">
            <w:p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Analistas</w:t>
            </w:r>
          </w:p>
        </w:tc>
        <w:tc>
          <w:tcPr>
            <w:tcW w:w="4414" w:type="dxa"/>
          </w:tcPr>
          <w:p w14:paraId="25DCC983" w14:textId="77777777" w:rsidR="00AF0AAB" w:rsidRPr="00D53319" w:rsidRDefault="009B651B" w:rsidP="00AF0AA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Elaborar</w:t>
            </w:r>
            <w:r w:rsidR="00AF0AAB"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el documento de levantamiento de requerimientos.</w:t>
            </w:r>
          </w:p>
          <w:p w14:paraId="222B7052" w14:textId="77777777" w:rsidR="00AF0AAB" w:rsidRPr="00D53319" w:rsidRDefault="00AF0AAB" w:rsidP="00AF0AA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Realizar el estudio de mercado.</w:t>
            </w:r>
          </w:p>
          <w:p w14:paraId="7780C96F" w14:textId="77777777" w:rsidR="00AF0AAB" w:rsidRPr="00D53319" w:rsidRDefault="009B651B" w:rsidP="00AF0AA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Elaboración</w:t>
            </w:r>
            <w:r w:rsidR="00AF0AAB"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de documentos que abalen su justificación.</w:t>
            </w:r>
          </w:p>
        </w:tc>
      </w:tr>
      <w:tr w:rsidR="00AF0AAB" w:rsidRPr="00D53319" w14:paraId="6C3B1CB3" w14:textId="77777777" w:rsidTr="002A3B22">
        <w:tc>
          <w:tcPr>
            <w:tcW w:w="4414" w:type="dxa"/>
          </w:tcPr>
          <w:p w14:paraId="3AEF524E" w14:textId="77777777" w:rsidR="00AF0AAB" w:rsidRPr="00D53319" w:rsidRDefault="00AF0AAB" w:rsidP="00AF0AAB">
            <w:p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Tester</w:t>
            </w:r>
          </w:p>
        </w:tc>
        <w:tc>
          <w:tcPr>
            <w:tcW w:w="4414" w:type="dxa"/>
          </w:tcPr>
          <w:p w14:paraId="0A3549EA" w14:textId="77777777" w:rsidR="00AF0AAB" w:rsidRPr="00D53319" w:rsidRDefault="009B651B" w:rsidP="00AF0AA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Elaboración</w:t>
            </w:r>
            <w:r w:rsidR="00AF0AAB"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de documento para la implementación de </w:t>
            </w: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pruebas</w:t>
            </w:r>
            <w:r w:rsidR="00AF0AAB"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al software desarrollado.</w:t>
            </w:r>
          </w:p>
          <w:p w14:paraId="396145BD" w14:textId="77777777" w:rsidR="00AF0AAB" w:rsidRPr="00D53319" w:rsidRDefault="00AF0AAB" w:rsidP="00AF0AA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Implementación de </w:t>
            </w:r>
            <w:r w:rsidR="009B651B"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pruebas</w:t>
            </w: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.</w:t>
            </w:r>
          </w:p>
          <w:p w14:paraId="63BD322F" w14:textId="77777777" w:rsidR="00AF0AAB" w:rsidRPr="00D53319" w:rsidRDefault="009B651B" w:rsidP="0020538A">
            <w:pPr>
              <w:pStyle w:val="Prrafodelista"/>
              <w:keepNext/>
              <w:numPr>
                <w:ilvl w:val="0"/>
                <w:numId w:val="7"/>
              </w:numPr>
              <w:jc w:val="both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Obtención</w:t>
            </w:r>
            <w:r w:rsidR="00AF0AAB" w:rsidRPr="00D53319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de resultados.</w:t>
            </w:r>
          </w:p>
        </w:tc>
      </w:tr>
    </w:tbl>
    <w:p w14:paraId="5445E5CF" w14:textId="6B8BAB14" w:rsidR="0020538A" w:rsidRDefault="0020538A">
      <w:pPr>
        <w:pStyle w:val="Descripcin"/>
      </w:pPr>
      <w:r>
        <w:t xml:space="preserve">Tabla </w:t>
      </w:r>
      <w:fldSimple w:instr=" SEQ Tabla \* ARABIC ">
        <w:r w:rsidR="0058523F">
          <w:rPr>
            <w:noProof/>
          </w:rPr>
          <w:t>1</w:t>
        </w:r>
      </w:fldSimple>
      <w:r>
        <w:t>.- Especificación de responsabilidades por rol</w:t>
      </w:r>
    </w:p>
    <w:p w14:paraId="32C8E0E3" w14:textId="05D66172" w:rsidR="00F46162" w:rsidRPr="00D53319" w:rsidRDefault="001C69E1" w:rsidP="002C7DA8">
      <w:pPr>
        <w:pStyle w:val="Ttulo1"/>
        <w:numPr>
          <w:ilvl w:val="0"/>
          <w:numId w:val="9"/>
        </w:num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D53319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br w:type="page"/>
      </w:r>
      <w:bookmarkStart w:id="11" w:name="_Toc410201761"/>
      <w:r w:rsidR="009B651B" w:rsidRPr="00D533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Estimación</w:t>
      </w:r>
      <w:r w:rsidR="001324BE" w:rsidRPr="00D533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del costo del proyecto.</w:t>
      </w:r>
      <w:bookmarkEnd w:id="11"/>
    </w:p>
    <w:p w14:paraId="21F3416A" w14:textId="5BD00C26" w:rsidR="001324BE" w:rsidRDefault="000F3CD2" w:rsidP="001C69E1">
      <w:pPr>
        <w:rPr>
          <w:rFonts w:ascii="Arial" w:eastAsia="Times New Roman" w:hAnsi="Arial" w:cs="Arial"/>
          <w:bCs/>
          <w:color w:val="000000"/>
          <w:lang w:eastAsia="es-MX"/>
        </w:rPr>
      </w:pPr>
      <w:r w:rsidRPr="00D53319">
        <w:rPr>
          <w:rFonts w:ascii="Arial" w:eastAsia="Times New Roman" w:hAnsi="Arial" w:cs="Arial"/>
          <w:bCs/>
          <w:color w:val="000000"/>
          <w:lang w:eastAsia="es-MX"/>
        </w:rPr>
        <w:t>Basados en la norma COCOMO utilizaremos su forma básica para calcular un precio estimado del proyecto</w:t>
      </w:r>
      <w:r w:rsidR="004143C8">
        <w:rPr>
          <w:rFonts w:ascii="Arial" w:eastAsia="Times New Roman" w:hAnsi="Arial" w:cs="Arial"/>
          <w:bCs/>
          <w:color w:val="000000"/>
          <w:lang w:eastAsia="es-MX"/>
        </w:rPr>
        <w:t>.</w:t>
      </w:r>
    </w:p>
    <w:tbl>
      <w:tblPr>
        <w:tblW w:w="5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40"/>
        <w:gridCol w:w="700"/>
        <w:gridCol w:w="600"/>
        <w:gridCol w:w="1200"/>
      </w:tblGrid>
      <w:tr w:rsidR="00BD2806" w:rsidRPr="00BD2806" w14:paraId="321BFE54" w14:textId="77777777" w:rsidTr="00BD2806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DE44971" w14:textId="77777777" w:rsidR="00BD2806" w:rsidRPr="00BD2806" w:rsidRDefault="00BD2806" w:rsidP="00BD2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Tipo de Proyecto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E23B4E" w14:textId="77777777" w:rsidR="00BD2806" w:rsidRPr="00BD2806" w:rsidRDefault="00BD2806" w:rsidP="00BD2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0A1592" w14:textId="77777777" w:rsidR="00BD2806" w:rsidRPr="00BD2806" w:rsidRDefault="00BD2806" w:rsidP="00BD2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EA7401" w14:textId="77777777" w:rsidR="00BD2806" w:rsidRPr="00BD2806" w:rsidRDefault="00BD2806" w:rsidP="00BD2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712EC5" w14:textId="77777777" w:rsidR="00BD2806" w:rsidRPr="00BD2806" w:rsidRDefault="00BD2806" w:rsidP="00BD2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d</w:t>
            </w:r>
          </w:p>
        </w:tc>
      </w:tr>
      <w:tr w:rsidR="00BD2806" w:rsidRPr="00BD2806" w14:paraId="4F52C01B" w14:textId="77777777" w:rsidTr="00BD2806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B048" w14:textId="02CCC1FB" w:rsidR="00BD2806" w:rsidRPr="00BD2806" w:rsidRDefault="00BD2806" w:rsidP="00BD2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Orgánico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BD35" w14:textId="77777777" w:rsidR="00BD2806" w:rsidRPr="00BD2806" w:rsidRDefault="00BD2806" w:rsidP="00BD2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2.4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A6841" w14:textId="77777777" w:rsidR="00BD2806" w:rsidRPr="00BD2806" w:rsidRDefault="00BD2806" w:rsidP="00BD2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1.05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62D2" w14:textId="77777777" w:rsidR="00BD2806" w:rsidRPr="00BD2806" w:rsidRDefault="00BD2806" w:rsidP="00BD2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2.5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210FF" w14:textId="77777777" w:rsidR="00BD2806" w:rsidRPr="00BD2806" w:rsidRDefault="00BD2806" w:rsidP="00BD2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0.38</w:t>
            </w:r>
          </w:p>
        </w:tc>
      </w:tr>
      <w:tr w:rsidR="00BD2806" w:rsidRPr="00BD2806" w14:paraId="65ABD16F" w14:textId="77777777" w:rsidTr="00BD2806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B1DD" w14:textId="77777777" w:rsidR="00BD2806" w:rsidRPr="00BD2806" w:rsidRDefault="00BD2806" w:rsidP="00BD2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Medio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42DE6" w14:textId="77777777" w:rsidR="00BD2806" w:rsidRPr="00BD2806" w:rsidRDefault="00BD2806" w:rsidP="00BD2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9663" w14:textId="77777777" w:rsidR="00BD2806" w:rsidRPr="00BD2806" w:rsidRDefault="00BD2806" w:rsidP="00BD2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38E5" w14:textId="77777777" w:rsidR="00BD2806" w:rsidRPr="00BD2806" w:rsidRDefault="00BD2806" w:rsidP="00BD2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2.5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A765F" w14:textId="77777777" w:rsidR="00BD2806" w:rsidRPr="00BD2806" w:rsidRDefault="00BD2806" w:rsidP="00BD2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0.35</w:t>
            </w:r>
          </w:p>
        </w:tc>
      </w:tr>
      <w:tr w:rsidR="00BD2806" w:rsidRPr="00BD2806" w14:paraId="4BB010D7" w14:textId="77777777" w:rsidTr="00BD2806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6EA3" w14:textId="77777777" w:rsidR="00BD2806" w:rsidRPr="00BD2806" w:rsidRDefault="00BD2806" w:rsidP="00BD2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Embebido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187C" w14:textId="77777777" w:rsidR="00BD2806" w:rsidRPr="00BD2806" w:rsidRDefault="00BD2806" w:rsidP="00BD2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3.6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52DE" w14:textId="77777777" w:rsidR="00BD2806" w:rsidRPr="00BD2806" w:rsidRDefault="00BD2806" w:rsidP="00BD2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F85F" w14:textId="77777777" w:rsidR="00BD2806" w:rsidRPr="00BD2806" w:rsidRDefault="00BD2806" w:rsidP="00BD28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2.5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B39AA" w14:textId="77777777" w:rsidR="00BD2806" w:rsidRPr="00BD2806" w:rsidRDefault="00BD2806" w:rsidP="0058523F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0.32</w:t>
            </w:r>
          </w:p>
        </w:tc>
      </w:tr>
    </w:tbl>
    <w:p w14:paraId="41962B4C" w14:textId="7EA0DA1E" w:rsidR="00BD2806" w:rsidRPr="00BD2806" w:rsidRDefault="0058523F" w:rsidP="0058523F">
      <w:pPr>
        <w:pStyle w:val="Descripcin"/>
        <w:rPr>
          <w:rFonts w:ascii="Arial" w:eastAsia="Times New Roman" w:hAnsi="Arial" w:cs="Arial"/>
          <w:bCs/>
          <w:color w:val="000000"/>
          <w:sz w:val="22"/>
          <w:szCs w:val="22"/>
          <w:lang w:eastAsia="es-MX"/>
        </w:rPr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>.- Constantes de Cocomo para obtener presupuesto</w:t>
      </w:r>
    </w:p>
    <w:p w14:paraId="0C2152D5" w14:textId="025233D3" w:rsidR="00BD2806" w:rsidRPr="0058523F" w:rsidRDefault="0058523F" w:rsidP="001C69E1">
      <w:pPr>
        <w:rPr>
          <w:rFonts w:ascii="Arial" w:eastAsia="Times New Roman" w:hAnsi="Arial" w:cs="Arial"/>
          <w:bCs/>
          <w:color w:val="000000"/>
          <w:lang w:eastAsia="es-MX"/>
        </w:rPr>
      </w:pPr>
      <w:r w:rsidRPr="0058523F">
        <w:rPr>
          <w:rFonts w:ascii="Arial" w:eastAsia="Times New Roman" w:hAnsi="Arial" w:cs="Arial"/>
          <w:bCs/>
          <w:color w:val="000000"/>
          <w:lang w:eastAsia="es-MX"/>
        </w:rPr>
        <w:t>Costo final es de $60,480.00</w:t>
      </w:r>
    </w:p>
    <w:p w14:paraId="5A7980E2" w14:textId="77777777" w:rsidR="0058523F" w:rsidRDefault="0058523F" w:rsidP="001C69E1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</w:p>
    <w:p w14:paraId="6BA028A8" w14:textId="77777777" w:rsidR="00BD2806" w:rsidRDefault="00BD2806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br w:type="page"/>
      </w:r>
    </w:p>
    <w:p w14:paraId="571A304A" w14:textId="77777777" w:rsidR="00BD2806" w:rsidRDefault="00BD2806" w:rsidP="001C69E1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sectPr w:rsidR="00BD280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16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439"/>
        <w:gridCol w:w="439"/>
        <w:gridCol w:w="883"/>
        <w:gridCol w:w="1638"/>
        <w:gridCol w:w="877"/>
        <w:gridCol w:w="1727"/>
        <w:gridCol w:w="1842"/>
      </w:tblGrid>
      <w:tr w:rsidR="00BD2806" w:rsidRPr="00BD2806" w14:paraId="16B7ADDE" w14:textId="77777777" w:rsidTr="00077B7D">
        <w:trPr>
          <w:trHeight w:val="300"/>
        </w:trPr>
        <w:tc>
          <w:tcPr>
            <w:tcW w:w="37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B6871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Atributos</w:t>
            </w:r>
          </w:p>
        </w:tc>
        <w:tc>
          <w:tcPr>
            <w:tcW w:w="78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A27D90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Valor</w:t>
            </w:r>
          </w:p>
        </w:tc>
      </w:tr>
      <w:tr w:rsidR="00BD2806" w:rsidRPr="00BD2806" w14:paraId="6CF64884" w14:textId="77777777" w:rsidTr="00077B7D">
        <w:trPr>
          <w:trHeight w:val="300"/>
        </w:trPr>
        <w:tc>
          <w:tcPr>
            <w:tcW w:w="37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5EC1A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8F5BBD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Muy Bajo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BF47A2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Bajo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2C1A3A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Nominal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F6C6AA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Alto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3025F3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Muy alto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CBA5D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Extra alto</w:t>
            </w:r>
          </w:p>
        </w:tc>
      </w:tr>
      <w:tr w:rsidR="00BD2806" w:rsidRPr="00BD2806" w14:paraId="69242374" w14:textId="77777777" w:rsidTr="00077B7D">
        <w:trPr>
          <w:trHeight w:val="300"/>
        </w:trPr>
        <w:tc>
          <w:tcPr>
            <w:tcW w:w="1162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48DBC6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Atributos de software</w:t>
            </w:r>
          </w:p>
        </w:tc>
      </w:tr>
      <w:tr w:rsidR="00BD2806" w:rsidRPr="00BD2806" w14:paraId="3EE3191C" w14:textId="77777777" w:rsidTr="00077B7D">
        <w:trPr>
          <w:trHeight w:val="300"/>
        </w:trPr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01E4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Fiabilidad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5F1F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0.75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E7F330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0.88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6ADB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151F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1.15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1DA1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86D9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D2806" w:rsidRPr="00BD2806" w14:paraId="609F8BF5" w14:textId="77777777" w:rsidTr="00077B7D">
        <w:trPr>
          <w:trHeight w:val="300"/>
        </w:trPr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1EC4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Tamaño de Base de datos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05A5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4683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0.94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E2D294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3A15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1.08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E198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2CE8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D2806" w:rsidRPr="00BD2806" w14:paraId="3C3ED289" w14:textId="77777777" w:rsidTr="00077B7D">
        <w:trPr>
          <w:trHeight w:val="300"/>
        </w:trPr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2160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Complejidad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44E1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3FE1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0.85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9A45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028A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1.15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27D3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118C45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1.65</w:t>
            </w:r>
          </w:p>
        </w:tc>
      </w:tr>
      <w:tr w:rsidR="00BD2806" w:rsidRPr="00BD2806" w14:paraId="48B0CBD7" w14:textId="77777777" w:rsidTr="00077B7D">
        <w:trPr>
          <w:trHeight w:val="300"/>
        </w:trPr>
        <w:tc>
          <w:tcPr>
            <w:tcW w:w="1162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11FB6B3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Atributos de hardware</w:t>
            </w:r>
          </w:p>
        </w:tc>
      </w:tr>
      <w:tr w:rsidR="00BD2806" w:rsidRPr="00BD2806" w14:paraId="7651153A" w14:textId="77777777" w:rsidTr="00077B7D">
        <w:trPr>
          <w:trHeight w:val="300"/>
        </w:trPr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D6A4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Restricciones de tiempo de ejecución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1BC2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B493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2FBE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18324F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1.11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F9EE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1BC5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1.66</w:t>
            </w:r>
          </w:p>
        </w:tc>
      </w:tr>
      <w:tr w:rsidR="00BD2806" w:rsidRPr="00BD2806" w14:paraId="0CA777F1" w14:textId="77777777" w:rsidTr="00077B7D">
        <w:trPr>
          <w:trHeight w:val="300"/>
        </w:trPr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48E9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Restricciones de memoria virtual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C96C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8DF3E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B93167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91B20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1.06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8B3E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1.21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A3AB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1.56</w:t>
            </w:r>
          </w:p>
        </w:tc>
      </w:tr>
      <w:tr w:rsidR="00BD2806" w:rsidRPr="00BD2806" w14:paraId="442F82FD" w14:textId="77777777" w:rsidTr="00077B7D">
        <w:trPr>
          <w:trHeight w:val="300"/>
        </w:trPr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2176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Volatilidad de la máquina virtual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5D553B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761A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0.87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89BA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8CF2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1.15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FABA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911A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D2806" w:rsidRPr="00BD2806" w14:paraId="25907327" w14:textId="77777777" w:rsidTr="00077B7D">
        <w:trPr>
          <w:trHeight w:val="300"/>
        </w:trPr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F701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Tiempo de respuesta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CC10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4E77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0.87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9BFE1A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013D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1.15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5A2C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4218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D2806" w:rsidRPr="00BD2806" w14:paraId="2644C288" w14:textId="77777777" w:rsidTr="00077B7D">
        <w:trPr>
          <w:trHeight w:val="300"/>
        </w:trPr>
        <w:tc>
          <w:tcPr>
            <w:tcW w:w="1162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19E703E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Atributos de personal</w:t>
            </w:r>
          </w:p>
        </w:tc>
      </w:tr>
      <w:tr w:rsidR="00BD2806" w:rsidRPr="00BD2806" w14:paraId="10BEB5A4" w14:textId="77777777" w:rsidTr="00077B7D">
        <w:trPr>
          <w:trHeight w:val="300"/>
        </w:trPr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A43D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Capacidad de análisis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80EA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1.46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7929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1.19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8EDFF4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671B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0.86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8459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0.71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28D2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D2806" w:rsidRPr="00BD2806" w14:paraId="114B00D2" w14:textId="77777777" w:rsidTr="00077B7D">
        <w:trPr>
          <w:trHeight w:val="300"/>
        </w:trPr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14A3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Experiencia en la aplicación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BD07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1.29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57B3A5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1.13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B5C1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8DC5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0.91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A48B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0.82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4A81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D2806" w:rsidRPr="00BD2806" w14:paraId="11FDD87E" w14:textId="77777777" w:rsidTr="00077B7D">
        <w:trPr>
          <w:trHeight w:val="300"/>
        </w:trPr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367C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Calidad de los programadores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DD61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1.42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C421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1.17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036D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C7337C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0.86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C915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E478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D2806" w:rsidRPr="00BD2806" w14:paraId="1B58CB16" w14:textId="77777777" w:rsidTr="00077B7D">
        <w:trPr>
          <w:trHeight w:val="300"/>
        </w:trPr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07DB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Experiencia en la máquina virtual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A52B3B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1.21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6BFF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EF40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4D61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0.9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6811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283F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D2806" w:rsidRPr="00BD2806" w14:paraId="265AAC06" w14:textId="77777777" w:rsidTr="00077B7D">
        <w:trPr>
          <w:trHeight w:val="300"/>
        </w:trPr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C86F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Experiencia en el lenguaje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2211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1.14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B48D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1.07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CB5EEA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4FABF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0.95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2CA8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F682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D2806" w:rsidRPr="00BD2806" w14:paraId="5A12D07F" w14:textId="77777777" w:rsidTr="00077B7D">
        <w:trPr>
          <w:trHeight w:val="300"/>
        </w:trPr>
        <w:tc>
          <w:tcPr>
            <w:tcW w:w="1162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F863100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Atributos del proyecto</w:t>
            </w:r>
          </w:p>
        </w:tc>
      </w:tr>
      <w:tr w:rsidR="00BD2806" w:rsidRPr="00BD2806" w14:paraId="071384B4" w14:textId="77777777" w:rsidTr="00077B7D">
        <w:trPr>
          <w:trHeight w:val="300"/>
        </w:trPr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8FF3" w14:textId="48D624E8" w:rsidR="00BD2806" w:rsidRPr="00BD2806" w:rsidRDefault="0058523F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Técnicas</w:t>
            </w:r>
            <w:r w:rsidR="00BD2806"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actualizadas de </w:t>
            </w: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programación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21C4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1.24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106D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1699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028C67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0.91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1453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0.82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9AE2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D2806" w:rsidRPr="00BD2806" w14:paraId="703ADB78" w14:textId="77777777" w:rsidTr="00077B7D">
        <w:trPr>
          <w:trHeight w:val="300"/>
        </w:trPr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B480" w14:textId="3103E6E2" w:rsidR="00BD2806" w:rsidRPr="00BD2806" w:rsidRDefault="0058523F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Utilización</w:t>
            </w:r>
            <w:r w:rsidR="00BD2806"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herramientas de software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5470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1.24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2088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E510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609D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0.91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BE6404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0.83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C664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D2806" w:rsidRPr="00BD2806" w14:paraId="4EA96DDF" w14:textId="77777777" w:rsidTr="00077B7D">
        <w:trPr>
          <w:trHeight w:val="300"/>
        </w:trPr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6F13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Restricciones de tiempo de desarrollo</w:t>
            </w:r>
          </w:p>
        </w:tc>
        <w:tc>
          <w:tcPr>
            <w:tcW w:w="8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F5B6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1.23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F75F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1.08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D075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94C86C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1.04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9A400" w14:textId="77777777" w:rsidR="00BD2806" w:rsidRPr="00BD2806" w:rsidRDefault="00BD2806" w:rsidP="00077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1.1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5E24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BD2806" w:rsidRPr="00BD2806" w14:paraId="54922C3B" w14:textId="77777777" w:rsidTr="00077B7D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DDA0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2642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715D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F03F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9D92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A71B" w14:textId="77777777" w:rsidR="00BD2806" w:rsidRPr="00BD2806" w:rsidRDefault="00BD2806" w:rsidP="00077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9213" w14:textId="77777777" w:rsidR="00BD2806" w:rsidRPr="00BD2806" w:rsidRDefault="00BD2806" w:rsidP="00077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9F85" w14:textId="77777777" w:rsidR="00BD2806" w:rsidRPr="00BD2806" w:rsidRDefault="00BD2806" w:rsidP="00077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8923" w14:textId="77777777" w:rsidR="00BD2806" w:rsidRPr="00BD2806" w:rsidRDefault="00BD2806" w:rsidP="00077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B2B1" w14:textId="77777777" w:rsidR="00BD2806" w:rsidRPr="00BD2806" w:rsidRDefault="00BD2806" w:rsidP="00077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D2806" w:rsidRPr="00BD2806" w14:paraId="0A77B6D1" w14:textId="77777777" w:rsidTr="00077B7D">
        <w:trPr>
          <w:trHeight w:val="300"/>
        </w:trPr>
        <w:tc>
          <w:tcPr>
            <w:tcW w:w="37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7BE0F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Factores de costo</w:t>
            </w:r>
          </w:p>
        </w:tc>
        <w:tc>
          <w:tcPr>
            <w:tcW w:w="8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vAlign w:val="bottom"/>
            <w:hideMark/>
          </w:tcPr>
          <w:p w14:paraId="52030B22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BD2806">
              <w:rPr>
                <w:rFonts w:ascii="Calibri" w:eastAsia="Times New Roman" w:hAnsi="Calibri" w:cs="Times New Roman"/>
                <w:color w:val="000000"/>
                <w:lang w:eastAsia="es-MX"/>
              </w:rPr>
              <w:t>14.62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EE58" w14:textId="77777777" w:rsidR="00BD2806" w:rsidRPr="00BD2806" w:rsidRDefault="00BD2806" w:rsidP="00077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7B62" w14:textId="77777777" w:rsidR="00BD2806" w:rsidRPr="00BD2806" w:rsidRDefault="00BD2806" w:rsidP="00077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6181" w14:textId="77777777" w:rsidR="00BD2806" w:rsidRPr="00BD2806" w:rsidRDefault="00BD2806" w:rsidP="00077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51ED" w14:textId="77777777" w:rsidR="00BD2806" w:rsidRPr="00BD2806" w:rsidRDefault="00BD2806" w:rsidP="00077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D68E" w14:textId="77777777" w:rsidR="00BD2806" w:rsidRPr="00BD2806" w:rsidRDefault="00BD2806" w:rsidP="0058523F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9B07028" w14:textId="60C984E0" w:rsidR="00437ADF" w:rsidRDefault="0058523F" w:rsidP="0058523F">
      <w:pPr>
        <w:pStyle w:val="Descripcin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>.- Tabla de puntos de fusión</w:t>
      </w:r>
    </w:p>
    <w:p w14:paraId="3A1DB047" w14:textId="77777777" w:rsidR="0058523F" w:rsidRDefault="0058523F" w:rsidP="001C69E1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</w:p>
    <w:p w14:paraId="20006F22" w14:textId="77777777" w:rsidR="0058523F" w:rsidRDefault="0058523F" w:rsidP="001C69E1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</w:p>
    <w:tbl>
      <w:tblPr>
        <w:tblW w:w="11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743"/>
        <w:gridCol w:w="720"/>
        <w:gridCol w:w="2431"/>
        <w:gridCol w:w="1228"/>
        <w:gridCol w:w="2707"/>
      </w:tblGrid>
      <w:tr w:rsidR="0058523F" w:rsidRPr="0058523F" w14:paraId="15C5738F" w14:textId="77777777" w:rsidTr="0058523F">
        <w:trPr>
          <w:trHeight w:val="300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AF99A43" w14:textId="77777777" w:rsidR="0058523F" w:rsidRPr="0058523F" w:rsidRDefault="0058523F" w:rsidP="005852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7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49FE949" w14:textId="77777777" w:rsidR="0058523F" w:rsidRPr="0058523F" w:rsidRDefault="0058523F" w:rsidP="005852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Factores de peso</w:t>
            </w:r>
          </w:p>
        </w:tc>
      </w:tr>
      <w:tr w:rsidR="0058523F" w:rsidRPr="0058523F" w14:paraId="65D23FEF" w14:textId="77777777" w:rsidTr="0058523F">
        <w:trPr>
          <w:trHeight w:val="300"/>
        </w:trPr>
        <w:tc>
          <w:tcPr>
            <w:tcW w:w="36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2EEE6DA" w14:textId="77777777" w:rsidR="0058523F" w:rsidRPr="0058523F" w:rsidRDefault="0058523F" w:rsidP="005852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Factores Funcionales de peso</w:t>
            </w:r>
          </w:p>
        </w:tc>
        <w:tc>
          <w:tcPr>
            <w:tcW w:w="3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21B11FD" w14:textId="247159C0" w:rsidR="0058523F" w:rsidRPr="0058523F" w:rsidRDefault="0058523F" w:rsidP="005852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Parámetros de medida(1)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8DD3C0" w14:textId="77777777" w:rsidR="0058523F" w:rsidRPr="0058523F" w:rsidRDefault="0058523F" w:rsidP="005852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Contador(2)</w:t>
            </w:r>
          </w:p>
        </w:tc>
        <w:tc>
          <w:tcPr>
            <w:tcW w:w="2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301597A" w14:textId="57F7E8E4" w:rsidR="0058523F" w:rsidRPr="0058523F" w:rsidRDefault="0058523F" w:rsidP="005852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Total Multiplicación (1)*(2)</w:t>
            </w:r>
          </w:p>
        </w:tc>
      </w:tr>
      <w:tr w:rsidR="0058523F" w:rsidRPr="0058523F" w14:paraId="06FB02B9" w14:textId="77777777" w:rsidTr="0058523F">
        <w:trPr>
          <w:trHeight w:val="300"/>
        </w:trPr>
        <w:tc>
          <w:tcPr>
            <w:tcW w:w="36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BB0E2" w14:textId="77777777" w:rsidR="0058523F" w:rsidRPr="0058523F" w:rsidRDefault="0058523F" w:rsidP="005852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D9EA6" w14:textId="77777777" w:rsidR="0058523F" w:rsidRPr="0058523F" w:rsidRDefault="0058523F" w:rsidP="005852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Simple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EC2A42" w14:textId="77777777" w:rsidR="0058523F" w:rsidRPr="0058523F" w:rsidRDefault="0058523F" w:rsidP="005852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Medio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1E0BA7" w14:textId="77777777" w:rsidR="0058523F" w:rsidRPr="0058523F" w:rsidRDefault="0058523F" w:rsidP="005852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Compleja</w:t>
            </w: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1F22B" w14:textId="77777777" w:rsidR="0058523F" w:rsidRPr="0058523F" w:rsidRDefault="0058523F" w:rsidP="005852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7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40FB2" w14:textId="77777777" w:rsidR="0058523F" w:rsidRPr="0058523F" w:rsidRDefault="0058523F" w:rsidP="005852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58523F" w:rsidRPr="0058523F" w14:paraId="598D8987" w14:textId="77777777" w:rsidTr="0058523F">
        <w:trPr>
          <w:trHeight w:val="300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2BA0" w14:textId="77777777" w:rsidR="0058523F" w:rsidRPr="0058523F" w:rsidRDefault="0058523F" w:rsidP="005852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N° Entrada usuario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90B6" w14:textId="77777777" w:rsidR="0058523F" w:rsidRPr="0058523F" w:rsidRDefault="0058523F" w:rsidP="005852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FE6C0F" w14:textId="77777777" w:rsidR="0058523F" w:rsidRPr="0058523F" w:rsidRDefault="0058523F" w:rsidP="005852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6268" w14:textId="77777777" w:rsidR="0058523F" w:rsidRPr="0058523F" w:rsidRDefault="0058523F" w:rsidP="005852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D2EC" w14:textId="77777777" w:rsidR="0058523F" w:rsidRPr="0058523F" w:rsidRDefault="0058523F" w:rsidP="005852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B88D7" w14:textId="77777777" w:rsidR="0058523F" w:rsidRPr="0058523F" w:rsidRDefault="0058523F" w:rsidP="005852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200</w:t>
            </w:r>
          </w:p>
        </w:tc>
      </w:tr>
      <w:tr w:rsidR="0058523F" w:rsidRPr="0058523F" w14:paraId="12EF1C02" w14:textId="77777777" w:rsidTr="0058523F">
        <w:trPr>
          <w:trHeight w:val="300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EFB0" w14:textId="77777777" w:rsidR="0058523F" w:rsidRPr="0058523F" w:rsidRDefault="0058523F" w:rsidP="005852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N° Salida usuario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FF23" w14:textId="77777777" w:rsidR="0058523F" w:rsidRPr="0058523F" w:rsidRDefault="0058523F" w:rsidP="005852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ACD781" w14:textId="77777777" w:rsidR="0058523F" w:rsidRPr="0058523F" w:rsidRDefault="0058523F" w:rsidP="005852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3804" w14:textId="77777777" w:rsidR="0058523F" w:rsidRPr="0058523F" w:rsidRDefault="0058523F" w:rsidP="005852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EE95" w14:textId="77777777" w:rsidR="0058523F" w:rsidRPr="0058523F" w:rsidRDefault="0058523F" w:rsidP="005852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EB129" w14:textId="77777777" w:rsidR="0058523F" w:rsidRPr="0058523F" w:rsidRDefault="0058523F" w:rsidP="005852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105</w:t>
            </w:r>
          </w:p>
        </w:tc>
      </w:tr>
      <w:tr w:rsidR="0058523F" w:rsidRPr="0058523F" w14:paraId="73EF1FCF" w14:textId="77777777" w:rsidTr="0058523F">
        <w:trPr>
          <w:trHeight w:val="300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2F59" w14:textId="77777777" w:rsidR="0058523F" w:rsidRPr="0058523F" w:rsidRDefault="0058523F" w:rsidP="005852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N° Consulta usuario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5322" w14:textId="77777777" w:rsidR="0058523F" w:rsidRPr="0058523F" w:rsidRDefault="0058523F" w:rsidP="005852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15051C" w14:textId="77777777" w:rsidR="0058523F" w:rsidRPr="0058523F" w:rsidRDefault="0058523F" w:rsidP="005852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E122" w14:textId="77777777" w:rsidR="0058523F" w:rsidRPr="0058523F" w:rsidRDefault="0058523F" w:rsidP="005852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A6A6" w14:textId="77777777" w:rsidR="0058523F" w:rsidRPr="0058523F" w:rsidRDefault="0058523F" w:rsidP="005852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40B37" w14:textId="77777777" w:rsidR="0058523F" w:rsidRPr="0058523F" w:rsidRDefault="0058523F" w:rsidP="005852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64</w:t>
            </w:r>
          </w:p>
        </w:tc>
      </w:tr>
      <w:tr w:rsidR="0058523F" w:rsidRPr="0058523F" w14:paraId="6FBD6F37" w14:textId="77777777" w:rsidTr="0058523F">
        <w:trPr>
          <w:trHeight w:val="300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3871" w14:textId="27247DC2" w:rsidR="0058523F" w:rsidRPr="0058523F" w:rsidRDefault="0058523F" w:rsidP="005852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N° Archivos Lógicos Internos (tablas)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24CA" w14:textId="77777777" w:rsidR="0058523F" w:rsidRPr="0058523F" w:rsidRDefault="0058523F" w:rsidP="005852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8E15C7" w14:textId="77777777" w:rsidR="0058523F" w:rsidRPr="0058523F" w:rsidRDefault="0058523F" w:rsidP="005852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3634" w14:textId="77777777" w:rsidR="0058523F" w:rsidRPr="0058523F" w:rsidRDefault="0058523F" w:rsidP="005852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4A9A" w14:textId="77777777" w:rsidR="0058523F" w:rsidRPr="0058523F" w:rsidRDefault="0058523F" w:rsidP="005852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CA407" w14:textId="77777777" w:rsidR="0058523F" w:rsidRPr="0058523F" w:rsidRDefault="0058523F" w:rsidP="005852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15</w:t>
            </w:r>
          </w:p>
        </w:tc>
      </w:tr>
      <w:tr w:rsidR="0058523F" w:rsidRPr="0058523F" w14:paraId="788612CE" w14:textId="77777777" w:rsidTr="0058523F">
        <w:trPr>
          <w:trHeight w:val="300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868B" w14:textId="77777777" w:rsidR="0058523F" w:rsidRPr="0058523F" w:rsidRDefault="0058523F" w:rsidP="005852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N° Interfaces externas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5C2F" w14:textId="77777777" w:rsidR="0058523F" w:rsidRPr="0058523F" w:rsidRDefault="0058523F" w:rsidP="005852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DB612D" w14:textId="77777777" w:rsidR="0058523F" w:rsidRPr="0058523F" w:rsidRDefault="0058523F" w:rsidP="005852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B69D" w14:textId="77777777" w:rsidR="0058523F" w:rsidRPr="0058523F" w:rsidRDefault="0058523F" w:rsidP="005852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98DF" w14:textId="77777777" w:rsidR="0058523F" w:rsidRPr="0058523F" w:rsidRDefault="0058523F" w:rsidP="005852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3A9C2C" w14:textId="77777777" w:rsidR="0058523F" w:rsidRPr="0058523F" w:rsidRDefault="0058523F" w:rsidP="005852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</w:tr>
      <w:tr w:rsidR="0058523F" w:rsidRPr="0058523F" w14:paraId="7E7A6FBD" w14:textId="77777777" w:rsidTr="0058523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6C56" w14:textId="77777777" w:rsidR="0058523F" w:rsidRPr="0058523F" w:rsidRDefault="0058523F" w:rsidP="005852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F0B1" w14:textId="77777777" w:rsidR="0058523F" w:rsidRPr="0058523F" w:rsidRDefault="0058523F" w:rsidP="0058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7ACA" w14:textId="77777777" w:rsidR="0058523F" w:rsidRPr="0058523F" w:rsidRDefault="0058523F" w:rsidP="0058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4B9D" w14:textId="77777777" w:rsidR="0058523F" w:rsidRPr="0058523F" w:rsidRDefault="0058523F" w:rsidP="0058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6A4D" w14:textId="77777777" w:rsidR="0058523F" w:rsidRPr="0058523F" w:rsidRDefault="0058523F" w:rsidP="005852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E283" w14:textId="77777777" w:rsidR="0058523F" w:rsidRPr="0058523F" w:rsidRDefault="0058523F" w:rsidP="005852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Suma Factores de peso=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B3EE" w14:textId="77777777" w:rsidR="0058523F" w:rsidRPr="0058523F" w:rsidRDefault="0058523F" w:rsidP="005852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59FF" w14:textId="77777777" w:rsidR="0058523F" w:rsidRPr="0058523F" w:rsidRDefault="0058523F" w:rsidP="0058523F">
            <w:pPr>
              <w:keepNext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8523F">
              <w:rPr>
                <w:rFonts w:ascii="Calibri" w:eastAsia="Times New Roman" w:hAnsi="Calibri" w:cs="Times New Roman"/>
                <w:color w:val="000000"/>
                <w:lang w:eastAsia="es-MX"/>
              </w:rPr>
              <w:t>384</w:t>
            </w:r>
          </w:p>
        </w:tc>
      </w:tr>
    </w:tbl>
    <w:p w14:paraId="2DAD305E" w14:textId="463F10C3" w:rsidR="00BD2806" w:rsidRPr="00D53319" w:rsidRDefault="0058523F" w:rsidP="0058523F">
      <w:pPr>
        <w:pStyle w:val="Descripcin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t>.- Factores funcionales de peso</w:t>
      </w:r>
    </w:p>
    <w:sectPr w:rsidR="00BD2806" w:rsidRPr="00D53319" w:rsidSect="00BD2806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A69D4"/>
    <w:multiLevelType w:val="hybridMultilevel"/>
    <w:tmpl w:val="5DD04B3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013467"/>
    <w:multiLevelType w:val="hybridMultilevel"/>
    <w:tmpl w:val="0F8A8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E4766"/>
    <w:multiLevelType w:val="hybridMultilevel"/>
    <w:tmpl w:val="8DA47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C4ADC"/>
    <w:multiLevelType w:val="hybridMultilevel"/>
    <w:tmpl w:val="4508C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865A2"/>
    <w:multiLevelType w:val="hybridMultilevel"/>
    <w:tmpl w:val="AB985C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D786B"/>
    <w:multiLevelType w:val="hybridMultilevel"/>
    <w:tmpl w:val="EFB4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8113A"/>
    <w:multiLevelType w:val="hybridMultilevel"/>
    <w:tmpl w:val="1C240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20B3B"/>
    <w:multiLevelType w:val="hybridMultilevel"/>
    <w:tmpl w:val="F17602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82214D"/>
    <w:multiLevelType w:val="hybridMultilevel"/>
    <w:tmpl w:val="6756C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25"/>
    <w:rsid w:val="000126BF"/>
    <w:rsid w:val="00012DEF"/>
    <w:rsid w:val="00074F8C"/>
    <w:rsid w:val="000D0A40"/>
    <w:rsid w:val="000E2031"/>
    <w:rsid w:val="000F3CD2"/>
    <w:rsid w:val="001324BE"/>
    <w:rsid w:val="00185A55"/>
    <w:rsid w:val="001C42AE"/>
    <w:rsid w:val="001C69E1"/>
    <w:rsid w:val="001F0AD0"/>
    <w:rsid w:val="0020538A"/>
    <w:rsid w:val="002258BA"/>
    <w:rsid w:val="00243B5F"/>
    <w:rsid w:val="002A3B22"/>
    <w:rsid w:val="002B4CDE"/>
    <w:rsid w:val="002C7DA8"/>
    <w:rsid w:val="00307E84"/>
    <w:rsid w:val="00314672"/>
    <w:rsid w:val="00334275"/>
    <w:rsid w:val="00350479"/>
    <w:rsid w:val="00375C4E"/>
    <w:rsid w:val="003F6819"/>
    <w:rsid w:val="004143C8"/>
    <w:rsid w:val="00437ADF"/>
    <w:rsid w:val="00437F4D"/>
    <w:rsid w:val="00473CCB"/>
    <w:rsid w:val="00560098"/>
    <w:rsid w:val="005844FF"/>
    <w:rsid w:val="0058523F"/>
    <w:rsid w:val="00647C36"/>
    <w:rsid w:val="00661885"/>
    <w:rsid w:val="00675C2B"/>
    <w:rsid w:val="00690684"/>
    <w:rsid w:val="006E3D44"/>
    <w:rsid w:val="006F2F52"/>
    <w:rsid w:val="00737A2F"/>
    <w:rsid w:val="0075413B"/>
    <w:rsid w:val="00766A3E"/>
    <w:rsid w:val="00786BBA"/>
    <w:rsid w:val="0079080F"/>
    <w:rsid w:val="00797E8F"/>
    <w:rsid w:val="0087535E"/>
    <w:rsid w:val="00927BBB"/>
    <w:rsid w:val="00935EE4"/>
    <w:rsid w:val="00945BFB"/>
    <w:rsid w:val="009818A6"/>
    <w:rsid w:val="009878D3"/>
    <w:rsid w:val="009B4A41"/>
    <w:rsid w:val="009B651B"/>
    <w:rsid w:val="009E1BAB"/>
    <w:rsid w:val="00A030BA"/>
    <w:rsid w:val="00A5239D"/>
    <w:rsid w:val="00A65786"/>
    <w:rsid w:val="00AB1525"/>
    <w:rsid w:val="00AB69A7"/>
    <w:rsid w:val="00AF0AAB"/>
    <w:rsid w:val="00B16614"/>
    <w:rsid w:val="00B959FB"/>
    <w:rsid w:val="00BD2806"/>
    <w:rsid w:val="00C071D9"/>
    <w:rsid w:val="00C12AAB"/>
    <w:rsid w:val="00C31EB1"/>
    <w:rsid w:val="00CA1BF7"/>
    <w:rsid w:val="00CC3470"/>
    <w:rsid w:val="00D53319"/>
    <w:rsid w:val="00D5506F"/>
    <w:rsid w:val="00DF4CFB"/>
    <w:rsid w:val="00E03ABC"/>
    <w:rsid w:val="00E27C80"/>
    <w:rsid w:val="00E33CFE"/>
    <w:rsid w:val="00E95F13"/>
    <w:rsid w:val="00EA47F5"/>
    <w:rsid w:val="00F46162"/>
    <w:rsid w:val="00FB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C23F"/>
  <w15:chartTrackingRefBased/>
  <w15:docId w15:val="{30BB3A0A-96A5-4BEA-964B-5F11732F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525"/>
  </w:style>
  <w:style w:type="paragraph" w:styleId="Ttulo1">
    <w:name w:val="heading 1"/>
    <w:basedOn w:val="Normal"/>
    <w:next w:val="Normal"/>
    <w:link w:val="Ttulo1Car"/>
    <w:uiPriority w:val="9"/>
    <w:qFormat/>
    <w:rsid w:val="00012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2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5F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3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12D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12DEF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12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12DE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12DE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12DEF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844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44F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44F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44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44F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4FF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2053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x\Desktop\grafcuitl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Estadistica</a:t>
            </a:r>
            <a:r>
              <a:rPr lang="es-MX" baseline="0"/>
              <a:t> de produccion agricola</a:t>
            </a:r>
            <a:endParaRPr lang="es-MX"/>
          </a:p>
        </c:rich>
      </c:tx>
      <c:layout>
        <c:manualLayout>
          <c:xMode val="edge"/>
          <c:yMode val="edge"/>
          <c:x val="3.8986001749781271E-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Hoja1!$A$2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Hoja1!$B$1:$E$1</c:f>
              <c:strCache>
                <c:ptCount val="4"/>
                <c:pt idx="0">
                  <c:v>Superficie sembrada (hectáreas)</c:v>
                </c:pt>
                <c:pt idx="1">
                  <c:v>Superficie cosechada (hectáreas</c:v>
                </c:pt>
                <c:pt idx="2">
                  <c:v>Volumen (Toneladas)</c:v>
                </c:pt>
                <c:pt idx="3">
                  <c:v>Valor (Miles de pesos</c:v>
                </c:pt>
              </c:strCache>
            </c:strRef>
          </c:cat>
          <c:val>
            <c:numRef>
              <c:f>Hoja1!$B$2:$E$2</c:f>
              <c:numCache>
                <c:formatCode>General</c:formatCode>
                <c:ptCount val="4"/>
                <c:pt idx="0">
                  <c:v>4250</c:v>
                </c:pt>
                <c:pt idx="1">
                  <c:v>4258</c:v>
                </c:pt>
                <c:pt idx="2">
                  <c:v>0</c:v>
                </c:pt>
                <c:pt idx="3">
                  <c:v>219600.8</c:v>
                </c:pt>
              </c:numCache>
            </c:numRef>
          </c:val>
        </c:ser>
        <c:ser>
          <c:idx val="1"/>
          <c:order val="1"/>
          <c:tx>
            <c:strRef>
              <c:f>Hoja1!$A$3</c:f>
              <c:strCache>
                <c:ptCount val="1"/>
                <c:pt idx="0">
                  <c:v>Caña de azucar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Hoja1!$B$1:$E$1</c:f>
              <c:strCache>
                <c:ptCount val="4"/>
                <c:pt idx="0">
                  <c:v>Superficie sembrada (hectáreas)</c:v>
                </c:pt>
                <c:pt idx="1">
                  <c:v>Superficie cosechada (hectáreas</c:v>
                </c:pt>
                <c:pt idx="2">
                  <c:v>Volumen (Toneladas)</c:v>
                </c:pt>
                <c:pt idx="3">
                  <c:v>Valor (Miles de pesos</c:v>
                </c:pt>
              </c:strCache>
            </c:strRef>
          </c:cat>
          <c:val>
            <c:numRef>
              <c:f>Hoja1!$B$3:$E$3</c:f>
              <c:numCache>
                <c:formatCode>General</c:formatCode>
                <c:ptCount val="4"/>
                <c:pt idx="0">
                  <c:v>2631</c:v>
                </c:pt>
                <c:pt idx="1">
                  <c:v>2631</c:v>
                </c:pt>
                <c:pt idx="2">
                  <c:v>225213</c:v>
                </c:pt>
                <c:pt idx="3">
                  <c:v>162153.4</c:v>
                </c:pt>
              </c:numCache>
            </c:numRef>
          </c:val>
        </c:ser>
        <c:ser>
          <c:idx val="2"/>
          <c:order val="2"/>
          <c:tx>
            <c:strRef>
              <c:f>Hoja1!$A$4</c:f>
              <c:strCache>
                <c:ptCount val="1"/>
                <c:pt idx="0">
                  <c:v>Limón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Hoja1!$B$1:$E$1</c:f>
              <c:strCache>
                <c:ptCount val="4"/>
                <c:pt idx="0">
                  <c:v>Superficie sembrada (hectáreas)</c:v>
                </c:pt>
                <c:pt idx="1">
                  <c:v>Superficie cosechada (hectáreas</c:v>
                </c:pt>
                <c:pt idx="2">
                  <c:v>Volumen (Toneladas)</c:v>
                </c:pt>
                <c:pt idx="3">
                  <c:v>Valor (Miles de pesos</c:v>
                </c:pt>
              </c:strCache>
            </c:strRef>
          </c:cat>
          <c:val>
            <c:numRef>
              <c:f>Hoja1!$B$4:$E$4</c:f>
              <c:numCache>
                <c:formatCode>General</c:formatCode>
                <c:ptCount val="4"/>
                <c:pt idx="0">
                  <c:v>1521</c:v>
                </c:pt>
                <c:pt idx="1">
                  <c:v>1521</c:v>
                </c:pt>
                <c:pt idx="2">
                  <c:v>17491.400000000001</c:v>
                </c:pt>
                <c:pt idx="3">
                  <c:v>50363.4</c:v>
                </c:pt>
              </c:numCache>
            </c:numRef>
          </c:val>
        </c:ser>
        <c:ser>
          <c:idx val="3"/>
          <c:order val="3"/>
          <c:tx>
            <c:strRef>
              <c:f>Hoja1!$A$5</c:f>
              <c:strCache>
                <c:ptCount val="1"/>
                <c:pt idx="0">
                  <c:v>Maíz grano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Hoja1!$B$1:$E$1</c:f>
              <c:strCache>
                <c:ptCount val="4"/>
                <c:pt idx="0">
                  <c:v>Superficie sembrada (hectáreas)</c:v>
                </c:pt>
                <c:pt idx="1">
                  <c:v>Superficie cosechada (hectáreas</c:v>
                </c:pt>
                <c:pt idx="2">
                  <c:v>Volumen (Toneladas)</c:v>
                </c:pt>
                <c:pt idx="3">
                  <c:v>Valor (Miles de pesos</c:v>
                </c:pt>
              </c:strCache>
            </c:strRef>
          </c:cat>
          <c:val>
            <c:numRef>
              <c:f>Hoja1!$B$5:$E$5</c:f>
              <c:numCache>
                <c:formatCode>General</c:formatCode>
                <c:ptCount val="4"/>
                <c:pt idx="0">
                  <c:v>235</c:v>
                </c:pt>
                <c:pt idx="1">
                  <c:v>235</c:v>
                </c:pt>
                <c:pt idx="2">
                  <c:v>377.1</c:v>
                </c:pt>
                <c:pt idx="3">
                  <c:v>1882.5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-1583684640"/>
        <c:axId val="-1366075328"/>
      </c:barChart>
      <c:catAx>
        <c:axId val="-1583684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366075328"/>
        <c:crosses val="autoZero"/>
        <c:auto val="1"/>
        <c:lblAlgn val="ctr"/>
        <c:lblOffset val="100"/>
        <c:noMultiLvlLbl val="0"/>
      </c:catAx>
      <c:valAx>
        <c:axId val="-13660753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-1583684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7497484689413823"/>
          <c:y val="0.20152777777777778"/>
          <c:w val="0.58893919510061243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9466E0-BD74-450B-A887-2DE47F28183F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EF50E175-3D05-4872-9DEF-62A64D89D955}">
      <dgm:prSet phldrT="[Texto]"/>
      <dgm:spPr/>
      <dgm:t>
        <a:bodyPr/>
        <a:lstStyle/>
        <a:p>
          <a:r>
            <a:rPr lang="es-MX"/>
            <a:t>Lider</a:t>
          </a:r>
        </a:p>
      </dgm:t>
    </dgm:pt>
    <dgm:pt modelId="{ECD07EA2-4667-4DD1-B449-78AEB5E1A3AA}" type="parTrans" cxnId="{7CB29A90-675A-4468-A573-18D0668A697A}">
      <dgm:prSet/>
      <dgm:spPr/>
      <dgm:t>
        <a:bodyPr/>
        <a:lstStyle/>
        <a:p>
          <a:endParaRPr lang="es-MX"/>
        </a:p>
      </dgm:t>
    </dgm:pt>
    <dgm:pt modelId="{EBE1CA18-179A-4490-9D6F-348F67271DB6}" type="sibTrans" cxnId="{7CB29A90-675A-4468-A573-18D0668A697A}">
      <dgm:prSet custT="1"/>
      <dgm:spPr/>
      <dgm:t>
        <a:bodyPr/>
        <a:lstStyle/>
        <a:p>
          <a:pPr algn="ctr"/>
          <a:r>
            <a:rPr lang="es-MX" sz="900"/>
            <a:t>Juan Diego Romero Espinoza</a:t>
          </a:r>
        </a:p>
      </dgm:t>
    </dgm:pt>
    <dgm:pt modelId="{A36A6AA9-36E0-4B7E-B9D7-885C88C428D0}">
      <dgm:prSet phldrT="[Texto]"/>
      <dgm:spPr/>
      <dgm:t>
        <a:bodyPr/>
        <a:lstStyle/>
        <a:p>
          <a:r>
            <a:rPr lang="es-MX"/>
            <a:t>Desarrolladores</a:t>
          </a:r>
        </a:p>
      </dgm:t>
    </dgm:pt>
    <dgm:pt modelId="{CECC6524-6D5D-4879-9E72-20250026790C}" type="parTrans" cxnId="{68C8411E-D69C-4D6D-9C3D-AD0433307CDB}">
      <dgm:prSet/>
      <dgm:spPr/>
      <dgm:t>
        <a:bodyPr/>
        <a:lstStyle/>
        <a:p>
          <a:endParaRPr lang="es-MX"/>
        </a:p>
      </dgm:t>
    </dgm:pt>
    <dgm:pt modelId="{BEBF0CDE-DAC9-4EFC-B176-21BF1F262ECD}" type="sibTrans" cxnId="{68C8411E-D69C-4D6D-9C3D-AD0433307CDB}">
      <dgm:prSet custT="1"/>
      <dgm:spPr/>
      <dgm:t>
        <a:bodyPr/>
        <a:lstStyle/>
        <a:p>
          <a:r>
            <a:rPr lang="es-MX" sz="900"/>
            <a:t>Juan Diego Romero Espinoza</a:t>
          </a:r>
        </a:p>
        <a:p>
          <a:r>
            <a:rPr lang="es-MX" sz="900"/>
            <a:t>Leonardo Luna Ruiz</a:t>
          </a:r>
        </a:p>
        <a:p>
          <a:r>
            <a:rPr lang="es-MX" sz="900"/>
            <a:t>Ricardo Navarrete Crisanto</a:t>
          </a:r>
        </a:p>
      </dgm:t>
    </dgm:pt>
    <dgm:pt modelId="{A2800429-5968-4FA1-8BA1-1C2A39518CF3}">
      <dgm:prSet phldrT="[Texto]"/>
      <dgm:spPr/>
      <dgm:t>
        <a:bodyPr/>
        <a:lstStyle/>
        <a:p>
          <a:r>
            <a:rPr lang="es-MX"/>
            <a:t>Analistas.</a:t>
          </a:r>
        </a:p>
      </dgm:t>
    </dgm:pt>
    <dgm:pt modelId="{6542E22A-75EC-47F8-BA0A-58B94E9645CC}" type="parTrans" cxnId="{7ADBEB2C-FDC3-4AE9-8DFF-1AAA4C911351}">
      <dgm:prSet/>
      <dgm:spPr/>
      <dgm:t>
        <a:bodyPr/>
        <a:lstStyle/>
        <a:p>
          <a:endParaRPr lang="es-MX"/>
        </a:p>
      </dgm:t>
    </dgm:pt>
    <dgm:pt modelId="{5ED57334-83F6-4EEA-B858-AC2A3C300FF2}" type="sibTrans" cxnId="{7ADBEB2C-FDC3-4AE9-8DFF-1AAA4C911351}">
      <dgm:prSet custT="1"/>
      <dgm:spPr/>
      <dgm:t>
        <a:bodyPr/>
        <a:lstStyle/>
        <a:p>
          <a:pPr algn="ctr"/>
          <a:r>
            <a:rPr lang="es-MX" sz="900"/>
            <a:t>Carlos Enrique Hernandez Jimenez</a:t>
          </a:r>
        </a:p>
        <a:p>
          <a:pPr algn="ctr"/>
          <a:r>
            <a:rPr lang="es-MX" sz="900"/>
            <a:t>Jose Carlos Vazquez Garcia</a:t>
          </a:r>
        </a:p>
      </dgm:t>
    </dgm:pt>
    <dgm:pt modelId="{D69B7287-1D4F-4C0B-B0E8-B993E5811597}">
      <dgm:prSet phldrT="[Texto]"/>
      <dgm:spPr/>
      <dgm:t>
        <a:bodyPr/>
        <a:lstStyle/>
        <a:p>
          <a:r>
            <a:rPr lang="es-MX"/>
            <a:t>Tester.</a:t>
          </a:r>
        </a:p>
      </dgm:t>
    </dgm:pt>
    <dgm:pt modelId="{2D504E8E-7218-49BE-83F0-B1CD0563E935}" type="parTrans" cxnId="{6B2965EA-B7FB-4C17-993B-EF10CFECC517}">
      <dgm:prSet/>
      <dgm:spPr/>
      <dgm:t>
        <a:bodyPr/>
        <a:lstStyle/>
        <a:p>
          <a:endParaRPr lang="es-MX"/>
        </a:p>
      </dgm:t>
    </dgm:pt>
    <dgm:pt modelId="{AD2B7CC8-94B5-49DA-901B-1206A67ECBF2}" type="sibTrans" cxnId="{6B2965EA-B7FB-4C17-993B-EF10CFECC517}">
      <dgm:prSet custT="1"/>
      <dgm:spPr/>
      <dgm:t>
        <a:bodyPr/>
        <a:lstStyle/>
        <a:p>
          <a:pPr algn="ctr"/>
          <a:r>
            <a:rPr lang="es-MX" sz="900"/>
            <a:t>Jose Carlos Vazquez Garcia</a:t>
          </a:r>
        </a:p>
      </dgm:t>
    </dgm:pt>
    <dgm:pt modelId="{D0811C5E-048D-4875-A66D-93D52BC59DA2}">
      <dgm:prSet phldrT="[Texto]"/>
      <dgm:spPr/>
      <dgm:t>
        <a:bodyPr/>
        <a:lstStyle/>
        <a:p>
          <a:r>
            <a:rPr lang="es-MX"/>
            <a:t>Stackholder.</a:t>
          </a:r>
        </a:p>
      </dgm:t>
    </dgm:pt>
    <dgm:pt modelId="{7C0D3413-EA75-4BFA-968D-62C58BFDBF02}" type="parTrans" cxnId="{82EFE955-9C49-4BA5-ADB5-42FEC320B743}">
      <dgm:prSet/>
      <dgm:spPr/>
      <dgm:t>
        <a:bodyPr/>
        <a:lstStyle/>
        <a:p>
          <a:endParaRPr lang="es-MX"/>
        </a:p>
      </dgm:t>
    </dgm:pt>
    <dgm:pt modelId="{8FC765C1-8D1E-450B-A534-7D9BB63B3FD3}" type="sibTrans" cxnId="{82EFE955-9C49-4BA5-ADB5-42FEC320B743}">
      <dgm:prSet/>
      <dgm:spPr/>
      <dgm:t>
        <a:bodyPr/>
        <a:lstStyle/>
        <a:p>
          <a:r>
            <a:rPr lang="es-MX"/>
            <a:t>Arturo Ortega.</a:t>
          </a:r>
        </a:p>
      </dgm:t>
    </dgm:pt>
    <dgm:pt modelId="{23D63D75-F645-48A6-95BB-DF0B840582EE}" type="pres">
      <dgm:prSet presAssocID="{899466E0-BD74-450B-A887-2DE47F28183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64AA62DC-3782-4166-BA88-8222CDE32202}" type="pres">
      <dgm:prSet presAssocID="{EF50E175-3D05-4872-9DEF-62A64D89D955}" presName="hierRoot1" presStyleCnt="0">
        <dgm:presLayoutVars>
          <dgm:hierBranch val="init"/>
        </dgm:presLayoutVars>
      </dgm:prSet>
      <dgm:spPr/>
    </dgm:pt>
    <dgm:pt modelId="{BA2047D4-92F0-4717-A80C-21DDBED2E853}" type="pres">
      <dgm:prSet presAssocID="{EF50E175-3D05-4872-9DEF-62A64D89D955}" presName="rootComposite1" presStyleCnt="0"/>
      <dgm:spPr/>
    </dgm:pt>
    <dgm:pt modelId="{BC444AFE-DF9D-4983-B331-D6A4C28D9200}" type="pres">
      <dgm:prSet presAssocID="{EF50E175-3D05-4872-9DEF-62A64D89D955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F44E1890-96EF-49BC-8736-09071A2EF267}" type="pres">
      <dgm:prSet presAssocID="{EF50E175-3D05-4872-9DEF-62A64D89D955}" presName="titleText1" presStyleLbl="fgAcc0" presStyleIdx="0" presStyleCnt="1" custScaleX="240819" custScaleY="141064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4A4B97C4-8D41-4075-9149-DB0D1B882431}" type="pres">
      <dgm:prSet presAssocID="{EF50E175-3D05-4872-9DEF-62A64D89D955}" presName="rootConnector1" presStyleLbl="node1" presStyleIdx="0" presStyleCnt="4"/>
      <dgm:spPr/>
      <dgm:t>
        <a:bodyPr/>
        <a:lstStyle/>
        <a:p>
          <a:endParaRPr lang="es-MX"/>
        </a:p>
      </dgm:t>
    </dgm:pt>
    <dgm:pt modelId="{597ACC97-182F-486B-9163-050D0CA3E644}" type="pres">
      <dgm:prSet presAssocID="{EF50E175-3D05-4872-9DEF-62A64D89D955}" presName="hierChild2" presStyleCnt="0"/>
      <dgm:spPr/>
    </dgm:pt>
    <dgm:pt modelId="{9B1D7A71-2F17-4C3D-A4F1-396704C5066E}" type="pres">
      <dgm:prSet presAssocID="{CECC6524-6D5D-4879-9E72-20250026790C}" presName="Name37" presStyleLbl="parChTrans1D2" presStyleIdx="0" presStyleCnt="4"/>
      <dgm:spPr/>
      <dgm:t>
        <a:bodyPr/>
        <a:lstStyle/>
        <a:p>
          <a:endParaRPr lang="es-MX"/>
        </a:p>
      </dgm:t>
    </dgm:pt>
    <dgm:pt modelId="{4CAEB003-BFA7-4360-A49F-2522C1B16A68}" type="pres">
      <dgm:prSet presAssocID="{A36A6AA9-36E0-4B7E-B9D7-885C88C428D0}" presName="hierRoot2" presStyleCnt="0">
        <dgm:presLayoutVars>
          <dgm:hierBranch val="init"/>
        </dgm:presLayoutVars>
      </dgm:prSet>
      <dgm:spPr/>
    </dgm:pt>
    <dgm:pt modelId="{9B822C00-8448-4F16-8002-063864E64E6F}" type="pres">
      <dgm:prSet presAssocID="{A36A6AA9-36E0-4B7E-B9D7-885C88C428D0}" presName="rootComposite" presStyleCnt="0"/>
      <dgm:spPr/>
    </dgm:pt>
    <dgm:pt modelId="{2C478570-9D06-47FF-B135-3B10DAD4A8E7}" type="pres">
      <dgm:prSet presAssocID="{A36A6AA9-36E0-4B7E-B9D7-885C88C428D0}" presName="rootText" presStyleLbl="node1" presStyleIdx="0" presStyleCnt="4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853F12BE-1F95-4E23-92B1-9EEB2E1577BA}" type="pres">
      <dgm:prSet presAssocID="{A36A6AA9-36E0-4B7E-B9D7-885C88C428D0}" presName="titleText2" presStyleLbl="fgAcc1" presStyleIdx="0" presStyleCnt="4" custScaleX="177926" custScaleY="381197" custLinFactY="95268" custLinFactNeighborX="-1489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C7849C4E-D28F-41F1-A596-F04D06640F09}" type="pres">
      <dgm:prSet presAssocID="{A36A6AA9-36E0-4B7E-B9D7-885C88C428D0}" presName="rootConnector" presStyleLbl="node2" presStyleIdx="0" presStyleCnt="0"/>
      <dgm:spPr/>
      <dgm:t>
        <a:bodyPr/>
        <a:lstStyle/>
        <a:p>
          <a:endParaRPr lang="es-MX"/>
        </a:p>
      </dgm:t>
    </dgm:pt>
    <dgm:pt modelId="{B05E4991-4335-49B5-9638-318359E9715C}" type="pres">
      <dgm:prSet presAssocID="{A36A6AA9-36E0-4B7E-B9D7-885C88C428D0}" presName="hierChild4" presStyleCnt="0"/>
      <dgm:spPr/>
    </dgm:pt>
    <dgm:pt modelId="{D2FC25EF-F36E-420E-A127-34463EF5F236}" type="pres">
      <dgm:prSet presAssocID="{A36A6AA9-36E0-4B7E-B9D7-885C88C428D0}" presName="hierChild5" presStyleCnt="0"/>
      <dgm:spPr/>
    </dgm:pt>
    <dgm:pt modelId="{DBFBB744-E307-49A2-BF77-FA2E6AB5A3A2}" type="pres">
      <dgm:prSet presAssocID="{6542E22A-75EC-47F8-BA0A-58B94E9645CC}" presName="Name37" presStyleLbl="parChTrans1D2" presStyleIdx="1" presStyleCnt="4"/>
      <dgm:spPr/>
      <dgm:t>
        <a:bodyPr/>
        <a:lstStyle/>
        <a:p>
          <a:endParaRPr lang="es-MX"/>
        </a:p>
      </dgm:t>
    </dgm:pt>
    <dgm:pt modelId="{D60CC3BD-ADF9-460B-A947-A8195EC2E97F}" type="pres">
      <dgm:prSet presAssocID="{A2800429-5968-4FA1-8BA1-1C2A39518CF3}" presName="hierRoot2" presStyleCnt="0">
        <dgm:presLayoutVars>
          <dgm:hierBranch val="init"/>
        </dgm:presLayoutVars>
      </dgm:prSet>
      <dgm:spPr/>
    </dgm:pt>
    <dgm:pt modelId="{D2A5C21C-75CA-49D7-9D0B-9CA9D58566BD}" type="pres">
      <dgm:prSet presAssocID="{A2800429-5968-4FA1-8BA1-1C2A39518CF3}" presName="rootComposite" presStyleCnt="0"/>
      <dgm:spPr/>
    </dgm:pt>
    <dgm:pt modelId="{55885764-D3EA-48C0-A39C-EC00468932E8}" type="pres">
      <dgm:prSet presAssocID="{A2800429-5968-4FA1-8BA1-1C2A39518CF3}" presName="rootText" presStyleLbl="node1" presStyleIdx="1" presStyleCnt="4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399EA6D4-121D-4F42-8F7E-268102C4B8E6}" type="pres">
      <dgm:prSet presAssocID="{A2800429-5968-4FA1-8BA1-1C2A39518CF3}" presName="titleText2" presStyleLbl="fgAcc1" presStyleIdx="1" presStyleCnt="4" custScaleX="176208" custScaleY="415622" custLinFactY="40262" custLinFactNeighborX="-522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415D70B2-4C37-45BE-BDC7-6066F260D831}" type="pres">
      <dgm:prSet presAssocID="{A2800429-5968-4FA1-8BA1-1C2A39518CF3}" presName="rootConnector" presStyleLbl="node2" presStyleIdx="0" presStyleCnt="0"/>
      <dgm:spPr/>
      <dgm:t>
        <a:bodyPr/>
        <a:lstStyle/>
        <a:p>
          <a:endParaRPr lang="es-MX"/>
        </a:p>
      </dgm:t>
    </dgm:pt>
    <dgm:pt modelId="{D668BAA8-8DDF-4A9B-AF37-11BB11F7B1C8}" type="pres">
      <dgm:prSet presAssocID="{A2800429-5968-4FA1-8BA1-1C2A39518CF3}" presName="hierChild4" presStyleCnt="0"/>
      <dgm:spPr/>
    </dgm:pt>
    <dgm:pt modelId="{81E81A35-94AE-46B2-902F-17262519FEC0}" type="pres">
      <dgm:prSet presAssocID="{A2800429-5968-4FA1-8BA1-1C2A39518CF3}" presName="hierChild5" presStyleCnt="0"/>
      <dgm:spPr/>
    </dgm:pt>
    <dgm:pt modelId="{3CEF9A2D-5FF1-4E15-9F26-9F7673053670}" type="pres">
      <dgm:prSet presAssocID="{2D504E8E-7218-49BE-83F0-B1CD0563E935}" presName="Name37" presStyleLbl="parChTrans1D2" presStyleIdx="2" presStyleCnt="4"/>
      <dgm:spPr/>
      <dgm:t>
        <a:bodyPr/>
        <a:lstStyle/>
        <a:p>
          <a:endParaRPr lang="es-MX"/>
        </a:p>
      </dgm:t>
    </dgm:pt>
    <dgm:pt modelId="{23392EDF-CEDD-41C9-A124-93D1DCCF2E82}" type="pres">
      <dgm:prSet presAssocID="{D69B7287-1D4F-4C0B-B0E8-B993E5811597}" presName="hierRoot2" presStyleCnt="0">
        <dgm:presLayoutVars>
          <dgm:hierBranch val="init"/>
        </dgm:presLayoutVars>
      </dgm:prSet>
      <dgm:spPr/>
    </dgm:pt>
    <dgm:pt modelId="{789353F8-A8B5-4303-B60D-37281BBA3D79}" type="pres">
      <dgm:prSet presAssocID="{D69B7287-1D4F-4C0B-B0E8-B993E5811597}" presName="rootComposite" presStyleCnt="0"/>
      <dgm:spPr/>
    </dgm:pt>
    <dgm:pt modelId="{6B3072B5-82BA-4691-B8FB-2D52918E037A}" type="pres">
      <dgm:prSet presAssocID="{D69B7287-1D4F-4C0B-B0E8-B993E5811597}" presName="rootText" presStyleLbl="node1" presStyleIdx="2" presStyleCnt="4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BB289A6E-960E-4422-A669-1D8B917687C8}" type="pres">
      <dgm:prSet presAssocID="{D69B7287-1D4F-4C0B-B0E8-B993E5811597}" presName="titleText2" presStyleLbl="fgAcc1" presStyleIdx="2" presStyleCnt="4" custScaleY="201698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B41B3052-CCAF-433E-A52B-2EA5E0D13FB6}" type="pres">
      <dgm:prSet presAssocID="{D69B7287-1D4F-4C0B-B0E8-B993E5811597}" presName="rootConnector" presStyleLbl="node2" presStyleIdx="0" presStyleCnt="0"/>
      <dgm:spPr/>
      <dgm:t>
        <a:bodyPr/>
        <a:lstStyle/>
        <a:p>
          <a:endParaRPr lang="es-MX"/>
        </a:p>
      </dgm:t>
    </dgm:pt>
    <dgm:pt modelId="{EB3E8163-86D7-4F02-A279-BF9B4987CC15}" type="pres">
      <dgm:prSet presAssocID="{D69B7287-1D4F-4C0B-B0E8-B993E5811597}" presName="hierChild4" presStyleCnt="0"/>
      <dgm:spPr/>
    </dgm:pt>
    <dgm:pt modelId="{7E285C0D-B088-45FC-A070-4C98686E0CA4}" type="pres">
      <dgm:prSet presAssocID="{D69B7287-1D4F-4C0B-B0E8-B993E5811597}" presName="hierChild5" presStyleCnt="0"/>
      <dgm:spPr/>
    </dgm:pt>
    <dgm:pt modelId="{ACDC9F9A-DFC4-43C3-833F-C2589BB8337D}" type="pres">
      <dgm:prSet presAssocID="{7C0D3413-EA75-4BFA-968D-62C58BFDBF02}" presName="Name37" presStyleLbl="parChTrans1D2" presStyleIdx="3" presStyleCnt="4"/>
      <dgm:spPr/>
      <dgm:t>
        <a:bodyPr/>
        <a:lstStyle/>
        <a:p>
          <a:endParaRPr lang="es-MX"/>
        </a:p>
      </dgm:t>
    </dgm:pt>
    <dgm:pt modelId="{A79C6933-EA35-483D-B3BF-4B1A55452306}" type="pres">
      <dgm:prSet presAssocID="{D0811C5E-048D-4875-A66D-93D52BC59DA2}" presName="hierRoot2" presStyleCnt="0">
        <dgm:presLayoutVars>
          <dgm:hierBranch val="init"/>
        </dgm:presLayoutVars>
      </dgm:prSet>
      <dgm:spPr/>
    </dgm:pt>
    <dgm:pt modelId="{A73CEEE1-D485-46E9-B088-2BCCF42FC450}" type="pres">
      <dgm:prSet presAssocID="{D0811C5E-048D-4875-A66D-93D52BC59DA2}" presName="rootComposite" presStyleCnt="0"/>
      <dgm:spPr/>
    </dgm:pt>
    <dgm:pt modelId="{A6C115BE-F1DB-4C9E-A1DF-811A0C09A8B7}" type="pres">
      <dgm:prSet presAssocID="{D0811C5E-048D-4875-A66D-93D52BC59DA2}" presName="rootText" presStyleLbl="node1" presStyleIdx="3" presStyleCnt="4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EA6A4375-EA98-4AD5-85F5-6079A0E6CD40}" type="pres">
      <dgm:prSet presAssocID="{D0811C5E-048D-4875-A66D-93D52BC59DA2}" presName="titleText2" presStyleLbl="fgAcc1" presStyleIdx="3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C2DFFDE1-4683-447F-96EA-D0686F734CB1}" type="pres">
      <dgm:prSet presAssocID="{D0811C5E-048D-4875-A66D-93D52BC59DA2}" presName="rootConnector" presStyleLbl="node2" presStyleIdx="0" presStyleCnt="0"/>
      <dgm:spPr/>
      <dgm:t>
        <a:bodyPr/>
        <a:lstStyle/>
        <a:p>
          <a:endParaRPr lang="es-MX"/>
        </a:p>
      </dgm:t>
    </dgm:pt>
    <dgm:pt modelId="{71D20837-DB89-4FE2-99E3-94C229FD7CB3}" type="pres">
      <dgm:prSet presAssocID="{D0811C5E-048D-4875-A66D-93D52BC59DA2}" presName="hierChild4" presStyleCnt="0"/>
      <dgm:spPr/>
    </dgm:pt>
    <dgm:pt modelId="{86FE45C4-25CD-407B-BD23-16CBB775EB32}" type="pres">
      <dgm:prSet presAssocID="{D0811C5E-048D-4875-A66D-93D52BC59DA2}" presName="hierChild5" presStyleCnt="0"/>
      <dgm:spPr/>
    </dgm:pt>
    <dgm:pt modelId="{08CE148E-2DD6-4BD8-A4F0-29DA24085ACC}" type="pres">
      <dgm:prSet presAssocID="{EF50E175-3D05-4872-9DEF-62A64D89D955}" presName="hierChild3" presStyleCnt="0"/>
      <dgm:spPr/>
    </dgm:pt>
  </dgm:ptLst>
  <dgm:cxnLst>
    <dgm:cxn modelId="{D03AE662-5454-4FBE-9F52-646A6E2BEE63}" type="presOf" srcId="{2D504E8E-7218-49BE-83F0-B1CD0563E935}" destId="{3CEF9A2D-5FF1-4E15-9F26-9F7673053670}" srcOrd="0" destOrd="0" presId="urn:microsoft.com/office/officeart/2008/layout/NameandTitleOrganizationalChart"/>
    <dgm:cxn modelId="{B7AA66B8-69CA-49C3-AFF9-AD0AA1FEE99E}" type="presOf" srcId="{6542E22A-75EC-47F8-BA0A-58B94E9645CC}" destId="{DBFBB744-E307-49A2-BF77-FA2E6AB5A3A2}" srcOrd="0" destOrd="0" presId="urn:microsoft.com/office/officeart/2008/layout/NameandTitleOrganizationalChart"/>
    <dgm:cxn modelId="{7CB29A90-675A-4468-A573-18D0668A697A}" srcId="{899466E0-BD74-450B-A887-2DE47F28183F}" destId="{EF50E175-3D05-4872-9DEF-62A64D89D955}" srcOrd="0" destOrd="0" parTransId="{ECD07EA2-4667-4DD1-B449-78AEB5E1A3AA}" sibTransId="{EBE1CA18-179A-4490-9D6F-348F67271DB6}"/>
    <dgm:cxn modelId="{68C8411E-D69C-4D6D-9C3D-AD0433307CDB}" srcId="{EF50E175-3D05-4872-9DEF-62A64D89D955}" destId="{A36A6AA9-36E0-4B7E-B9D7-885C88C428D0}" srcOrd="0" destOrd="0" parTransId="{CECC6524-6D5D-4879-9E72-20250026790C}" sibTransId="{BEBF0CDE-DAC9-4EFC-B176-21BF1F262ECD}"/>
    <dgm:cxn modelId="{73381EC5-7A2E-4801-82AA-9C87EE2406B4}" type="presOf" srcId="{A36A6AA9-36E0-4B7E-B9D7-885C88C428D0}" destId="{2C478570-9D06-47FF-B135-3B10DAD4A8E7}" srcOrd="0" destOrd="0" presId="urn:microsoft.com/office/officeart/2008/layout/NameandTitleOrganizationalChart"/>
    <dgm:cxn modelId="{B65D5019-2960-4C8F-BA0B-BBC02DB7C9D3}" type="presOf" srcId="{7C0D3413-EA75-4BFA-968D-62C58BFDBF02}" destId="{ACDC9F9A-DFC4-43C3-833F-C2589BB8337D}" srcOrd="0" destOrd="0" presId="urn:microsoft.com/office/officeart/2008/layout/NameandTitleOrganizationalChart"/>
    <dgm:cxn modelId="{7CEEBC9F-44C4-4E74-BD5A-FA9DBDC7B1C1}" type="presOf" srcId="{D0811C5E-048D-4875-A66D-93D52BC59DA2}" destId="{C2DFFDE1-4683-447F-96EA-D0686F734CB1}" srcOrd="1" destOrd="0" presId="urn:microsoft.com/office/officeart/2008/layout/NameandTitleOrganizationalChart"/>
    <dgm:cxn modelId="{639B5AB7-2D94-47EF-B710-CF50E3BEBD96}" type="presOf" srcId="{BEBF0CDE-DAC9-4EFC-B176-21BF1F262ECD}" destId="{853F12BE-1F95-4E23-92B1-9EEB2E1577BA}" srcOrd="0" destOrd="0" presId="urn:microsoft.com/office/officeart/2008/layout/NameandTitleOrganizationalChart"/>
    <dgm:cxn modelId="{23C8D521-02B3-4390-A8AF-BBE04ADB400D}" type="presOf" srcId="{899466E0-BD74-450B-A887-2DE47F28183F}" destId="{23D63D75-F645-48A6-95BB-DF0B840582EE}" srcOrd="0" destOrd="0" presId="urn:microsoft.com/office/officeart/2008/layout/NameandTitleOrganizationalChart"/>
    <dgm:cxn modelId="{20B2DDD5-75C6-4565-A87D-72B70309DF59}" type="presOf" srcId="{D69B7287-1D4F-4C0B-B0E8-B993E5811597}" destId="{B41B3052-CCAF-433E-A52B-2EA5E0D13FB6}" srcOrd="1" destOrd="0" presId="urn:microsoft.com/office/officeart/2008/layout/NameandTitleOrganizationalChart"/>
    <dgm:cxn modelId="{F2EE97EC-EAF4-4333-9135-883A633E5114}" type="presOf" srcId="{D0811C5E-048D-4875-A66D-93D52BC59DA2}" destId="{A6C115BE-F1DB-4C9E-A1DF-811A0C09A8B7}" srcOrd="0" destOrd="0" presId="urn:microsoft.com/office/officeart/2008/layout/NameandTitleOrganizationalChart"/>
    <dgm:cxn modelId="{3AD9F4E4-5579-4039-999D-A6BBA66B66EB}" type="presOf" srcId="{A2800429-5968-4FA1-8BA1-1C2A39518CF3}" destId="{55885764-D3EA-48C0-A39C-EC00468932E8}" srcOrd="0" destOrd="0" presId="urn:microsoft.com/office/officeart/2008/layout/NameandTitleOrganizationalChart"/>
    <dgm:cxn modelId="{FE605994-884F-4BB9-9227-C6C87873445E}" type="presOf" srcId="{D69B7287-1D4F-4C0B-B0E8-B993E5811597}" destId="{6B3072B5-82BA-4691-B8FB-2D52918E037A}" srcOrd="0" destOrd="0" presId="urn:microsoft.com/office/officeart/2008/layout/NameandTitleOrganizationalChart"/>
    <dgm:cxn modelId="{7DB118AE-89C6-4C8A-BF32-4450ED1494D5}" type="presOf" srcId="{5ED57334-83F6-4EEA-B858-AC2A3C300FF2}" destId="{399EA6D4-121D-4F42-8F7E-268102C4B8E6}" srcOrd="0" destOrd="0" presId="urn:microsoft.com/office/officeart/2008/layout/NameandTitleOrganizationalChart"/>
    <dgm:cxn modelId="{82EFE955-9C49-4BA5-ADB5-42FEC320B743}" srcId="{EF50E175-3D05-4872-9DEF-62A64D89D955}" destId="{D0811C5E-048D-4875-A66D-93D52BC59DA2}" srcOrd="3" destOrd="0" parTransId="{7C0D3413-EA75-4BFA-968D-62C58BFDBF02}" sibTransId="{8FC765C1-8D1E-450B-A534-7D9BB63B3FD3}"/>
    <dgm:cxn modelId="{6B2965EA-B7FB-4C17-993B-EF10CFECC517}" srcId="{EF50E175-3D05-4872-9DEF-62A64D89D955}" destId="{D69B7287-1D4F-4C0B-B0E8-B993E5811597}" srcOrd="2" destOrd="0" parTransId="{2D504E8E-7218-49BE-83F0-B1CD0563E935}" sibTransId="{AD2B7CC8-94B5-49DA-901B-1206A67ECBF2}"/>
    <dgm:cxn modelId="{C9903E3F-215A-44FF-8727-54CA0ED7DCDC}" type="presOf" srcId="{EBE1CA18-179A-4490-9D6F-348F67271DB6}" destId="{F44E1890-96EF-49BC-8736-09071A2EF267}" srcOrd="0" destOrd="0" presId="urn:microsoft.com/office/officeart/2008/layout/NameandTitleOrganizationalChart"/>
    <dgm:cxn modelId="{E6CDF5C9-477C-4504-AF30-C844C550DD51}" type="presOf" srcId="{EF50E175-3D05-4872-9DEF-62A64D89D955}" destId="{4A4B97C4-8D41-4075-9149-DB0D1B882431}" srcOrd="1" destOrd="0" presId="urn:microsoft.com/office/officeart/2008/layout/NameandTitleOrganizationalChart"/>
    <dgm:cxn modelId="{C9E6341D-E99B-4A0C-ADB9-C5735F494F8F}" type="presOf" srcId="{8FC765C1-8D1E-450B-A534-7D9BB63B3FD3}" destId="{EA6A4375-EA98-4AD5-85F5-6079A0E6CD40}" srcOrd="0" destOrd="0" presId="urn:microsoft.com/office/officeart/2008/layout/NameandTitleOrganizationalChart"/>
    <dgm:cxn modelId="{CCFC00FA-D75C-4592-A4C3-AC11B97995B9}" type="presOf" srcId="{AD2B7CC8-94B5-49DA-901B-1206A67ECBF2}" destId="{BB289A6E-960E-4422-A669-1D8B917687C8}" srcOrd="0" destOrd="0" presId="urn:microsoft.com/office/officeart/2008/layout/NameandTitleOrganizationalChart"/>
    <dgm:cxn modelId="{9C64F91A-9E8F-4FCA-896F-65025143FB30}" type="presOf" srcId="{CECC6524-6D5D-4879-9E72-20250026790C}" destId="{9B1D7A71-2F17-4C3D-A4F1-396704C5066E}" srcOrd="0" destOrd="0" presId="urn:microsoft.com/office/officeart/2008/layout/NameandTitleOrganizationalChart"/>
    <dgm:cxn modelId="{B0D1E75F-8BBC-4728-8A97-A4CEA64076FF}" type="presOf" srcId="{A36A6AA9-36E0-4B7E-B9D7-885C88C428D0}" destId="{C7849C4E-D28F-41F1-A596-F04D06640F09}" srcOrd="1" destOrd="0" presId="urn:microsoft.com/office/officeart/2008/layout/NameandTitleOrganizationalChart"/>
    <dgm:cxn modelId="{7ADBEB2C-FDC3-4AE9-8DFF-1AAA4C911351}" srcId="{EF50E175-3D05-4872-9DEF-62A64D89D955}" destId="{A2800429-5968-4FA1-8BA1-1C2A39518CF3}" srcOrd="1" destOrd="0" parTransId="{6542E22A-75EC-47F8-BA0A-58B94E9645CC}" sibTransId="{5ED57334-83F6-4EEA-B858-AC2A3C300FF2}"/>
    <dgm:cxn modelId="{1CC81086-B291-4C0D-90A8-3E1A0CFF754E}" type="presOf" srcId="{A2800429-5968-4FA1-8BA1-1C2A39518CF3}" destId="{415D70B2-4C37-45BE-BDC7-6066F260D831}" srcOrd="1" destOrd="0" presId="urn:microsoft.com/office/officeart/2008/layout/NameandTitleOrganizationalChart"/>
    <dgm:cxn modelId="{A713AF37-C471-43BB-8996-32485EDFEAAF}" type="presOf" srcId="{EF50E175-3D05-4872-9DEF-62A64D89D955}" destId="{BC444AFE-DF9D-4983-B331-D6A4C28D9200}" srcOrd="0" destOrd="0" presId="urn:microsoft.com/office/officeart/2008/layout/NameandTitleOrganizationalChart"/>
    <dgm:cxn modelId="{F72F6D5E-F419-42E0-AFFD-C0D2D9DC31C8}" type="presParOf" srcId="{23D63D75-F645-48A6-95BB-DF0B840582EE}" destId="{64AA62DC-3782-4166-BA88-8222CDE32202}" srcOrd="0" destOrd="0" presId="urn:microsoft.com/office/officeart/2008/layout/NameandTitleOrganizationalChart"/>
    <dgm:cxn modelId="{EFDBF9E2-59EA-4095-8AD9-484DDCD4BE09}" type="presParOf" srcId="{64AA62DC-3782-4166-BA88-8222CDE32202}" destId="{BA2047D4-92F0-4717-A80C-21DDBED2E853}" srcOrd="0" destOrd="0" presId="urn:microsoft.com/office/officeart/2008/layout/NameandTitleOrganizationalChart"/>
    <dgm:cxn modelId="{42883E0F-D7FE-4826-A57B-09A109DCD1F2}" type="presParOf" srcId="{BA2047D4-92F0-4717-A80C-21DDBED2E853}" destId="{BC444AFE-DF9D-4983-B331-D6A4C28D9200}" srcOrd="0" destOrd="0" presId="urn:microsoft.com/office/officeart/2008/layout/NameandTitleOrganizationalChart"/>
    <dgm:cxn modelId="{558528AF-41B4-41A5-97D1-E7FFB78A0ED2}" type="presParOf" srcId="{BA2047D4-92F0-4717-A80C-21DDBED2E853}" destId="{F44E1890-96EF-49BC-8736-09071A2EF267}" srcOrd="1" destOrd="0" presId="urn:microsoft.com/office/officeart/2008/layout/NameandTitleOrganizationalChart"/>
    <dgm:cxn modelId="{6D8FE549-1E01-4A5B-9AA9-447145028CA4}" type="presParOf" srcId="{BA2047D4-92F0-4717-A80C-21DDBED2E853}" destId="{4A4B97C4-8D41-4075-9149-DB0D1B882431}" srcOrd="2" destOrd="0" presId="urn:microsoft.com/office/officeart/2008/layout/NameandTitleOrganizationalChart"/>
    <dgm:cxn modelId="{F7EA5CA2-90C0-469D-AA7D-AEDAA156B5DC}" type="presParOf" srcId="{64AA62DC-3782-4166-BA88-8222CDE32202}" destId="{597ACC97-182F-486B-9163-050D0CA3E644}" srcOrd="1" destOrd="0" presId="urn:microsoft.com/office/officeart/2008/layout/NameandTitleOrganizationalChart"/>
    <dgm:cxn modelId="{5DBD4E26-E281-4665-9370-28B14910E731}" type="presParOf" srcId="{597ACC97-182F-486B-9163-050D0CA3E644}" destId="{9B1D7A71-2F17-4C3D-A4F1-396704C5066E}" srcOrd="0" destOrd="0" presId="urn:microsoft.com/office/officeart/2008/layout/NameandTitleOrganizationalChart"/>
    <dgm:cxn modelId="{4BF9EC16-93FA-47AA-AEB5-F2A0E9A09686}" type="presParOf" srcId="{597ACC97-182F-486B-9163-050D0CA3E644}" destId="{4CAEB003-BFA7-4360-A49F-2522C1B16A68}" srcOrd="1" destOrd="0" presId="urn:microsoft.com/office/officeart/2008/layout/NameandTitleOrganizationalChart"/>
    <dgm:cxn modelId="{3F47517F-8910-4802-8333-9573F119DC0A}" type="presParOf" srcId="{4CAEB003-BFA7-4360-A49F-2522C1B16A68}" destId="{9B822C00-8448-4F16-8002-063864E64E6F}" srcOrd="0" destOrd="0" presId="urn:microsoft.com/office/officeart/2008/layout/NameandTitleOrganizationalChart"/>
    <dgm:cxn modelId="{A2A1E44E-F216-4556-B049-21A0CB747B3B}" type="presParOf" srcId="{9B822C00-8448-4F16-8002-063864E64E6F}" destId="{2C478570-9D06-47FF-B135-3B10DAD4A8E7}" srcOrd="0" destOrd="0" presId="urn:microsoft.com/office/officeart/2008/layout/NameandTitleOrganizationalChart"/>
    <dgm:cxn modelId="{86E4DEA9-B13E-4B8A-8D65-9DA9E402F6A5}" type="presParOf" srcId="{9B822C00-8448-4F16-8002-063864E64E6F}" destId="{853F12BE-1F95-4E23-92B1-9EEB2E1577BA}" srcOrd="1" destOrd="0" presId="urn:microsoft.com/office/officeart/2008/layout/NameandTitleOrganizationalChart"/>
    <dgm:cxn modelId="{DC4B2292-D3D1-4B05-B34B-E36E7E46829E}" type="presParOf" srcId="{9B822C00-8448-4F16-8002-063864E64E6F}" destId="{C7849C4E-D28F-41F1-A596-F04D06640F09}" srcOrd="2" destOrd="0" presId="urn:microsoft.com/office/officeart/2008/layout/NameandTitleOrganizationalChart"/>
    <dgm:cxn modelId="{BF3BA802-982A-47B8-AE92-9F6B08DF13BD}" type="presParOf" srcId="{4CAEB003-BFA7-4360-A49F-2522C1B16A68}" destId="{B05E4991-4335-49B5-9638-318359E9715C}" srcOrd="1" destOrd="0" presId="urn:microsoft.com/office/officeart/2008/layout/NameandTitleOrganizationalChart"/>
    <dgm:cxn modelId="{E145A8DA-3441-46A3-8A58-3E7CCE87B90C}" type="presParOf" srcId="{4CAEB003-BFA7-4360-A49F-2522C1B16A68}" destId="{D2FC25EF-F36E-420E-A127-34463EF5F236}" srcOrd="2" destOrd="0" presId="urn:microsoft.com/office/officeart/2008/layout/NameandTitleOrganizationalChart"/>
    <dgm:cxn modelId="{F08F8EBB-DD1C-43F7-ACE9-061946E98BCD}" type="presParOf" srcId="{597ACC97-182F-486B-9163-050D0CA3E644}" destId="{DBFBB744-E307-49A2-BF77-FA2E6AB5A3A2}" srcOrd="2" destOrd="0" presId="urn:microsoft.com/office/officeart/2008/layout/NameandTitleOrganizationalChart"/>
    <dgm:cxn modelId="{21AA0ACC-D5A0-4A07-8C7D-F0D65F7C43C8}" type="presParOf" srcId="{597ACC97-182F-486B-9163-050D0CA3E644}" destId="{D60CC3BD-ADF9-460B-A947-A8195EC2E97F}" srcOrd="3" destOrd="0" presId="urn:microsoft.com/office/officeart/2008/layout/NameandTitleOrganizationalChart"/>
    <dgm:cxn modelId="{BCCE79D5-81CA-485A-A788-A8BA14A4BE62}" type="presParOf" srcId="{D60CC3BD-ADF9-460B-A947-A8195EC2E97F}" destId="{D2A5C21C-75CA-49D7-9D0B-9CA9D58566BD}" srcOrd="0" destOrd="0" presId="urn:microsoft.com/office/officeart/2008/layout/NameandTitleOrganizationalChart"/>
    <dgm:cxn modelId="{F05214EF-539B-4560-807D-4831103C21E4}" type="presParOf" srcId="{D2A5C21C-75CA-49D7-9D0B-9CA9D58566BD}" destId="{55885764-D3EA-48C0-A39C-EC00468932E8}" srcOrd="0" destOrd="0" presId="urn:microsoft.com/office/officeart/2008/layout/NameandTitleOrganizationalChart"/>
    <dgm:cxn modelId="{CA564944-C0C4-4AC1-B03B-53D88AAC6DB7}" type="presParOf" srcId="{D2A5C21C-75CA-49D7-9D0B-9CA9D58566BD}" destId="{399EA6D4-121D-4F42-8F7E-268102C4B8E6}" srcOrd="1" destOrd="0" presId="urn:microsoft.com/office/officeart/2008/layout/NameandTitleOrganizationalChart"/>
    <dgm:cxn modelId="{5D6FCDEE-B3A0-4FBE-96FC-64BF6132E4B0}" type="presParOf" srcId="{D2A5C21C-75CA-49D7-9D0B-9CA9D58566BD}" destId="{415D70B2-4C37-45BE-BDC7-6066F260D831}" srcOrd="2" destOrd="0" presId="urn:microsoft.com/office/officeart/2008/layout/NameandTitleOrganizationalChart"/>
    <dgm:cxn modelId="{2AC8BFA8-16CA-4AEA-A1AD-210294F3CEA4}" type="presParOf" srcId="{D60CC3BD-ADF9-460B-A947-A8195EC2E97F}" destId="{D668BAA8-8DDF-4A9B-AF37-11BB11F7B1C8}" srcOrd="1" destOrd="0" presId="urn:microsoft.com/office/officeart/2008/layout/NameandTitleOrganizationalChart"/>
    <dgm:cxn modelId="{BB908905-6992-4D13-9FCA-0D54B05A43B7}" type="presParOf" srcId="{D60CC3BD-ADF9-460B-A947-A8195EC2E97F}" destId="{81E81A35-94AE-46B2-902F-17262519FEC0}" srcOrd="2" destOrd="0" presId="urn:microsoft.com/office/officeart/2008/layout/NameandTitleOrganizationalChart"/>
    <dgm:cxn modelId="{3E47FE57-0734-48B9-AA88-767BF13D5ACB}" type="presParOf" srcId="{597ACC97-182F-486B-9163-050D0CA3E644}" destId="{3CEF9A2D-5FF1-4E15-9F26-9F7673053670}" srcOrd="4" destOrd="0" presId="urn:microsoft.com/office/officeart/2008/layout/NameandTitleOrganizationalChart"/>
    <dgm:cxn modelId="{70BD426E-AC51-4E13-A87B-781AD63C39B4}" type="presParOf" srcId="{597ACC97-182F-486B-9163-050D0CA3E644}" destId="{23392EDF-CEDD-41C9-A124-93D1DCCF2E82}" srcOrd="5" destOrd="0" presId="urn:microsoft.com/office/officeart/2008/layout/NameandTitleOrganizationalChart"/>
    <dgm:cxn modelId="{F4069FA4-4E7F-4045-8ECE-3309F3E73DCD}" type="presParOf" srcId="{23392EDF-CEDD-41C9-A124-93D1DCCF2E82}" destId="{789353F8-A8B5-4303-B60D-37281BBA3D79}" srcOrd="0" destOrd="0" presId="urn:microsoft.com/office/officeart/2008/layout/NameandTitleOrganizationalChart"/>
    <dgm:cxn modelId="{BE35AFB7-4D49-40A3-80BE-4E65F13F9E6F}" type="presParOf" srcId="{789353F8-A8B5-4303-B60D-37281BBA3D79}" destId="{6B3072B5-82BA-4691-B8FB-2D52918E037A}" srcOrd="0" destOrd="0" presId="urn:microsoft.com/office/officeart/2008/layout/NameandTitleOrganizationalChart"/>
    <dgm:cxn modelId="{30C6FB1A-2A43-481E-9B96-4F914388044B}" type="presParOf" srcId="{789353F8-A8B5-4303-B60D-37281BBA3D79}" destId="{BB289A6E-960E-4422-A669-1D8B917687C8}" srcOrd="1" destOrd="0" presId="urn:microsoft.com/office/officeart/2008/layout/NameandTitleOrganizationalChart"/>
    <dgm:cxn modelId="{69D914FF-44F1-4136-8B10-C85242B59652}" type="presParOf" srcId="{789353F8-A8B5-4303-B60D-37281BBA3D79}" destId="{B41B3052-CCAF-433E-A52B-2EA5E0D13FB6}" srcOrd="2" destOrd="0" presId="urn:microsoft.com/office/officeart/2008/layout/NameandTitleOrganizationalChart"/>
    <dgm:cxn modelId="{EDB65493-E917-4DB2-A873-0005AE8EFCD9}" type="presParOf" srcId="{23392EDF-CEDD-41C9-A124-93D1DCCF2E82}" destId="{EB3E8163-86D7-4F02-A279-BF9B4987CC15}" srcOrd="1" destOrd="0" presId="urn:microsoft.com/office/officeart/2008/layout/NameandTitleOrganizationalChart"/>
    <dgm:cxn modelId="{0E4F4B1A-A732-4E29-B565-1F088C35F4E7}" type="presParOf" srcId="{23392EDF-CEDD-41C9-A124-93D1DCCF2E82}" destId="{7E285C0D-B088-45FC-A070-4C98686E0CA4}" srcOrd="2" destOrd="0" presId="urn:microsoft.com/office/officeart/2008/layout/NameandTitleOrganizationalChart"/>
    <dgm:cxn modelId="{4DB0A56A-E1E1-4992-A8D6-B462581B8598}" type="presParOf" srcId="{597ACC97-182F-486B-9163-050D0CA3E644}" destId="{ACDC9F9A-DFC4-43C3-833F-C2589BB8337D}" srcOrd="6" destOrd="0" presId="urn:microsoft.com/office/officeart/2008/layout/NameandTitleOrganizationalChart"/>
    <dgm:cxn modelId="{F97FFE22-F73A-4F75-AF7D-BE9F308D2A20}" type="presParOf" srcId="{597ACC97-182F-486B-9163-050D0CA3E644}" destId="{A79C6933-EA35-483D-B3BF-4B1A55452306}" srcOrd="7" destOrd="0" presId="urn:microsoft.com/office/officeart/2008/layout/NameandTitleOrganizationalChart"/>
    <dgm:cxn modelId="{6A824CE3-60AF-4594-8F60-21FB8D182756}" type="presParOf" srcId="{A79C6933-EA35-483D-B3BF-4B1A55452306}" destId="{A73CEEE1-D485-46E9-B088-2BCCF42FC450}" srcOrd="0" destOrd="0" presId="urn:microsoft.com/office/officeart/2008/layout/NameandTitleOrganizationalChart"/>
    <dgm:cxn modelId="{F72D3D65-6C47-4F28-97E7-FB52ECABE307}" type="presParOf" srcId="{A73CEEE1-D485-46E9-B088-2BCCF42FC450}" destId="{A6C115BE-F1DB-4C9E-A1DF-811A0C09A8B7}" srcOrd="0" destOrd="0" presId="urn:microsoft.com/office/officeart/2008/layout/NameandTitleOrganizationalChart"/>
    <dgm:cxn modelId="{CEE11C0B-21AB-4355-8592-F1E30BD43BDC}" type="presParOf" srcId="{A73CEEE1-D485-46E9-B088-2BCCF42FC450}" destId="{EA6A4375-EA98-4AD5-85F5-6079A0E6CD40}" srcOrd="1" destOrd="0" presId="urn:microsoft.com/office/officeart/2008/layout/NameandTitleOrganizationalChart"/>
    <dgm:cxn modelId="{51D1994D-F420-4335-AE10-017DF395D196}" type="presParOf" srcId="{A73CEEE1-D485-46E9-B088-2BCCF42FC450}" destId="{C2DFFDE1-4683-447F-96EA-D0686F734CB1}" srcOrd="2" destOrd="0" presId="urn:microsoft.com/office/officeart/2008/layout/NameandTitleOrganizationalChart"/>
    <dgm:cxn modelId="{E5502CF2-8845-44A9-A752-5AAB6B2A56F6}" type="presParOf" srcId="{A79C6933-EA35-483D-B3BF-4B1A55452306}" destId="{71D20837-DB89-4FE2-99E3-94C229FD7CB3}" srcOrd="1" destOrd="0" presId="urn:microsoft.com/office/officeart/2008/layout/NameandTitleOrganizationalChart"/>
    <dgm:cxn modelId="{E782CA49-6A57-4689-9E09-396F18E26277}" type="presParOf" srcId="{A79C6933-EA35-483D-B3BF-4B1A55452306}" destId="{86FE45C4-25CD-407B-BD23-16CBB775EB32}" srcOrd="2" destOrd="0" presId="urn:microsoft.com/office/officeart/2008/layout/NameandTitleOrganizationalChart"/>
    <dgm:cxn modelId="{93EAD9DE-7A37-4D8F-AC38-F3AD4D982404}" type="presParOf" srcId="{64AA62DC-3782-4166-BA88-8222CDE32202}" destId="{08CE148E-2DD6-4BD8-A4F0-29DA24085AC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DC9F9A-DFC4-43C3-833F-C2589BB8337D}">
      <dsp:nvSpPr>
        <dsp:cNvPr id="0" name=""/>
        <dsp:cNvSpPr/>
      </dsp:nvSpPr>
      <dsp:spPr>
        <a:xfrm>
          <a:off x="2611358" y="1308183"/>
          <a:ext cx="2290560" cy="294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895"/>
              </a:lnTo>
              <a:lnTo>
                <a:pt x="2290560" y="187895"/>
              </a:lnTo>
              <a:lnTo>
                <a:pt x="2290560" y="294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F9A2D-5FF1-4E15-9F26-9F7673053670}">
      <dsp:nvSpPr>
        <dsp:cNvPr id="0" name=""/>
        <dsp:cNvSpPr/>
      </dsp:nvSpPr>
      <dsp:spPr>
        <a:xfrm>
          <a:off x="2611358" y="1308183"/>
          <a:ext cx="1111350" cy="294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895"/>
              </a:lnTo>
              <a:lnTo>
                <a:pt x="1111350" y="187895"/>
              </a:lnTo>
              <a:lnTo>
                <a:pt x="1111350" y="294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FBB744-E307-49A2-BF77-FA2E6AB5A3A2}">
      <dsp:nvSpPr>
        <dsp:cNvPr id="0" name=""/>
        <dsp:cNvSpPr/>
      </dsp:nvSpPr>
      <dsp:spPr>
        <a:xfrm>
          <a:off x="2242075" y="1308183"/>
          <a:ext cx="369282" cy="294080"/>
        </a:xfrm>
        <a:custGeom>
          <a:avLst/>
          <a:gdLst/>
          <a:ahLst/>
          <a:cxnLst/>
          <a:rect l="0" t="0" r="0" b="0"/>
          <a:pathLst>
            <a:path>
              <a:moveTo>
                <a:pt x="369282" y="0"/>
              </a:moveTo>
              <a:lnTo>
                <a:pt x="369282" y="187895"/>
              </a:lnTo>
              <a:lnTo>
                <a:pt x="0" y="187895"/>
              </a:lnTo>
              <a:lnTo>
                <a:pt x="0" y="294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D7A71-2F17-4C3D-A4F1-396704C5066E}">
      <dsp:nvSpPr>
        <dsp:cNvPr id="0" name=""/>
        <dsp:cNvSpPr/>
      </dsp:nvSpPr>
      <dsp:spPr>
        <a:xfrm>
          <a:off x="629014" y="1308183"/>
          <a:ext cx="1982343" cy="294080"/>
        </a:xfrm>
        <a:custGeom>
          <a:avLst/>
          <a:gdLst/>
          <a:ahLst/>
          <a:cxnLst/>
          <a:rect l="0" t="0" r="0" b="0"/>
          <a:pathLst>
            <a:path>
              <a:moveTo>
                <a:pt x="1982343" y="0"/>
              </a:moveTo>
              <a:lnTo>
                <a:pt x="1982343" y="187895"/>
              </a:lnTo>
              <a:lnTo>
                <a:pt x="0" y="187895"/>
              </a:lnTo>
              <a:lnTo>
                <a:pt x="0" y="294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44AFE-DF9D-4983-B331-D6A4C28D9200}">
      <dsp:nvSpPr>
        <dsp:cNvPr id="0" name=""/>
        <dsp:cNvSpPr/>
      </dsp:nvSpPr>
      <dsp:spPr>
        <a:xfrm>
          <a:off x="2171885" y="853104"/>
          <a:ext cx="878945" cy="4550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421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Lider</a:t>
          </a:r>
        </a:p>
      </dsp:txBody>
      <dsp:txXfrm>
        <a:off x="2171885" y="853104"/>
        <a:ext cx="878945" cy="455079"/>
      </dsp:txXfrm>
    </dsp:sp>
    <dsp:sp modelId="{F44E1890-96EF-49BC-8736-09071A2EF267}">
      <dsp:nvSpPr>
        <dsp:cNvPr id="0" name=""/>
        <dsp:cNvSpPr/>
      </dsp:nvSpPr>
      <dsp:spPr>
        <a:xfrm>
          <a:off x="1790699" y="1175909"/>
          <a:ext cx="1905001" cy="2139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Juan Diego Romero Espinoza</a:t>
          </a:r>
        </a:p>
      </dsp:txBody>
      <dsp:txXfrm>
        <a:off x="1790699" y="1175909"/>
        <a:ext cx="1905001" cy="213984"/>
      </dsp:txXfrm>
    </dsp:sp>
    <dsp:sp modelId="{2C478570-9D06-47FF-B135-3B10DAD4A8E7}">
      <dsp:nvSpPr>
        <dsp:cNvPr id="0" name=""/>
        <dsp:cNvSpPr/>
      </dsp:nvSpPr>
      <dsp:spPr>
        <a:xfrm>
          <a:off x="189541" y="1602263"/>
          <a:ext cx="878945" cy="4550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421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Desarrolladores</a:t>
          </a:r>
        </a:p>
      </dsp:txBody>
      <dsp:txXfrm>
        <a:off x="189541" y="1602263"/>
        <a:ext cx="878945" cy="455079"/>
      </dsp:txXfrm>
    </dsp:sp>
    <dsp:sp modelId="{853F12BE-1F95-4E23-92B1-9EEB2E1577BA}">
      <dsp:nvSpPr>
        <dsp:cNvPr id="0" name=""/>
        <dsp:cNvSpPr/>
      </dsp:nvSpPr>
      <dsp:spPr>
        <a:xfrm>
          <a:off x="45334" y="2039144"/>
          <a:ext cx="1407485" cy="57824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Juan Diego Romero Espinoza</a:t>
          </a:r>
        </a:p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Leonardo Luna Ruiz</a:t>
          </a:r>
        </a:p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Ricardo Navarrete Crisanto</a:t>
          </a:r>
        </a:p>
      </dsp:txBody>
      <dsp:txXfrm>
        <a:off x="45334" y="2039144"/>
        <a:ext cx="1407485" cy="578249"/>
      </dsp:txXfrm>
    </dsp:sp>
    <dsp:sp modelId="{55885764-D3EA-48C0-A39C-EC00468932E8}">
      <dsp:nvSpPr>
        <dsp:cNvPr id="0" name=""/>
        <dsp:cNvSpPr/>
      </dsp:nvSpPr>
      <dsp:spPr>
        <a:xfrm>
          <a:off x="1802602" y="1602263"/>
          <a:ext cx="878945" cy="4550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421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Analistas.</a:t>
          </a:r>
        </a:p>
      </dsp:txBody>
      <dsp:txXfrm>
        <a:off x="1802602" y="1602263"/>
        <a:ext cx="878945" cy="455079"/>
      </dsp:txXfrm>
    </dsp:sp>
    <dsp:sp modelId="{399EA6D4-121D-4F42-8F7E-268102C4B8E6}">
      <dsp:nvSpPr>
        <dsp:cNvPr id="0" name=""/>
        <dsp:cNvSpPr/>
      </dsp:nvSpPr>
      <dsp:spPr>
        <a:xfrm>
          <a:off x="1672840" y="1929593"/>
          <a:ext cx="1393895" cy="63046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Carlos Enrique Hernandez Jimenez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Jose Carlos Vazquez Garcia</a:t>
          </a:r>
        </a:p>
      </dsp:txBody>
      <dsp:txXfrm>
        <a:off x="1672840" y="1929593"/>
        <a:ext cx="1393895" cy="630469"/>
      </dsp:txXfrm>
    </dsp:sp>
    <dsp:sp modelId="{6B3072B5-82BA-4691-B8FB-2D52918E037A}">
      <dsp:nvSpPr>
        <dsp:cNvPr id="0" name=""/>
        <dsp:cNvSpPr/>
      </dsp:nvSpPr>
      <dsp:spPr>
        <a:xfrm>
          <a:off x="3283235" y="1602263"/>
          <a:ext cx="878945" cy="4550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421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Tester.</a:t>
          </a:r>
        </a:p>
      </dsp:txBody>
      <dsp:txXfrm>
        <a:off x="3283235" y="1602263"/>
        <a:ext cx="878945" cy="455079"/>
      </dsp:txXfrm>
    </dsp:sp>
    <dsp:sp modelId="{BB289A6E-960E-4422-A669-1D8B917687C8}">
      <dsp:nvSpPr>
        <dsp:cNvPr id="0" name=""/>
        <dsp:cNvSpPr/>
      </dsp:nvSpPr>
      <dsp:spPr>
        <a:xfrm>
          <a:off x="3459024" y="1879079"/>
          <a:ext cx="791051" cy="30596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Jose Carlos Vazquez Garcia</a:t>
          </a:r>
        </a:p>
      </dsp:txBody>
      <dsp:txXfrm>
        <a:off x="3459024" y="1879079"/>
        <a:ext cx="791051" cy="305961"/>
      </dsp:txXfrm>
    </dsp:sp>
    <dsp:sp modelId="{A6C115BE-F1DB-4C9E-A1DF-811A0C09A8B7}">
      <dsp:nvSpPr>
        <dsp:cNvPr id="0" name=""/>
        <dsp:cNvSpPr/>
      </dsp:nvSpPr>
      <dsp:spPr>
        <a:xfrm>
          <a:off x="4462446" y="1602263"/>
          <a:ext cx="878945" cy="4550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421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Stackholder.</a:t>
          </a:r>
        </a:p>
      </dsp:txBody>
      <dsp:txXfrm>
        <a:off x="4462446" y="1602263"/>
        <a:ext cx="878945" cy="455079"/>
      </dsp:txXfrm>
    </dsp:sp>
    <dsp:sp modelId="{EA6A4375-EA98-4AD5-85F5-6079A0E6CD40}">
      <dsp:nvSpPr>
        <dsp:cNvPr id="0" name=""/>
        <dsp:cNvSpPr/>
      </dsp:nvSpPr>
      <dsp:spPr>
        <a:xfrm>
          <a:off x="4638235" y="1956214"/>
          <a:ext cx="791051" cy="1516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Arturo Ortega.</a:t>
          </a:r>
        </a:p>
      </dsp:txBody>
      <dsp:txXfrm>
        <a:off x="4638235" y="1956214"/>
        <a:ext cx="791051" cy="1516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C92B7-23D6-4268-8F1B-14235636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14</Pages>
  <Words>1219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Diego Romero Espinoza</dc:creator>
  <cp:keywords/>
  <dc:description/>
  <cp:lastModifiedBy>J. Diego Romero Espinoza</cp:lastModifiedBy>
  <cp:revision>55</cp:revision>
  <dcterms:created xsi:type="dcterms:W3CDTF">2015-01-17T03:40:00Z</dcterms:created>
  <dcterms:modified xsi:type="dcterms:W3CDTF">2015-01-29T05:31:00Z</dcterms:modified>
</cp:coreProperties>
</file>