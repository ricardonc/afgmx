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AC7FCF" w:rsidP="00B4124A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40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MODELO DE DISEÑO</w:t>
      </w:r>
    </w:p>
    <w:p w:rsidR="00B4124A" w:rsidRPr="00B4124A" w:rsidRDefault="00B4124A" w:rsidP="00B4124A">
      <w:pPr>
        <w:rPr>
          <w:lang w:val="es-MX"/>
        </w:rPr>
        <w:sectPr w:rsidR="00B4124A" w:rsidRPr="00B4124A" w:rsidSect="00E54AA2">
          <w:headerReference w:type="even" r:id="rId13"/>
          <w:footerReference w:type="default" r:id="rId14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p w:rsidR="00B92F71" w:rsidRPr="00B92F71" w:rsidRDefault="00B92F71" w:rsidP="00B92F71">
      <w:pPr>
        <w:pStyle w:val="Tabladeilustraciones"/>
        <w:tabs>
          <w:tab w:val="right" w:leader="dot" w:pos="9487"/>
        </w:tabs>
        <w:jc w:val="center"/>
        <w:rPr>
          <w:rFonts w:cs="Arial"/>
          <w:b/>
          <w:color w:val="000000" w:themeColor="text1"/>
          <w:sz w:val="28"/>
          <w:szCs w:val="24"/>
          <w:lang w:val="es-MX"/>
        </w:rPr>
      </w:pPr>
      <w:r w:rsidRPr="00B92F71">
        <w:rPr>
          <w:rFonts w:cs="Arial"/>
          <w:b/>
          <w:color w:val="000000" w:themeColor="text1"/>
          <w:sz w:val="28"/>
          <w:szCs w:val="24"/>
          <w:lang w:val="es-MX"/>
        </w:rPr>
        <w:lastRenderedPageBreak/>
        <w:t>Tabla de figuras</w:t>
      </w:r>
    </w:p>
    <w:p w:rsidR="005B5990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r>
        <w:rPr>
          <w:rFonts w:cs="Arial"/>
          <w:color w:val="000000" w:themeColor="text1"/>
          <w:szCs w:val="24"/>
          <w:lang w:val="es-MX"/>
        </w:rPr>
        <w:fldChar w:fldCharType="begin"/>
      </w:r>
      <w:r>
        <w:rPr>
          <w:rFonts w:cs="Arial"/>
          <w:color w:val="000000" w:themeColor="text1"/>
          <w:szCs w:val="24"/>
          <w:lang w:val="es-MX"/>
        </w:rPr>
        <w:instrText xml:space="preserve"> TOC \h \z \c "Figura" </w:instrText>
      </w:r>
      <w:r>
        <w:rPr>
          <w:rFonts w:cs="Arial"/>
          <w:color w:val="000000" w:themeColor="text1"/>
          <w:szCs w:val="24"/>
          <w:lang w:val="es-MX"/>
        </w:rPr>
        <w:fldChar w:fldCharType="separate"/>
      </w:r>
      <w:hyperlink w:anchor="_Toc415149646" w:history="1">
        <w:r w:rsidR="005B5990" w:rsidRPr="00FF66B0">
          <w:rPr>
            <w:rStyle w:val="Hipervnculo"/>
            <w:rFonts w:cs="Arial"/>
            <w:noProof/>
            <w:lang w:val="es-MX"/>
          </w:rPr>
          <w:t>Figura 1.-Diagrama secuencia registrar usuario.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_Toc415149646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1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47" w:history="1">
        <w:r w:rsidRPr="00FF66B0">
          <w:rPr>
            <w:rStyle w:val="Hipervnculo"/>
            <w:rFonts w:cs="Arial"/>
            <w:noProof/>
            <w:lang w:val="es-MX"/>
          </w:rPr>
          <w:t>Figura 2.-Diagrama colaboración registrar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5990" w:rsidRDefault="007D5CB6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48" w:history="1">
        <w:r w:rsidR="005B5990" w:rsidRPr="00FF66B0">
          <w:rPr>
            <w:rStyle w:val="Hipervnculo"/>
            <w:rFonts w:cs="Arial"/>
            <w:noProof/>
            <w:lang w:val="es-MX"/>
          </w:rPr>
          <w:t>Figura 3.-Diagrama secuencia inicio sesión.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_Toc415149648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2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7D5CB6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49" w:history="1">
        <w:r w:rsidR="005B5990" w:rsidRPr="00FF66B0">
          <w:rPr>
            <w:rStyle w:val="Hipervnculo"/>
            <w:rFonts w:cs="Arial"/>
            <w:noProof/>
            <w:lang w:val="es-MX"/>
          </w:rPr>
          <w:t>Figura 4.-Diagrama colaboración inicio sesión.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_Toc415149649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2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7D5CB6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0" w:history="1">
        <w:r w:rsidR="005B5990" w:rsidRPr="00FF66B0">
          <w:rPr>
            <w:rStyle w:val="Hipervnculo"/>
            <w:rFonts w:cs="Arial"/>
            <w:noProof/>
            <w:lang w:val="es-MX"/>
          </w:rPr>
          <w:t>Figura 5.-Diagrama secuencia administrar usuario.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_Toc415149650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3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7D5CB6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1" w:history="1">
        <w:r w:rsidR="005B5990" w:rsidRPr="00FF66B0">
          <w:rPr>
            <w:rStyle w:val="Hipervnculo"/>
            <w:rFonts w:cs="Arial"/>
            <w:noProof/>
            <w:lang w:val="es-MX"/>
          </w:rPr>
          <w:t>Figura 6.-Diagrama colaboración administrar usuario.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_Toc415149651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3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7D5CB6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2" w:history="1">
        <w:r w:rsidR="005B5990" w:rsidRPr="00FF66B0">
          <w:rPr>
            <w:rStyle w:val="Hipervnculo"/>
            <w:rFonts w:cs="Arial"/>
            <w:noProof/>
            <w:lang w:val="es-MX"/>
          </w:rPr>
          <w:t>Figura 7.-Diagrama secuencia consultar datos (clima, humedad y sugerencia).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_Toc415149652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4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7D5CB6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3" w:history="1">
        <w:r w:rsidR="005B5990" w:rsidRPr="00FF66B0">
          <w:rPr>
            <w:rStyle w:val="Hipervnculo"/>
            <w:rFonts w:cs="Arial"/>
            <w:noProof/>
            <w:lang w:val="es-MX"/>
          </w:rPr>
          <w:t>Figura 8.-Diagrama colaboración consultar datos (clima, humedad y sugerencia).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_Toc415149653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4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7D5CB6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4" w:history="1">
        <w:r w:rsidR="005B5990" w:rsidRPr="00FF66B0">
          <w:rPr>
            <w:rStyle w:val="Hipervnculo"/>
            <w:rFonts w:cs="Arial"/>
            <w:noProof/>
            <w:lang w:val="es-MX"/>
          </w:rPr>
          <w:t>Figura 9.-Diagrama secuencia administrar historico.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_Toc415149654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5</w:t>
        </w:r>
        <w:r w:rsidR="005B5990">
          <w:rPr>
            <w:noProof/>
            <w:webHidden/>
          </w:rPr>
          <w:fldChar w:fldCharType="end"/>
        </w:r>
      </w:hyperlink>
    </w:p>
    <w:p w:rsidR="005B5990" w:rsidRDefault="007D5CB6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5" w:history="1">
        <w:r w:rsidR="005B5990" w:rsidRPr="00FF66B0">
          <w:rPr>
            <w:rStyle w:val="Hipervnculo"/>
            <w:rFonts w:cs="Arial"/>
            <w:noProof/>
            <w:lang w:val="es-MX"/>
          </w:rPr>
          <w:t>Figura 10.-Diagrama colaboración administrar historico.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_Toc415149655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5</w:t>
        </w:r>
        <w:r w:rsidR="005B5990">
          <w:rPr>
            <w:noProof/>
            <w:webHidden/>
          </w:rPr>
          <w:fldChar w:fldCharType="end"/>
        </w:r>
      </w:hyperlink>
    </w:p>
    <w:p w:rsidR="00B4124A" w:rsidRPr="00B92F71" w:rsidRDefault="00AC7FCF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fldChar w:fldCharType="end"/>
      </w: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tabs>
          <w:tab w:val="left" w:pos="858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sectPr w:rsidR="00B4124A" w:rsidRPr="00AC7FCF" w:rsidSect="00B4124A">
          <w:footerReference w:type="default" r:id="rId15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 w:rsidRPr="00AC7FCF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ab/>
      </w:r>
    </w:p>
    <w:p w:rsidR="00B4124A" w:rsidRPr="00AC7FCF" w:rsidRDefault="00B4124A" w:rsidP="00AC7FCF">
      <w:pPr>
        <w:tabs>
          <w:tab w:val="left" w:pos="858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92F71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29C7C64F" wp14:editId="700F970B">
            <wp:extent cx="4905022" cy="3762375"/>
            <wp:effectExtent l="0" t="0" r="0" b="0"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02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0" w:name="_Toc412622888"/>
      <w:bookmarkStart w:id="1" w:name="_Toc415149646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1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registrar usuario.</w:t>
      </w:r>
      <w:bookmarkEnd w:id="0"/>
      <w:bookmarkEnd w:id="1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212272BD" wp14:editId="41988C4F">
            <wp:extent cx="5240020" cy="2900512"/>
            <wp:effectExtent l="0" t="0" r="0" b="0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9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2" w:name="_Toc412622889"/>
      <w:bookmarkStart w:id="3" w:name="_Toc415149647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2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registrar usuario.</w:t>
      </w:r>
      <w:bookmarkEnd w:id="2"/>
      <w:bookmarkEnd w:id="3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144B8FC3" wp14:editId="31D6F63F">
            <wp:extent cx="5612130" cy="3132351"/>
            <wp:effectExtent l="0" t="0" r="7620" b="0"/>
            <wp:docPr id="4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4" w:name="_Toc412622890"/>
      <w:bookmarkStart w:id="5" w:name="_Toc415149648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3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inicio sesión.</w:t>
      </w:r>
      <w:bookmarkEnd w:id="4"/>
      <w:bookmarkEnd w:id="5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EB19087" wp14:editId="1D024304">
            <wp:extent cx="5612130" cy="2871539"/>
            <wp:effectExtent l="0" t="0" r="7620" b="5080"/>
            <wp:docPr id="5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 Image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6" w:name="_Toc412622891"/>
      <w:bookmarkStart w:id="7" w:name="_Toc415149649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4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inicio sesión.</w:t>
      </w:r>
      <w:bookmarkEnd w:id="6"/>
      <w:bookmarkEnd w:id="7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7AD1BE3A" wp14:editId="5B7BA5BD">
            <wp:extent cx="4594239" cy="3819525"/>
            <wp:effectExtent l="0" t="0" r="0" b="0"/>
            <wp:docPr id="6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 Image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39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8" w:name="_Toc412622892"/>
      <w:bookmarkStart w:id="9" w:name="_Toc415149650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5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administrar usuario.</w:t>
      </w:r>
      <w:bookmarkEnd w:id="8"/>
      <w:bookmarkEnd w:id="9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31922871" wp14:editId="4F26364A">
            <wp:extent cx="5099050" cy="3006928"/>
            <wp:effectExtent l="0" t="0" r="6350" b="3175"/>
            <wp:docPr id="7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0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0" w:name="_Toc412622893"/>
      <w:bookmarkStart w:id="11" w:name="_Toc415149651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6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administrar usuario.</w:t>
      </w:r>
      <w:bookmarkEnd w:id="10"/>
      <w:bookmarkEnd w:id="11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07FD9A6A" wp14:editId="27198CB5">
            <wp:extent cx="5964382" cy="3158837"/>
            <wp:effectExtent l="0" t="0" r="0" b="3810"/>
            <wp:docPr id="8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27" cy="31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2" w:name="_Toc412622894"/>
      <w:bookmarkStart w:id="13" w:name="_Toc415149652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7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agrama secuencia consultar datos (clima, humedad y sugerencia)</w:t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2"/>
      <w:bookmarkEnd w:id="13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A37B813" wp14:editId="669D6CD8">
            <wp:extent cx="5631873" cy="2784764"/>
            <wp:effectExtent l="0" t="0" r="6985" b="0"/>
            <wp:docPr id="9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 Imagen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730" cy="27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4" w:name="_Toc412622895"/>
      <w:bookmarkStart w:id="15" w:name="_Toc415149653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8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ama colaboración consultar datos (clima, humedad y sugerencia)</w:t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4"/>
      <w:bookmarkEnd w:id="15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4065804C" wp14:editId="10F7B7AF">
            <wp:extent cx="6089073" cy="3366655"/>
            <wp:effectExtent l="0" t="0" r="6985" b="5715"/>
            <wp:docPr id="10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 Image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53" cy="33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6" w:name="_Toc412622896"/>
      <w:bookmarkStart w:id="17" w:name="_Toc415149654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9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agrama secuencia administrar </w:t>
      </w:r>
      <w:proofErr w:type="spellStart"/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historico</w:t>
      </w:r>
      <w:proofErr w:type="spellEnd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6"/>
      <w:bookmarkEnd w:id="17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bookmarkStart w:id="18" w:name="_GoBack"/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0A4E6069" wp14:editId="7BD55995">
            <wp:extent cx="6081311" cy="3272010"/>
            <wp:effectExtent l="0" t="0" r="0" b="5080"/>
            <wp:docPr id="1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 Imagen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20" cy="327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9" w:name="_Toc412622897"/>
      <w:bookmarkStart w:id="20" w:name="_Toc415149655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10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rama colaboración administrar </w:t>
      </w:r>
      <w:proofErr w:type="spellStart"/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historico</w:t>
      </w:r>
      <w:proofErr w:type="spellEnd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9"/>
      <w:bookmarkEnd w:id="20"/>
    </w:p>
    <w:sectPr w:rsidR="00AC7FCF" w:rsidRPr="00AC7FCF" w:rsidSect="00B4124A">
      <w:footerReference w:type="default" r:id="rId26"/>
      <w:endnotePr>
        <w:numFmt w:val="decimal"/>
      </w:endnotePr>
      <w:pgSz w:w="11907" w:h="16839" w:code="9"/>
      <w:pgMar w:top="1418" w:right="992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CB6" w:rsidRDefault="007D5CB6">
      <w:r>
        <w:separator/>
      </w:r>
    </w:p>
  </w:endnote>
  <w:endnote w:type="continuationSeparator" w:id="0">
    <w:p w:rsidR="007D5CB6" w:rsidRDefault="007D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F747D7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F747D7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7D7" w:rsidRPr="00F747D7">
          <w:rPr>
            <w:noProof/>
            <w:lang w:val="es-ES"/>
          </w:rPr>
          <w:t>5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CB6" w:rsidRDefault="007D5CB6">
      <w:r>
        <w:separator/>
      </w:r>
    </w:p>
  </w:footnote>
  <w:footnote w:type="continuationSeparator" w:id="0">
    <w:p w:rsidR="007D5CB6" w:rsidRDefault="007D5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5CB6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B7EAC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213B3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747D7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jp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jp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11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0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1E4DF3"/>
    <w:rsid w:val="00341463"/>
    <w:rsid w:val="009C693B"/>
    <w:rsid w:val="00A57CC8"/>
    <w:rsid w:val="00C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FE8B5-E3FF-413B-9CE9-3389E237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98</TotalTime>
  <Pages>8</Pages>
  <Words>341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ricardo</cp:lastModifiedBy>
  <cp:revision>5</cp:revision>
  <cp:lastPrinted>2012-08-01T13:25:00Z</cp:lastPrinted>
  <dcterms:created xsi:type="dcterms:W3CDTF">2015-02-18T18:55:00Z</dcterms:created>
  <dcterms:modified xsi:type="dcterms:W3CDTF">2015-03-26T22:21:00Z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